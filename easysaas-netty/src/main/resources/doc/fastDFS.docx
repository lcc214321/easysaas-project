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1897389368"/>
        <w:docPartObj>
          <w:docPartGallery w:val="Table of Contents"/>
          <w:docPartUnique/>
        </w:docPartObj>
      </w:sdtPr>
      <w:sdtEndPr/>
      <w:sdtContent>
        <w:p w14:paraId="2CB41186" w14:textId="3E75640C" w:rsidR="0034020C" w:rsidRDefault="0034020C">
          <w:pPr>
            <w:pStyle w:val="TOC"/>
          </w:pPr>
          <w:r>
            <w:rPr>
              <w:lang w:val="zh-CN"/>
            </w:rPr>
            <w:t>目录</w:t>
          </w:r>
        </w:p>
        <w:p w14:paraId="48DC1D85" w14:textId="5E794FB4" w:rsidR="00181673" w:rsidRDefault="0034020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8933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1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参考文档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3F6562FD" w14:textId="32547630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4" w:history="1">
            <w:r w:rsidR="00181673" w:rsidRPr="00877F8C">
              <w:rPr>
                <w:rStyle w:val="a6"/>
                <w:noProof/>
              </w:rPr>
              <w:t xml:space="preserve">1.1 </w:t>
            </w:r>
            <w:r w:rsidR="00181673" w:rsidRPr="00877F8C">
              <w:rPr>
                <w:rStyle w:val="a6"/>
                <w:noProof/>
              </w:rPr>
              <w:t>简介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F935E6D" w14:textId="1FB4F0E8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5" w:history="1">
            <w:r w:rsidR="00181673" w:rsidRPr="00877F8C">
              <w:rPr>
                <w:rStyle w:val="a6"/>
                <w:noProof/>
              </w:rPr>
              <w:t>1.2 fastDFS github</w:t>
            </w:r>
            <w:r w:rsidR="00181673" w:rsidRPr="00877F8C">
              <w:rPr>
                <w:rStyle w:val="a6"/>
                <w:noProof/>
              </w:rPr>
              <w:t>下载地址（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插件也在此下载）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439A3F42" w14:textId="34FFD5A3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6" w:history="1">
            <w:r w:rsidR="00181673" w:rsidRPr="00877F8C">
              <w:rPr>
                <w:rStyle w:val="a6"/>
                <w:noProof/>
              </w:rPr>
              <w:t>1.3 fastDFS github</w:t>
            </w:r>
            <w:r w:rsidR="00181673" w:rsidRPr="00877F8C">
              <w:rPr>
                <w:rStyle w:val="a6"/>
                <w:noProof/>
              </w:rPr>
              <w:t>安装教程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F79A1A5" w14:textId="18F79112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7" w:history="1">
            <w:r w:rsidR="00181673" w:rsidRPr="00877F8C">
              <w:rPr>
                <w:rStyle w:val="a6"/>
                <w:noProof/>
              </w:rPr>
              <w:t xml:space="preserve">1.4 </w:t>
            </w:r>
            <w:r w:rsidR="00181673" w:rsidRPr="00877F8C">
              <w:rPr>
                <w:rStyle w:val="a6"/>
                <w:noProof/>
              </w:rPr>
              <w:t>参考安装文档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483AE22D" w14:textId="5E5A64E6" w:rsidR="00181673" w:rsidRDefault="00E23C9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8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2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fastDFS</w:t>
            </w:r>
            <w:r w:rsidR="00181673" w:rsidRPr="00877F8C">
              <w:rPr>
                <w:rStyle w:val="a6"/>
                <w:noProof/>
              </w:rPr>
              <w:t>简介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603AAC6" w14:textId="6034B896" w:rsidR="00181673" w:rsidRDefault="00E23C9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39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3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安装环境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_Toc35358939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5BB19EA" w14:textId="1062C98A" w:rsidR="00181673" w:rsidRDefault="00E23C9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0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4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单点安装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_Toc35358940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5DDF163" w14:textId="76641D1A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1" w:history="1">
            <w:r w:rsidR="00181673" w:rsidRPr="00877F8C">
              <w:rPr>
                <w:rStyle w:val="a6"/>
                <w:noProof/>
              </w:rPr>
              <w:t xml:space="preserve">4.1 </w:t>
            </w:r>
            <w:r w:rsidR="00181673" w:rsidRPr="00877F8C">
              <w:rPr>
                <w:rStyle w:val="a6"/>
                <w:noProof/>
              </w:rPr>
              <w:t>安装必要的依赖包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_Toc35358941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E823276" w14:textId="0D669537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2" w:history="1">
            <w:r w:rsidR="00181673" w:rsidRPr="00877F8C">
              <w:rPr>
                <w:rStyle w:val="a6"/>
                <w:noProof/>
              </w:rPr>
              <w:t xml:space="preserve">4.2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libfatscommon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_Toc35358942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63D6CE5A" w14:textId="247DA896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3" w:history="1">
            <w:r w:rsidR="00181673" w:rsidRPr="00877F8C">
              <w:rPr>
                <w:rStyle w:val="a6"/>
                <w:noProof/>
              </w:rPr>
              <w:t xml:space="preserve">4.3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fastDFS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42B74BB4" w14:textId="0F25FBCD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4" w:history="1">
            <w:r w:rsidR="00181673" w:rsidRPr="00877F8C">
              <w:rPr>
                <w:rStyle w:val="a6"/>
                <w:noProof/>
              </w:rPr>
              <w:t xml:space="preserve">4.4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fastdfs-nginx-module</w:t>
            </w:r>
            <w:r w:rsidR="00181673" w:rsidRPr="00877F8C">
              <w:rPr>
                <w:rStyle w:val="a6"/>
                <w:noProof/>
              </w:rPr>
              <w:t>（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插件版本与</w:t>
            </w:r>
            <w:r w:rsidR="00181673" w:rsidRPr="00877F8C">
              <w:rPr>
                <w:rStyle w:val="a6"/>
                <w:noProof/>
              </w:rPr>
              <w:t>fastDFS</w:t>
            </w:r>
            <w:r w:rsidR="00181673" w:rsidRPr="00877F8C">
              <w:rPr>
                <w:rStyle w:val="a6"/>
                <w:noProof/>
              </w:rPr>
              <w:t>版本是对应得</w:t>
            </w:r>
            <w:r w:rsidR="00181673" w:rsidRPr="00877F8C">
              <w:rPr>
                <w:rStyle w:val="a6"/>
                <w:noProof/>
              </w:rPr>
              <w:t>5.11</w:t>
            </w:r>
            <w:r w:rsidR="00181673" w:rsidRPr="00877F8C">
              <w:rPr>
                <w:rStyle w:val="a6"/>
                <w:noProof/>
              </w:rPr>
              <w:t>应使用</w:t>
            </w:r>
            <w:r w:rsidR="00181673" w:rsidRPr="00877F8C">
              <w:rPr>
                <w:rStyle w:val="a6"/>
                <w:noProof/>
              </w:rPr>
              <w:t>1.20</w:t>
            </w:r>
            <w:r w:rsidR="00181673" w:rsidRPr="00877F8C">
              <w:rPr>
                <w:rStyle w:val="a6"/>
                <w:noProof/>
              </w:rPr>
              <w:t>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CE01FA5" w14:textId="37E973AE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5" w:history="1">
            <w:r w:rsidR="00181673" w:rsidRPr="00877F8C">
              <w:rPr>
                <w:rStyle w:val="a6"/>
                <w:noProof/>
              </w:rPr>
              <w:t xml:space="preserve">4.5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D2ABBF6" w14:textId="5F4309B0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6" w:history="1">
            <w:r w:rsidR="00181673" w:rsidRPr="00877F8C">
              <w:rPr>
                <w:rStyle w:val="a6"/>
                <w:noProof/>
              </w:rPr>
              <w:t xml:space="preserve">4.6 </w:t>
            </w:r>
            <w:r w:rsidR="00181673" w:rsidRPr="00877F8C">
              <w:rPr>
                <w:rStyle w:val="a6"/>
                <w:noProof/>
              </w:rPr>
              <w:t>创建数据与日志存储目录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3B7976A1" w14:textId="55B593A1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7" w:history="1">
            <w:r w:rsidR="00181673" w:rsidRPr="00877F8C">
              <w:rPr>
                <w:rStyle w:val="a6"/>
                <w:noProof/>
              </w:rPr>
              <w:t xml:space="preserve">4.7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tracker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3DC8C30C" w14:textId="7E17C5B0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8" w:history="1">
            <w:r w:rsidR="00181673" w:rsidRPr="00877F8C">
              <w:rPr>
                <w:rStyle w:val="a6"/>
                <w:noProof/>
              </w:rPr>
              <w:t xml:space="preserve">4.8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storage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9EF84EA" w14:textId="792BAA2B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49" w:history="1">
            <w:r w:rsidR="00181673" w:rsidRPr="00877F8C">
              <w:rPr>
                <w:rStyle w:val="a6"/>
                <w:noProof/>
              </w:rPr>
              <w:t xml:space="preserve">4.9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tracker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 storage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_Toc35358949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4CAF1E1" w14:textId="0A9AD3A9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0" w:history="1">
            <w:r w:rsidR="00181673" w:rsidRPr="00877F8C">
              <w:rPr>
                <w:rStyle w:val="a6"/>
                <w:noProof/>
              </w:rPr>
              <w:t xml:space="preserve">4.10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client</w:t>
            </w:r>
            <w:r w:rsidR="00181673" w:rsidRPr="00877F8C">
              <w:rPr>
                <w:rStyle w:val="a6"/>
                <w:noProof/>
              </w:rPr>
              <w:t>测试是否可以上传文件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_Toc35358950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8AE1BA9" w14:textId="03557468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1" w:history="1">
            <w:r w:rsidR="00181673" w:rsidRPr="00877F8C">
              <w:rPr>
                <w:rStyle w:val="a6"/>
                <w:noProof/>
              </w:rPr>
              <w:t xml:space="preserve">4.11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访问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_Toc35358951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7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A67CA7C" w14:textId="78DFD25A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2" w:history="1">
            <w:r w:rsidR="00181673" w:rsidRPr="00877F8C">
              <w:rPr>
                <w:rStyle w:val="a6"/>
                <w:noProof/>
              </w:rPr>
              <w:t xml:space="preserve">4.12 </w:t>
            </w:r>
            <w:r w:rsidR="00181673" w:rsidRPr="00877F8C">
              <w:rPr>
                <w:rStyle w:val="a6"/>
                <w:noProof/>
              </w:rPr>
              <w:t>测试</w:t>
            </w:r>
            <w:r w:rsidR="00181673" w:rsidRPr="00877F8C">
              <w:rPr>
                <w:rStyle w:val="a6"/>
                <w:noProof/>
              </w:rPr>
              <w:t>nginx web</w:t>
            </w:r>
            <w:r w:rsidR="00181673" w:rsidRPr="00877F8C">
              <w:rPr>
                <w:rStyle w:val="a6"/>
                <w:noProof/>
              </w:rPr>
              <w:t>下载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_Toc35358952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8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ACFB158" w14:textId="7B6B3D27" w:rsidR="00181673" w:rsidRDefault="00E23C9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3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5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增加</w:t>
            </w:r>
            <w:r w:rsidR="00181673" w:rsidRPr="00877F8C">
              <w:rPr>
                <w:rStyle w:val="a6"/>
                <w:noProof/>
              </w:rPr>
              <w:t>group</w:t>
            </w:r>
            <w:r w:rsidR="00181673" w:rsidRPr="00877F8C">
              <w:rPr>
                <w:rStyle w:val="a6"/>
                <w:noProof/>
              </w:rPr>
              <w:t>存储文件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8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CD33C96" w14:textId="03B45307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4" w:history="1">
            <w:r w:rsidR="00181673" w:rsidRPr="00877F8C">
              <w:rPr>
                <w:rStyle w:val="a6"/>
                <w:noProof/>
              </w:rPr>
              <w:t xml:space="preserve">5.1 </w:t>
            </w:r>
            <w:r w:rsidR="00181673" w:rsidRPr="00877F8C">
              <w:rPr>
                <w:rStyle w:val="a6"/>
                <w:noProof/>
              </w:rPr>
              <w:t>更改配置文件，选择增加的</w:t>
            </w:r>
            <w:r w:rsidR="00181673" w:rsidRPr="00877F8C">
              <w:rPr>
                <w:rStyle w:val="a6"/>
                <w:noProof/>
              </w:rPr>
              <w:t>group</w:t>
            </w:r>
            <w:r w:rsidR="00181673" w:rsidRPr="00877F8C">
              <w:rPr>
                <w:rStyle w:val="a6"/>
                <w:noProof/>
              </w:rPr>
              <w:t>做何用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8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3EC80223" w14:textId="16DD3A9C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5" w:history="1">
            <w:r w:rsidR="00181673" w:rsidRPr="00877F8C">
              <w:rPr>
                <w:rStyle w:val="a6"/>
                <w:noProof/>
              </w:rPr>
              <w:t xml:space="preserve">5.2 </w:t>
            </w:r>
            <w:r w:rsidR="00181673" w:rsidRPr="00877F8C">
              <w:rPr>
                <w:rStyle w:val="a6"/>
                <w:noProof/>
              </w:rPr>
              <w:t>创建</w:t>
            </w:r>
            <w:r w:rsidR="00181673" w:rsidRPr="00877F8C">
              <w:rPr>
                <w:rStyle w:val="a6"/>
                <w:noProof/>
              </w:rPr>
              <w:t>group2</w:t>
            </w:r>
            <w:r w:rsidR="00181673" w:rsidRPr="00877F8C">
              <w:rPr>
                <w:rStyle w:val="a6"/>
                <w:noProof/>
              </w:rPr>
              <w:t>的数据及日志存放路径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8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A06C2AC" w14:textId="75AAA5C9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56" w:history="1">
            <w:r w:rsidR="00181673" w:rsidRPr="00877F8C">
              <w:rPr>
                <w:rStyle w:val="a6"/>
                <w:noProof/>
              </w:rPr>
              <w:t xml:space="preserve">5.3 </w:t>
            </w:r>
            <w:r w:rsidR="00181673" w:rsidRPr="00877F8C">
              <w:rPr>
                <w:rStyle w:val="a6"/>
                <w:noProof/>
              </w:rPr>
              <w:t>在单机单</w:t>
            </w:r>
            <w:r w:rsidR="00181673" w:rsidRPr="00877F8C">
              <w:rPr>
                <w:rStyle w:val="a6"/>
                <w:noProof/>
              </w:rPr>
              <w:t>group</w:t>
            </w:r>
            <w:r w:rsidR="00181673" w:rsidRPr="00877F8C">
              <w:rPr>
                <w:rStyle w:val="a6"/>
                <w:noProof/>
              </w:rPr>
              <w:t>的基础上更改配置文件</w:t>
            </w:r>
            <w:r w:rsidR="00181673" w:rsidRPr="00877F8C">
              <w:rPr>
                <w:rStyle w:val="a6"/>
                <w:noProof/>
              </w:rPr>
              <w:t>(</w:t>
            </w:r>
            <w:r w:rsidR="00181673" w:rsidRPr="00877F8C">
              <w:rPr>
                <w:rStyle w:val="a6"/>
                <w:noProof/>
                <w:highlight w:val="yellow"/>
              </w:rPr>
              <w:t>只需要更改两个配置文件，</w:t>
            </w:r>
            <w:r w:rsidR="00181673" w:rsidRPr="00877F8C">
              <w:rPr>
                <w:rStyle w:val="a6"/>
                <w:noProof/>
                <w:highlight w:val="yellow"/>
              </w:rPr>
              <w:t>storage_group2.conf, mod_fastdfs.conf)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9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066FEAE" w14:textId="1180936F" w:rsidR="00181673" w:rsidRDefault="00E23C9F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5358957" w:history="1">
            <w:r w:rsidR="00181673" w:rsidRPr="00877F8C">
              <w:rPr>
                <w:rStyle w:val="a6"/>
                <w:noProof/>
              </w:rPr>
              <w:t xml:space="preserve">5.3.1 </w:t>
            </w:r>
            <w:r w:rsidR="00181673" w:rsidRPr="00877F8C">
              <w:rPr>
                <w:rStyle w:val="a6"/>
                <w:noProof/>
              </w:rPr>
              <w:t>复制一份</w:t>
            </w:r>
            <w:r w:rsidR="00181673" w:rsidRPr="00877F8C">
              <w:rPr>
                <w:rStyle w:val="a6"/>
                <w:noProof/>
              </w:rPr>
              <w:t>storage.conf</w:t>
            </w:r>
            <w:r w:rsidR="00181673" w:rsidRPr="00877F8C">
              <w:rPr>
                <w:rStyle w:val="a6"/>
                <w:noProof/>
              </w:rPr>
              <w:t>配置文件为</w:t>
            </w:r>
            <w:r w:rsidR="00181673" w:rsidRPr="00877F8C">
              <w:rPr>
                <w:rStyle w:val="a6"/>
                <w:noProof/>
              </w:rPr>
              <w:t>storage_group2.conf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9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A45038B" w14:textId="3D009B4E" w:rsidR="00181673" w:rsidRDefault="00E23C9F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5358958" w:history="1">
            <w:r w:rsidR="00181673" w:rsidRPr="00877F8C">
              <w:rPr>
                <w:rStyle w:val="a6"/>
                <w:noProof/>
              </w:rPr>
              <w:t xml:space="preserve">5.3.2 </w:t>
            </w:r>
            <w:r w:rsidR="00181673" w:rsidRPr="00877F8C">
              <w:rPr>
                <w:rStyle w:val="a6"/>
                <w:noProof/>
              </w:rPr>
              <w:t>修改</w:t>
            </w:r>
            <w:r w:rsidR="00181673" w:rsidRPr="00877F8C">
              <w:rPr>
                <w:rStyle w:val="a6"/>
                <w:noProof/>
              </w:rPr>
              <w:t>storage_group2.conf</w:t>
            </w:r>
            <w:r w:rsidR="00181673" w:rsidRPr="00877F8C">
              <w:rPr>
                <w:rStyle w:val="a6"/>
                <w:noProof/>
              </w:rPr>
              <w:t>配置文件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9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4A5DD64" w14:textId="27C031D3" w:rsidR="00181673" w:rsidRDefault="00E23C9F">
          <w:pPr>
            <w:pStyle w:val="TOC3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35358959" w:history="1">
            <w:r w:rsidR="00181673" w:rsidRPr="00877F8C">
              <w:rPr>
                <w:rStyle w:val="a6"/>
                <w:noProof/>
              </w:rPr>
              <w:t xml:space="preserve">5.3.3 </w:t>
            </w:r>
            <w:r w:rsidR="00181673" w:rsidRPr="00877F8C">
              <w:rPr>
                <w:rStyle w:val="a6"/>
                <w:noProof/>
              </w:rPr>
              <w:t>修改</w:t>
            </w:r>
            <w:r w:rsidR="00181673" w:rsidRPr="00877F8C">
              <w:rPr>
                <w:rStyle w:val="a6"/>
                <w:noProof/>
              </w:rPr>
              <w:t>mod_fastdfs.conf</w:t>
            </w:r>
            <w:r w:rsidR="00181673" w:rsidRPr="00877F8C">
              <w:rPr>
                <w:rStyle w:val="a6"/>
                <w:noProof/>
              </w:rPr>
              <w:t>配置文件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_Toc35358959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9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A2AFC67" w14:textId="6CCF561F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0" w:history="1">
            <w:r w:rsidR="00181673" w:rsidRPr="00877F8C">
              <w:rPr>
                <w:rStyle w:val="a6"/>
                <w:noProof/>
              </w:rPr>
              <w:t xml:space="preserve">5.4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>trackerd</w:t>
            </w:r>
            <w:r w:rsidR="00181673" w:rsidRPr="00877F8C">
              <w:rPr>
                <w:rStyle w:val="a6"/>
                <w:noProof/>
              </w:rPr>
              <w:t>，启动两个</w:t>
            </w:r>
            <w:r w:rsidR="00181673" w:rsidRPr="00877F8C">
              <w:rPr>
                <w:rStyle w:val="a6"/>
                <w:noProof/>
              </w:rPr>
              <w:t>storaged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_Toc35358960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E21C24D" w14:textId="49621B35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1" w:history="1">
            <w:r w:rsidR="00181673" w:rsidRPr="00877F8C">
              <w:rPr>
                <w:rStyle w:val="a6"/>
                <w:noProof/>
              </w:rPr>
              <w:t xml:space="preserve">5.5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nginx  </w:t>
            </w:r>
            <w:r w:rsidR="00181673" w:rsidRPr="00877F8C">
              <w:rPr>
                <w:rStyle w:val="a6"/>
                <w:noProof/>
              </w:rPr>
              <w:t>更改完</w:t>
            </w:r>
            <w:r w:rsidR="00181673" w:rsidRPr="00877F8C">
              <w:rPr>
                <w:rStyle w:val="a6"/>
                <w:noProof/>
              </w:rPr>
              <w:t xml:space="preserve">mod_fastdfs.conf </w:t>
            </w:r>
            <w:r w:rsidR="00181673" w:rsidRPr="00877F8C">
              <w:rPr>
                <w:rStyle w:val="a6"/>
                <w:noProof/>
              </w:rPr>
              <w:t>后，例如添加了</w:t>
            </w:r>
            <w:r w:rsidR="00181673" w:rsidRPr="00877F8C">
              <w:rPr>
                <w:rStyle w:val="a6"/>
                <w:noProof/>
              </w:rPr>
              <w:t xml:space="preserve">group  </w:t>
            </w:r>
            <w:r w:rsidR="00181673" w:rsidRPr="00877F8C">
              <w:rPr>
                <w:rStyle w:val="a6"/>
                <w:noProof/>
              </w:rPr>
              <w:t>需要重启</w:t>
            </w:r>
            <w:r w:rsidR="00181673" w:rsidRPr="00877F8C">
              <w:rPr>
                <w:rStyle w:val="a6"/>
                <w:noProof/>
              </w:rPr>
              <w:t>nignx</w:t>
            </w:r>
            <w:r w:rsidR="00181673" w:rsidRPr="00877F8C">
              <w:rPr>
                <w:rStyle w:val="a6"/>
                <w:noProof/>
              </w:rPr>
              <w:t>，不然不生效。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_Toc35358961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6027D75E" w14:textId="204AFCE2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2" w:history="1">
            <w:r w:rsidR="00181673" w:rsidRPr="00877F8C">
              <w:rPr>
                <w:rStyle w:val="a6"/>
                <w:noProof/>
              </w:rPr>
              <w:t xml:space="preserve">5.6 </w:t>
            </w:r>
            <w:r w:rsidR="00181673" w:rsidRPr="00877F8C">
              <w:rPr>
                <w:rStyle w:val="a6"/>
                <w:noProof/>
              </w:rPr>
              <w:t>测试</w:t>
            </w:r>
            <w:r w:rsidR="00181673" w:rsidRPr="00877F8C">
              <w:rPr>
                <w:rStyle w:val="a6"/>
                <w:noProof/>
              </w:rPr>
              <w:t>group2</w:t>
            </w:r>
            <w:r w:rsidR="00181673" w:rsidRPr="00877F8C">
              <w:rPr>
                <w:rStyle w:val="a6"/>
                <w:noProof/>
              </w:rPr>
              <w:t>的上传下载是否成功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_Toc35358962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37E115B" w14:textId="1BA551CA" w:rsidR="00181673" w:rsidRDefault="00E23C9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3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6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fastDFS</w:t>
            </w:r>
            <w:r w:rsidR="00181673" w:rsidRPr="00877F8C">
              <w:rPr>
                <w:rStyle w:val="a6"/>
                <w:noProof/>
              </w:rPr>
              <w:t>集群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466CB297" w14:textId="42E50CFE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4" w:history="1">
            <w:r w:rsidR="00181673" w:rsidRPr="00877F8C">
              <w:rPr>
                <w:rStyle w:val="a6"/>
                <w:noProof/>
              </w:rPr>
              <w:t xml:space="preserve">6.1 </w:t>
            </w:r>
            <w:r w:rsidR="00181673" w:rsidRPr="00877F8C">
              <w:rPr>
                <w:rStyle w:val="a6"/>
                <w:noProof/>
              </w:rPr>
              <w:t>两台服务器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10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30C1F4C" w14:textId="43643A9F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5" w:history="1">
            <w:r w:rsidR="00181673" w:rsidRPr="00877F8C">
              <w:rPr>
                <w:rStyle w:val="a6"/>
                <w:noProof/>
              </w:rPr>
              <w:t xml:space="preserve">6.2 </w:t>
            </w:r>
            <w:r w:rsidR="00181673" w:rsidRPr="00877F8C">
              <w:rPr>
                <w:rStyle w:val="a6"/>
                <w:noProof/>
              </w:rPr>
              <w:t>安装必要的依赖包（两台同时操作）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11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3199BA7" w14:textId="11010FD9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6" w:history="1">
            <w:r w:rsidR="00181673" w:rsidRPr="00877F8C">
              <w:rPr>
                <w:rStyle w:val="a6"/>
                <w:noProof/>
              </w:rPr>
              <w:t xml:space="preserve">6.3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 xml:space="preserve">libfatscommon 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11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874FE81" w14:textId="40737114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7" w:history="1">
            <w:r w:rsidR="00181673" w:rsidRPr="00877F8C">
              <w:rPr>
                <w:rStyle w:val="a6"/>
                <w:noProof/>
              </w:rPr>
              <w:t xml:space="preserve">6.4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 xml:space="preserve">fastDFS 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11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B54747B" w14:textId="58150F88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8" w:history="1">
            <w:r w:rsidR="00181673" w:rsidRPr="00877F8C">
              <w:rPr>
                <w:rStyle w:val="a6"/>
                <w:noProof/>
              </w:rPr>
              <w:t xml:space="preserve">6.5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fastdfs-nginx-module</w:t>
            </w:r>
            <w:r w:rsidR="00181673" w:rsidRPr="00877F8C">
              <w:rPr>
                <w:rStyle w:val="a6"/>
                <w:noProof/>
              </w:rPr>
              <w:t>（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插件版本与</w:t>
            </w:r>
            <w:r w:rsidR="00181673" w:rsidRPr="00877F8C">
              <w:rPr>
                <w:rStyle w:val="a6"/>
                <w:noProof/>
              </w:rPr>
              <w:t>fastDFS</w:t>
            </w:r>
            <w:r w:rsidR="00181673" w:rsidRPr="00877F8C">
              <w:rPr>
                <w:rStyle w:val="a6"/>
                <w:noProof/>
              </w:rPr>
              <w:t>版本是对应得</w:t>
            </w:r>
            <w:r w:rsidR="00181673" w:rsidRPr="00877F8C">
              <w:rPr>
                <w:rStyle w:val="a6"/>
                <w:noProof/>
              </w:rPr>
              <w:t>5.11</w:t>
            </w:r>
            <w:r w:rsidR="00181673" w:rsidRPr="00877F8C">
              <w:rPr>
                <w:rStyle w:val="a6"/>
                <w:noProof/>
              </w:rPr>
              <w:t>应使用</w:t>
            </w:r>
            <w:r w:rsidR="00181673" w:rsidRPr="00877F8C">
              <w:rPr>
                <w:rStyle w:val="a6"/>
                <w:noProof/>
              </w:rPr>
              <w:t>1.20</w:t>
            </w:r>
            <w:r w:rsidR="00181673" w:rsidRPr="00877F8C">
              <w:rPr>
                <w:rStyle w:val="a6"/>
                <w:noProof/>
              </w:rPr>
              <w:t>）（两台同时操作）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2054F74" w14:textId="76665F87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69" w:history="1">
            <w:r w:rsidR="00181673" w:rsidRPr="00877F8C">
              <w:rPr>
                <w:rStyle w:val="a6"/>
                <w:noProof/>
              </w:rPr>
              <w:t xml:space="preserve">6.6 </w:t>
            </w:r>
            <w:r w:rsidR="00181673" w:rsidRPr="00877F8C">
              <w:rPr>
                <w:rStyle w:val="a6"/>
                <w:noProof/>
              </w:rPr>
              <w:t>安装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_Toc35358969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0C5D487" w14:textId="14463CF3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0" w:history="1">
            <w:r w:rsidR="00181673" w:rsidRPr="00877F8C">
              <w:rPr>
                <w:rStyle w:val="a6"/>
                <w:noProof/>
              </w:rPr>
              <w:t xml:space="preserve">6.7 </w:t>
            </w:r>
            <w:r w:rsidR="00181673" w:rsidRPr="00877F8C">
              <w:rPr>
                <w:rStyle w:val="a6"/>
                <w:noProof/>
              </w:rPr>
              <w:t>创建数据与日志存储目录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_Toc35358970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12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0773281" w14:textId="1051A3E2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1" w:history="1">
            <w:r w:rsidR="00181673" w:rsidRPr="00877F8C">
              <w:rPr>
                <w:rStyle w:val="a6"/>
                <w:noProof/>
              </w:rPr>
              <w:t xml:space="preserve">6.8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tracker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_Toc35358971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7D97B9F" w14:textId="492605B6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2" w:history="1">
            <w:r w:rsidR="00181673" w:rsidRPr="00877F8C">
              <w:rPr>
                <w:rStyle w:val="a6"/>
                <w:noProof/>
              </w:rPr>
              <w:t xml:space="preserve">6.9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storage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_Toc35358972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5D6846DF" w14:textId="09419CF8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3" w:history="1">
            <w:r w:rsidR="00181673" w:rsidRPr="00877F8C">
              <w:rPr>
                <w:rStyle w:val="a6"/>
                <w:noProof/>
              </w:rPr>
              <w:t xml:space="preserve">6.10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tracker </w:t>
            </w:r>
            <w:r w:rsidR="00181673" w:rsidRPr="00877F8C">
              <w:rPr>
                <w:rStyle w:val="a6"/>
                <w:noProof/>
              </w:rPr>
              <w:t>启动</w:t>
            </w:r>
            <w:r w:rsidR="00181673" w:rsidRPr="00877F8C">
              <w:rPr>
                <w:rStyle w:val="a6"/>
                <w:noProof/>
              </w:rPr>
              <w:t xml:space="preserve"> storage </w:t>
            </w:r>
            <w:r w:rsidR="00181673" w:rsidRPr="00877F8C">
              <w:rPr>
                <w:rStyle w:val="a6"/>
                <w:noProof/>
              </w:rPr>
              <w:t>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_Toc35358973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473B720" w14:textId="1B5B08BD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4" w:history="1">
            <w:r w:rsidR="00181673" w:rsidRPr="00877F8C">
              <w:rPr>
                <w:rStyle w:val="a6"/>
                <w:noProof/>
              </w:rPr>
              <w:t xml:space="preserve">6.11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client</w:t>
            </w:r>
            <w:r w:rsidR="00181673" w:rsidRPr="00877F8C">
              <w:rPr>
                <w:rStyle w:val="a6"/>
                <w:noProof/>
              </w:rPr>
              <w:t>测试是否可以上传文件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_Toc35358974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13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6644FF7E" w14:textId="023F2B81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5" w:history="1">
            <w:r w:rsidR="00181673" w:rsidRPr="00877F8C">
              <w:rPr>
                <w:rStyle w:val="a6"/>
                <w:noProof/>
              </w:rPr>
              <w:t xml:space="preserve">6.12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访问（两台同时操作）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_Toc35358975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14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00A7FCF" w14:textId="51434026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6" w:history="1">
            <w:r w:rsidR="00181673" w:rsidRPr="00877F8C">
              <w:rPr>
                <w:rStyle w:val="a6"/>
                <w:noProof/>
              </w:rPr>
              <w:t xml:space="preserve">6.13 </w:t>
            </w:r>
            <w:r w:rsidR="00181673" w:rsidRPr="00877F8C">
              <w:rPr>
                <w:rStyle w:val="a6"/>
                <w:noProof/>
              </w:rPr>
              <w:t>测试</w:t>
            </w:r>
            <w:r w:rsidR="00181673" w:rsidRPr="00877F8C">
              <w:rPr>
                <w:rStyle w:val="a6"/>
                <w:noProof/>
              </w:rPr>
              <w:t>nginx web</w:t>
            </w:r>
            <w:r w:rsidR="00181673" w:rsidRPr="00877F8C">
              <w:rPr>
                <w:rStyle w:val="a6"/>
                <w:noProof/>
              </w:rPr>
              <w:t>下载</w:t>
            </w:r>
            <w:r w:rsidR="00181673" w:rsidRPr="00877F8C">
              <w:rPr>
                <w:rStyle w:val="a6"/>
                <w:noProof/>
              </w:rPr>
              <w:t>(</w:t>
            </w:r>
            <w:r w:rsidR="00181673" w:rsidRPr="00877F8C">
              <w:rPr>
                <w:rStyle w:val="a6"/>
                <w:noProof/>
              </w:rPr>
              <w:t>可以下载说明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没有问题</w:t>
            </w:r>
            <w:r w:rsidR="00181673" w:rsidRPr="00877F8C">
              <w:rPr>
                <w:rStyle w:val="a6"/>
                <w:noProof/>
              </w:rPr>
              <w:t>)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_Toc35358976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2DD5E56B" w14:textId="6377416B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7" w:history="1">
            <w:r w:rsidR="00181673" w:rsidRPr="00877F8C">
              <w:rPr>
                <w:rStyle w:val="a6"/>
                <w:noProof/>
              </w:rPr>
              <w:t xml:space="preserve">6.14 </w:t>
            </w:r>
            <w:r w:rsidR="00181673" w:rsidRPr="00877F8C">
              <w:rPr>
                <w:rStyle w:val="a6"/>
                <w:noProof/>
              </w:rPr>
              <w:t>配置</w:t>
            </w:r>
            <w:r w:rsidR="00181673" w:rsidRPr="00877F8C">
              <w:rPr>
                <w:rStyle w:val="a6"/>
                <w:noProof/>
              </w:rPr>
              <w:t>nginx</w:t>
            </w:r>
            <w:r w:rsidR="00181673" w:rsidRPr="00877F8C">
              <w:rPr>
                <w:rStyle w:val="a6"/>
                <w:noProof/>
              </w:rPr>
              <w:t>负载均衡（</w:t>
            </w:r>
            <w:r w:rsidR="00181673" w:rsidRPr="00877F8C">
              <w:rPr>
                <w:rStyle w:val="a6"/>
                <w:noProof/>
              </w:rPr>
              <w:t>10.0.0.6</w:t>
            </w:r>
            <w:r w:rsidR="00181673" w:rsidRPr="00877F8C">
              <w:rPr>
                <w:rStyle w:val="a6"/>
                <w:noProof/>
              </w:rPr>
              <w:t>上）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_Toc35358977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15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01CEFCB6" w14:textId="5567B011" w:rsidR="00181673" w:rsidRDefault="00E23C9F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8" w:history="1">
            <w:r w:rsidR="00181673" w:rsidRPr="00877F8C">
              <w:rPr>
                <w:rStyle w:val="a6"/>
                <w:noProof/>
              </w:rPr>
              <w:t xml:space="preserve">6.15 </w:t>
            </w:r>
            <w:r w:rsidR="00181673" w:rsidRPr="00877F8C">
              <w:rPr>
                <w:rStyle w:val="a6"/>
                <w:noProof/>
              </w:rPr>
              <w:t>访问测试（顺便观察日志，查看是否是轮询分配到两台服务器的）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_Toc35358978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7CC19420" w14:textId="5440080A" w:rsidR="00181673" w:rsidRDefault="00E23C9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5358979" w:history="1">
            <w:r w:rsidR="00181673" w:rsidRPr="00877F8C">
              <w:rPr>
                <w:rStyle w:val="a6"/>
                <w:noProof/>
              </w:rPr>
              <w:t>第</w:t>
            </w:r>
            <w:r w:rsidR="00181673" w:rsidRPr="00877F8C">
              <w:rPr>
                <w:rStyle w:val="a6"/>
                <w:noProof/>
              </w:rPr>
              <w:t>7</w:t>
            </w:r>
            <w:r w:rsidR="00181673" w:rsidRPr="00877F8C">
              <w:rPr>
                <w:rStyle w:val="a6"/>
                <w:noProof/>
              </w:rPr>
              <w:t>章</w:t>
            </w:r>
            <w:r w:rsidR="00181673" w:rsidRPr="00877F8C">
              <w:rPr>
                <w:rStyle w:val="a6"/>
                <w:noProof/>
              </w:rPr>
              <w:t xml:space="preserve"> </w:t>
            </w:r>
            <w:r w:rsidR="00181673" w:rsidRPr="00877F8C">
              <w:rPr>
                <w:rStyle w:val="a6"/>
                <w:noProof/>
              </w:rPr>
              <w:t>常用命令</w:t>
            </w:r>
            <w:r w:rsidR="00181673">
              <w:rPr>
                <w:noProof/>
                <w:webHidden/>
              </w:rPr>
              <w:tab/>
            </w:r>
            <w:r w:rsidR="00181673">
              <w:rPr>
                <w:noProof/>
                <w:webHidden/>
              </w:rPr>
              <w:fldChar w:fldCharType="begin"/>
            </w:r>
            <w:r w:rsidR="00181673">
              <w:rPr>
                <w:noProof/>
                <w:webHidden/>
              </w:rPr>
              <w:instrText xml:space="preserve"> PAGEREF _Toc35358979 \h </w:instrText>
            </w:r>
            <w:r w:rsidR="00181673">
              <w:rPr>
                <w:noProof/>
                <w:webHidden/>
              </w:rPr>
            </w:r>
            <w:r w:rsidR="00181673">
              <w:rPr>
                <w:noProof/>
                <w:webHidden/>
              </w:rPr>
              <w:fldChar w:fldCharType="separate"/>
            </w:r>
            <w:r w:rsidR="00181673">
              <w:rPr>
                <w:noProof/>
                <w:webHidden/>
              </w:rPr>
              <w:t>16</w:t>
            </w:r>
            <w:r w:rsidR="00181673">
              <w:rPr>
                <w:noProof/>
                <w:webHidden/>
              </w:rPr>
              <w:fldChar w:fldCharType="end"/>
            </w:r>
          </w:hyperlink>
        </w:p>
        <w:p w14:paraId="1310FC0D" w14:textId="295C90CE" w:rsidR="0034020C" w:rsidRDefault="0034020C">
          <w:r>
            <w:rPr>
              <w:b/>
              <w:bCs/>
              <w:lang w:val="zh-CN"/>
            </w:rPr>
            <w:fldChar w:fldCharType="end"/>
          </w:r>
        </w:p>
      </w:sdtContent>
    </w:sdt>
    <w:p w14:paraId="4D6D5EAD" w14:textId="77777777" w:rsidR="00FA157D" w:rsidRDefault="00FA157D" w:rsidP="00F340A6"/>
    <w:p w14:paraId="77D60303" w14:textId="77777777" w:rsidR="00D50651" w:rsidRDefault="00D50651" w:rsidP="00F340A6"/>
    <w:p w14:paraId="683E8711" w14:textId="77777777" w:rsidR="00D50651" w:rsidRDefault="00D50651" w:rsidP="00314EEF"/>
    <w:p w14:paraId="41D0967B" w14:textId="77777777" w:rsidR="00D50651" w:rsidRDefault="00D50651" w:rsidP="00314EEF"/>
    <w:p w14:paraId="7A29B775" w14:textId="77777777" w:rsidR="00D50651" w:rsidRDefault="00D50651" w:rsidP="00314EEF"/>
    <w:p w14:paraId="2D700E59" w14:textId="77777777" w:rsidR="00D50651" w:rsidRDefault="00D50651" w:rsidP="00314EEF"/>
    <w:p w14:paraId="3EE33623" w14:textId="0D3FC520" w:rsidR="00D50651" w:rsidRDefault="00D50651" w:rsidP="00314EEF"/>
    <w:p w14:paraId="627A0D54" w14:textId="2FDDF4F5" w:rsidR="00106FA5" w:rsidRDefault="00106FA5" w:rsidP="00106FA5">
      <w:pPr>
        <w:pStyle w:val="1"/>
      </w:pPr>
      <w:bookmarkStart w:id="0" w:name="_Toc35358933"/>
      <w:r>
        <w:rPr>
          <w:rFonts w:hint="eastAsia"/>
        </w:rPr>
        <w:t>参考文档</w:t>
      </w:r>
      <w:bookmarkEnd w:id="0"/>
    </w:p>
    <w:p w14:paraId="710B2B79" w14:textId="19EF6F77" w:rsidR="00106FA5" w:rsidRDefault="00106FA5" w:rsidP="00106FA5">
      <w:pPr>
        <w:pStyle w:val="20"/>
        <w:spacing w:before="163" w:after="163"/>
      </w:pPr>
      <w:bookmarkStart w:id="1" w:name="_Toc35358934"/>
      <w:r>
        <w:rPr>
          <w:rFonts w:hint="eastAsia"/>
        </w:rPr>
        <w:t>简介</w:t>
      </w:r>
      <w:bookmarkEnd w:id="1"/>
    </w:p>
    <w:p w14:paraId="1193D664" w14:textId="4AA6E25C" w:rsidR="00106FA5" w:rsidRPr="00106FA5" w:rsidRDefault="00E23C9F" w:rsidP="00106FA5">
      <w:hyperlink r:id="rId8" w:history="1">
        <w:r w:rsidR="00106FA5">
          <w:rPr>
            <w:rStyle w:val="a6"/>
          </w:rPr>
          <w:t>https://blog.csdn.net/bjgaocp/article/details/88561854?depth_1-utm_source=distribute.pc_relevant.none-task&amp;utm_source=distribute.pc_relevant.none-task</w:t>
        </w:r>
      </w:hyperlink>
    </w:p>
    <w:p w14:paraId="2DA0B355" w14:textId="77777777" w:rsidR="00D50651" w:rsidRDefault="00D50651" w:rsidP="00314EEF"/>
    <w:p w14:paraId="090C9CD3" w14:textId="35881FCB" w:rsidR="00D50651" w:rsidRDefault="00327102" w:rsidP="00662E01">
      <w:pPr>
        <w:pStyle w:val="20"/>
        <w:spacing w:before="163" w:after="163"/>
      </w:pPr>
      <w:bookmarkStart w:id="2" w:name="_Toc35358935"/>
      <w:r>
        <w:rPr>
          <w:rFonts w:hint="eastAsia"/>
        </w:rPr>
        <w:lastRenderedPageBreak/>
        <w:t>fastDFS</w:t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下载地址</w:t>
      </w:r>
      <w:r w:rsidR="00A865E9">
        <w:rPr>
          <w:rFonts w:hint="eastAsia"/>
        </w:rPr>
        <w:t>（</w:t>
      </w:r>
      <w:r w:rsidR="00A865E9">
        <w:rPr>
          <w:rFonts w:hint="eastAsia"/>
        </w:rPr>
        <w:t>nginx</w:t>
      </w:r>
      <w:r w:rsidR="00A865E9">
        <w:rPr>
          <w:rFonts w:hint="eastAsia"/>
        </w:rPr>
        <w:t>插件也在此下载）</w:t>
      </w:r>
      <w:bookmarkEnd w:id="2"/>
    </w:p>
    <w:p w14:paraId="5BA07022" w14:textId="283DF373" w:rsidR="00662E01" w:rsidRDefault="00E23C9F" w:rsidP="00662E01">
      <w:hyperlink r:id="rId9" w:history="1">
        <w:r w:rsidR="00662E01">
          <w:rPr>
            <w:rStyle w:val="a6"/>
          </w:rPr>
          <w:t>https://github.com/happyfish100</w:t>
        </w:r>
      </w:hyperlink>
    </w:p>
    <w:p w14:paraId="7E9BDC23" w14:textId="7427F8C7" w:rsidR="005341F5" w:rsidRDefault="00327102" w:rsidP="005341F5">
      <w:pPr>
        <w:pStyle w:val="20"/>
        <w:spacing w:before="163" w:after="163"/>
      </w:pPr>
      <w:bookmarkStart w:id="3" w:name="_Toc35358936"/>
      <w:r>
        <w:rPr>
          <w:rFonts w:hint="eastAsia"/>
        </w:rPr>
        <w:t>fastDFS</w:t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安装教程</w:t>
      </w:r>
      <w:bookmarkEnd w:id="3"/>
    </w:p>
    <w:p w14:paraId="77D578C5" w14:textId="5BE9459F" w:rsidR="005341F5" w:rsidRPr="005341F5" w:rsidRDefault="00E23C9F" w:rsidP="005341F5">
      <w:hyperlink r:id="rId10" w:history="1">
        <w:r w:rsidR="001D3A9D">
          <w:rPr>
            <w:rStyle w:val="a6"/>
          </w:rPr>
          <w:t>https://github.com/happyfish100/fastdfs/wiki</w:t>
        </w:r>
      </w:hyperlink>
    </w:p>
    <w:p w14:paraId="43E8EF11" w14:textId="77777777" w:rsidR="00D50651" w:rsidRDefault="00D50651" w:rsidP="00314EEF"/>
    <w:p w14:paraId="5A2843A7" w14:textId="1F06998A" w:rsidR="00D50651" w:rsidRDefault="00B656AA" w:rsidP="00B656AA">
      <w:pPr>
        <w:pStyle w:val="20"/>
        <w:spacing w:before="163" w:after="163"/>
      </w:pPr>
      <w:bookmarkStart w:id="4" w:name="_Toc35358937"/>
      <w:r>
        <w:rPr>
          <w:rFonts w:hint="eastAsia"/>
        </w:rPr>
        <w:t>参考安装文档</w:t>
      </w:r>
      <w:bookmarkEnd w:id="4"/>
    </w:p>
    <w:p w14:paraId="5B3D1601" w14:textId="09238F6C" w:rsidR="00B656AA" w:rsidRPr="00B656AA" w:rsidRDefault="00E23C9F" w:rsidP="00B656AA">
      <w:hyperlink r:id="rId11" w:history="1">
        <w:r w:rsidR="00B656AA">
          <w:rPr>
            <w:rStyle w:val="a6"/>
          </w:rPr>
          <w:t>https://blog.csdn.net/qq_34301871/article/details/80060235</w:t>
        </w:r>
      </w:hyperlink>
    </w:p>
    <w:p w14:paraId="55B84DC2" w14:textId="4F4A4F0D" w:rsidR="00D50651" w:rsidRDefault="002F03F3" w:rsidP="002F03F3">
      <w:pPr>
        <w:pStyle w:val="1"/>
      </w:pPr>
      <w:bookmarkStart w:id="5" w:name="_Toc35358938"/>
      <w:r>
        <w:rPr>
          <w:rFonts w:hint="eastAsia"/>
        </w:rPr>
        <w:t>fast</w:t>
      </w:r>
      <w:r>
        <w:t>DFS</w:t>
      </w:r>
      <w:r>
        <w:rPr>
          <w:rFonts w:hint="eastAsia"/>
        </w:rPr>
        <w:t>简介</w:t>
      </w:r>
      <w:bookmarkEnd w:id="5"/>
    </w:p>
    <w:p w14:paraId="4D56DC1A" w14:textId="1846BCAC" w:rsidR="002F03F3" w:rsidRDefault="002F03F3" w:rsidP="002F03F3"/>
    <w:p w14:paraId="6CC0C32F" w14:textId="3A0CE4D3" w:rsidR="002F03F3" w:rsidRDefault="002F03F3" w:rsidP="002F03F3"/>
    <w:p w14:paraId="1BB34B25" w14:textId="485691C6" w:rsidR="002F03F3" w:rsidRDefault="002F03F3" w:rsidP="002F03F3"/>
    <w:p w14:paraId="3C232FC6" w14:textId="2CEC866A" w:rsidR="002F03F3" w:rsidRDefault="002F03F3" w:rsidP="002F03F3"/>
    <w:p w14:paraId="08ED4EED" w14:textId="12F99957" w:rsidR="002F03F3" w:rsidRDefault="002F03F3" w:rsidP="002F03F3"/>
    <w:p w14:paraId="0C7C5DC6" w14:textId="1A262D21" w:rsidR="002F03F3" w:rsidRDefault="002F03F3" w:rsidP="002F03F3"/>
    <w:p w14:paraId="459E074E" w14:textId="3D0454BD" w:rsidR="002F03F3" w:rsidRDefault="002F03F3" w:rsidP="002F03F3"/>
    <w:p w14:paraId="6A33B49E" w14:textId="5A7E571A" w:rsidR="00F043F4" w:rsidRDefault="00F043F4" w:rsidP="00F043F4">
      <w:pPr>
        <w:pStyle w:val="1"/>
      </w:pPr>
      <w:bookmarkStart w:id="6" w:name="_Toc35358939"/>
      <w:r>
        <w:rPr>
          <w:rFonts w:hint="eastAsia"/>
        </w:rPr>
        <w:t>安装环境</w:t>
      </w:r>
      <w:bookmarkEnd w:id="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47"/>
        <w:gridCol w:w="6553"/>
      </w:tblGrid>
      <w:tr w:rsidR="00F043F4" w:rsidRPr="00F043F4" w14:paraId="25BEE5B0" w14:textId="77777777" w:rsidTr="00F043F4">
        <w:trPr>
          <w:trHeight w:val="338"/>
        </w:trPr>
        <w:tc>
          <w:tcPr>
            <w:tcW w:w="2547" w:type="dxa"/>
          </w:tcPr>
          <w:p w14:paraId="75FD95BE" w14:textId="5BD81569" w:rsidR="00F043F4" w:rsidRPr="00F043F4" w:rsidRDefault="00F043F4" w:rsidP="00F043F4">
            <w:r>
              <w:rPr>
                <w:rFonts w:hint="eastAsia"/>
              </w:rPr>
              <w:t>系统版本</w:t>
            </w:r>
          </w:p>
        </w:tc>
        <w:tc>
          <w:tcPr>
            <w:tcW w:w="6553" w:type="dxa"/>
          </w:tcPr>
          <w:p w14:paraId="1C66906A" w14:textId="7FF8D711" w:rsidR="00F043F4" w:rsidRPr="00F043F4" w:rsidRDefault="009941E7" w:rsidP="00F043F4">
            <w:r w:rsidRPr="009941E7">
              <w:t>CentOS Linux release 7.7.1908 (Core)</w:t>
            </w:r>
          </w:p>
        </w:tc>
      </w:tr>
      <w:tr w:rsidR="00F043F4" w:rsidRPr="00F043F4" w14:paraId="081758B7" w14:textId="77777777" w:rsidTr="00F043F4">
        <w:trPr>
          <w:trHeight w:val="338"/>
        </w:trPr>
        <w:tc>
          <w:tcPr>
            <w:tcW w:w="2547" w:type="dxa"/>
          </w:tcPr>
          <w:p w14:paraId="277E46BD" w14:textId="45E0F0DC" w:rsidR="00F043F4" w:rsidRPr="00F043F4" w:rsidRDefault="00F043F4" w:rsidP="00F043F4">
            <w:r>
              <w:rPr>
                <w:rFonts w:hint="eastAsia"/>
              </w:rPr>
              <w:t>内核版本</w:t>
            </w:r>
          </w:p>
        </w:tc>
        <w:tc>
          <w:tcPr>
            <w:tcW w:w="6553" w:type="dxa"/>
          </w:tcPr>
          <w:p w14:paraId="326C842C" w14:textId="0D88E39A" w:rsidR="00F043F4" w:rsidRPr="00F043F4" w:rsidRDefault="00DC3BA5" w:rsidP="00F043F4">
            <w:r w:rsidRPr="00DC3BA5">
              <w:t>Linux iZ8vbi0h0xw72d5qfizju9Z 3.10.0-1062.12.1.el7.x86_64 #1 SMP Tue Feb 4 23:02:59 UTC 2020 x86_64 x86_64 x86_64 GNU/Linux</w:t>
            </w:r>
          </w:p>
        </w:tc>
      </w:tr>
      <w:tr w:rsidR="00F043F4" w:rsidRPr="00F043F4" w14:paraId="55ED3D3D" w14:textId="77777777" w:rsidTr="00F043F4">
        <w:trPr>
          <w:trHeight w:val="328"/>
        </w:trPr>
        <w:tc>
          <w:tcPr>
            <w:tcW w:w="2547" w:type="dxa"/>
          </w:tcPr>
          <w:p w14:paraId="02B317F6" w14:textId="1BEC9A61" w:rsidR="00F043F4" w:rsidRPr="00F043F4" w:rsidRDefault="002D25C4" w:rsidP="00F043F4">
            <w:r>
              <w:rPr>
                <w:rFonts w:hint="eastAsia"/>
              </w:rPr>
              <w:t>fast</w:t>
            </w:r>
            <w:r>
              <w:t>DFS</w:t>
            </w:r>
            <w:r w:rsidR="00DF5FCD">
              <w:rPr>
                <w:rFonts w:hint="eastAsia"/>
              </w:rPr>
              <w:t>版本</w:t>
            </w:r>
          </w:p>
        </w:tc>
        <w:tc>
          <w:tcPr>
            <w:tcW w:w="6553" w:type="dxa"/>
          </w:tcPr>
          <w:p w14:paraId="2BAAE3AD" w14:textId="6BFCFD8D" w:rsidR="00F043F4" w:rsidRPr="00F043F4" w:rsidRDefault="00156723" w:rsidP="00F043F4">
            <w:r w:rsidRPr="00156723">
              <w:t>fastdfs-5.11.zip</w:t>
            </w:r>
          </w:p>
        </w:tc>
      </w:tr>
      <w:tr w:rsidR="00F043F4" w:rsidRPr="00F043F4" w14:paraId="3051173C" w14:textId="77777777" w:rsidTr="00F043F4">
        <w:trPr>
          <w:trHeight w:val="328"/>
        </w:trPr>
        <w:tc>
          <w:tcPr>
            <w:tcW w:w="2547" w:type="dxa"/>
          </w:tcPr>
          <w:p w14:paraId="19A5BC1B" w14:textId="3458106D" w:rsidR="00F043F4" w:rsidRPr="00F043F4" w:rsidRDefault="00F043F4" w:rsidP="00F043F4"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版本</w:t>
            </w:r>
          </w:p>
        </w:tc>
        <w:tc>
          <w:tcPr>
            <w:tcW w:w="6553" w:type="dxa"/>
          </w:tcPr>
          <w:p w14:paraId="062E110F" w14:textId="118FA01A" w:rsidR="00F043F4" w:rsidRPr="00F043F4" w:rsidRDefault="006C2F93" w:rsidP="00F043F4">
            <w:r w:rsidRPr="006C2F93">
              <w:t>nginx-1.16.1.tar.gz</w:t>
            </w:r>
          </w:p>
        </w:tc>
      </w:tr>
      <w:tr w:rsidR="00F043F4" w:rsidRPr="00F043F4" w14:paraId="09E183AF" w14:textId="77777777" w:rsidTr="00F043F4">
        <w:trPr>
          <w:trHeight w:val="328"/>
        </w:trPr>
        <w:tc>
          <w:tcPr>
            <w:tcW w:w="2547" w:type="dxa"/>
          </w:tcPr>
          <w:p w14:paraId="67E6DC17" w14:textId="5CD059D1" w:rsidR="00F043F4" w:rsidRDefault="00F043F4" w:rsidP="00F043F4">
            <w:r>
              <w:rPr>
                <w:rFonts w:hint="eastAsia"/>
              </w:rPr>
              <w:t>nginx</w:t>
            </w:r>
            <w:r>
              <w:t xml:space="preserve"> </w:t>
            </w:r>
            <w:r>
              <w:rPr>
                <w:rFonts w:hint="eastAsia"/>
              </w:rPr>
              <w:t>fast</w:t>
            </w:r>
            <w:r w:rsidR="002D25C4">
              <w:t>DFS</w:t>
            </w:r>
            <w:r>
              <w:rPr>
                <w:rFonts w:hint="eastAsia"/>
              </w:rPr>
              <w:t>插件版本</w:t>
            </w:r>
          </w:p>
        </w:tc>
        <w:tc>
          <w:tcPr>
            <w:tcW w:w="6553" w:type="dxa"/>
          </w:tcPr>
          <w:p w14:paraId="1E965FAF" w14:textId="2974B844" w:rsidR="00F043F4" w:rsidRPr="00F043F4" w:rsidRDefault="00E23C9F" w:rsidP="00F043F4">
            <w:hyperlink r:id="rId12" w:history="1">
              <w:r w:rsidR="0094360E">
                <w:rPr>
                  <w:rStyle w:val="a6"/>
                </w:rPr>
                <w:t>https://github.com/happyfish100/fastdfs-nginx-module/tree/V1.20</w:t>
              </w:r>
            </w:hyperlink>
          </w:p>
        </w:tc>
      </w:tr>
    </w:tbl>
    <w:p w14:paraId="15F2EE5E" w14:textId="0D9C2B9A" w:rsidR="00F043F4" w:rsidRDefault="002C0BEF" w:rsidP="00F043F4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fast</w:t>
      </w:r>
      <w:r>
        <w:t>DFS</w:t>
      </w:r>
      <w:r>
        <w:rPr>
          <w:rFonts w:hint="eastAsia"/>
        </w:rPr>
        <w:t>插件版本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fastDFS</w:t>
      </w:r>
      <w:r>
        <w:rPr>
          <w:rFonts w:hint="eastAsia"/>
        </w:rPr>
        <w:t>的版本是相对应的</w:t>
      </w:r>
    </w:p>
    <w:p w14:paraId="2BEB520D" w14:textId="77777777" w:rsidR="00F043F4" w:rsidRPr="00F043F4" w:rsidRDefault="00F043F4" w:rsidP="00F043F4"/>
    <w:p w14:paraId="25FD0268" w14:textId="765223D9" w:rsidR="002F03F3" w:rsidRDefault="002F03F3" w:rsidP="002F03F3"/>
    <w:p w14:paraId="48363464" w14:textId="4D815B48" w:rsidR="002F03F3" w:rsidRPr="002F03F3" w:rsidRDefault="002F03F3" w:rsidP="002F03F3">
      <w:pPr>
        <w:pStyle w:val="1"/>
      </w:pPr>
      <w:bookmarkStart w:id="7" w:name="_Toc35358940"/>
      <w:r>
        <w:rPr>
          <w:rFonts w:hint="eastAsia"/>
        </w:rPr>
        <w:lastRenderedPageBreak/>
        <w:t>单点安装</w:t>
      </w:r>
      <w:bookmarkEnd w:id="7"/>
    </w:p>
    <w:p w14:paraId="1A8C017E" w14:textId="54B5FFA2" w:rsidR="00D50651" w:rsidRDefault="008F28CB" w:rsidP="008F28CB">
      <w:pPr>
        <w:pStyle w:val="20"/>
        <w:spacing w:before="163" w:after="163"/>
      </w:pPr>
      <w:bookmarkStart w:id="8" w:name="_Toc35358941"/>
      <w:r>
        <w:rPr>
          <w:rFonts w:hint="eastAsia"/>
        </w:rPr>
        <w:t>安装必要的依赖包</w:t>
      </w:r>
      <w:bookmarkEnd w:id="8"/>
    </w:p>
    <w:p w14:paraId="651CC171" w14:textId="5716B1E8" w:rsidR="008F28CB" w:rsidRPr="008F28CB" w:rsidRDefault="005F62C4" w:rsidP="00B408EB">
      <w:pPr>
        <w:pStyle w:val="af"/>
      </w:pPr>
      <w:r w:rsidRPr="005F62C4">
        <w:t>yum install git gcc gcc-c++ make automake autoconf libtool pcre pcre-devel zlib zlib-devel openssl-devel wget vim -y</w:t>
      </w:r>
    </w:p>
    <w:p w14:paraId="0821F57A" w14:textId="77777777" w:rsidR="00D50651" w:rsidRDefault="00D50651" w:rsidP="00314EEF"/>
    <w:p w14:paraId="19D2ED5D" w14:textId="005DE376" w:rsidR="00D50651" w:rsidRDefault="00592945" w:rsidP="00592945">
      <w:pPr>
        <w:pStyle w:val="20"/>
        <w:spacing w:before="163" w:after="163"/>
      </w:pPr>
      <w:bookmarkStart w:id="9" w:name="_Toc35358942"/>
      <w:r w:rsidRPr="00592945">
        <w:rPr>
          <w:rFonts w:hint="eastAsia"/>
        </w:rPr>
        <w:t>安装</w:t>
      </w:r>
      <w:r w:rsidRPr="00592945">
        <w:rPr>
          <w:rFonts w:hint="eastAsia"/>
        </w:rPr>
        <w:t>libfatscommon</w:t>
      </w:r>
      <w:bookmarkEnd w:id="9"/>
    </w:p>
    <w:p w14:paraId="4BE8CA6C" w14:textId="429154BE" w:rsidR="00D50651" w:rsidRDefault="009203A2" w:rsidP="00074459">
      <w:pPr>
        <w:pStyle w:val="af"/>
      </w:pPr>
      <w:r w:rsidRPr="009203A2">
        <w:t xml:space="preserve">git clone </w:t>
      </w:r>
      <w:hyperlink r:id="rId13" w:history="1">
        <w:r w:rsidR="00EE2FFA" w:rsidRPr="00A954F7">
          <w:rPr>
            <w:rStyle w:val="a6"/>
          </w:rPr>
          <w:t>https://github.com/happyfish100/libfastcommon.git --depth 1</w:t>
        </w:r>
      </w:hyperlink>
    </w:p>
    <w:p w14:paraId="1A58893D" w14:textId="52314A84" w:rsidR="00EE2FFA" w:rsidRPr="00074459" w:rsidRDefault="00EE2FFA" w:rsidP="00074459">
      <w:pPr>
        <w:pStyle w:val="af"/>
      </w:pPr>
      <w:r w:rsidRPr="00EE2FFA">
        <w:t>cd libfastcommon/</w:t>
      </w:r>
    </w:p>
    <w:p w14:paraId="4804945A" w14:textId="708BAEE8" w:rsidR="004C2E42" w:rsidRDefault="004C2E42" w:rsidP="00074459">
      <w:pPr>
        <w:pStyle w:val="af"/>
      </w:pPr>
      <w:r w:rsidRPr="004C2E42">
        <w:t>/make.sh &amp;&amp; ./make.sh install</w:t>
      </w:r>
    </w:p>
    <w:p w14:paraId="39C1F22B" w14:textId="58C53984" w:rsidR="00CA24D0" w:rsidRPr="00EE2FFA" w:rsidRDefault="00CA24D0" w:rsidP="00074459">
      <w:pPr>
        <w:pStyle w:val="af"/>
      </w:pPr>
      <w:r w:rsidRPr="00CA24D0">
        <w:t>echo $?</w:t>
      </w:r>
    </w:p>
    <w:p w14:paraId="3CAA6F92" w14:textId="77777777" w:rsidR="00D50651" w:rsidRDefault="00D50651" w:rsidP="00314EEF"/>
    <w:p w14:paraId="718701D0" w14:textId="1BCF513A" w:rsidR="00D50651" w:rsidRDefault="00403623" w:rsidP="00403623">
      <w:pPr>
        <w:pStyle w:val="20"/>
        <w:spacing w:before="163" w:after="163"/>
      </w:pPr>
      <w:bookmarkStart w:id="10" w:name="_Toc35358943"/>
      <w:r>
        <w:rPr>
          <w:rFonts w:hint="eastAsia"/>
        </w:rPr>
        <w:t>安装</w:t>
      </w:r>
      <w:r>
        <w:rPr>
          <w:rFonts w:hint="eastAsia"/>
        </w:rPr>
        <w:t>fastDFS</w:t>
      </w:r>
      <w:bookmarkEnd w:id="10"/>
    </w:p>
    <w:p w14:paraId="7B6BD5D0" w14:textId="7D626ED6" w:rsidR="00403623" w:rsidRPr="00403623" w:rsidRDefault="00403623" w:rsidP="003C1BE8">
      <w:pPr>
        <w:pStyle w:val="af"/>
      </w:pPr>
      <w:r w:rsidRPr="00403623">
        <w:t>cd ~</w:t>
      </w:r>
    </w:p>
    <w:p w14:paraId="635D773B" w14:textId="6889E6E0" w:rsidR="00D50651" w:rsidRDefault="00403623" w:rsidP="003C1BE8">
      <w:pPr>
        <w:pStyle w:val="af"/>
      </w:pPr>
      <w:r w:rsidRPr="00403623">
        <w:t>unzip fastdfs-5.11.zip</w:t>
      </w:r>
    </w:p>
    <w:p w14:paraId="0D6B0295" w14:textId="0530BEE7" w:rsidR="00403623" w:rsidRDefault="00403623" w:rsidP="003C1BE8">
      <w:pPr>
        <w:pStyle w:val="af"/>
      </w:pPr>
      <w:r w:rsidRPr="00403623">
        <w:t>cd fastdfs-5.11/</w:t>
      </w:r>
    </w:p>
    <w:p w14:paraId="3A1859DE" w14:textId="5E295BA7" w:rsidR="0068418A" w:rsidRDefault="00784BB7" w:rsidP="003C1BE8">
      <w:pPr>
        <w:pStyle w:val="af"/>
      </w:pPr>
      <w:r w:rsidRPr="00784BB7">
        <w:t>./make.sh &amp;&amp; ./make.sh install</w:t>
      </w:r>
    </w:p>
    <w:p w14:paraId="13B3F737" w14:textId="3AF323A5" w:rsidR="00D50651" w:rsidRDefault="005953ED" w:rsidP="003C1BE8">
      <w:pPr>
        <w:pStyle w:val="af"/>
      </w:pPr>
      <w:r w:rsidRPr="005953ED">
        <w:t>echo $?</w:t>
      </w:r>
    </w:p>
    <w:p w14:paraId="1CAB32BB" w14:textId="6EC5F5D7" w:rsidR="00582A36" w:rsidRDefault="00582A36" w:rsidP="003C1BE8">
      <w:pPr>
        <w:pStyle w:val="af"/>
      </w:pPr>
    </w:p>
    <w:p w14:paraId="3B752501" w14:textId="28307F98" w:rsidR="00582A36" w:rsidRDefault="00582A36" w:rsidP="003C1BE8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复制配置文件</w:t>
      </w:r>
    </w:p>
    <w:p w14:paraId="511AF4C0" w14:textId="77777777" w:rsidR="00582A36" w:rsidRDefault="00582A36" w:rsidP="00582A36">
      <w:pPr>
        <w:pStyle w:val="af"/>
      </w:pPr>
      <w:r>
        <w:t>cp /etc/fdfs/tracker.conf.sample /etc/fdfs/tracker.conf</w:t>
      </w:r>
    </w:p>
    <w:p w14:paraId="122C5B45" w14:textId="77777777" w:rsidR="00582A36" w:rsidRDefault="00582A36" w:rsidP="00582A36">
      <w:pPr>
        <w:pStyle w:val="af"/>
      </w:pPr>
      <w:r>
        <w:t>cp /etc/fdfs/storage.conf.sample /etc/fdfs/storage.conf</w:t>
      </w:r>
    </w:p>
    <w:p w14:paraId="679BC268" w14:textId="367D3B76" w:rsidR="00582A36" w:rsidRDefault="00582A36" w:rsidP="00582A36">
      <w:pPr>
        <w:pStyle w:val="af"/>
      </w:pPr>
      <w:r>
        <w:rPr>
          <w:rFonts w:hint="eastAsia"/>
        </w:rPr>
        <w:t>cp /etc/fdfs/client.conf.sample /etc/fdfs/client.conf #</w:t>
      </w:r>
      <w:r>
        <w:rPr>
          <w:rFonts w:hint="eastAsia"/>
        </w:rPr>
        <w:t>客户端文件，测试用</w:t>
      </w:r>
    </w:p>
    <w:p w14:paraId="7D5EE5F2" w14:textId="2ACB6F92" w:rsidR="00050B9A" w:rsidRDefault="00050B9A" w:rsidP="00582A36">
      <w:pPr>
        <w:pStyle w:val="af"/>
      </w:pPr>
      <w:r w:rsidRPr="00050B9A">
        <w:t>cp /root/fastdfs-5.11/conf/http.conf /etc/fdfs/</w:t>
      </w:r>
      <w:r>
        <w:t xml:space="preserve">        </w:t>
      </w:r>
      <w:r w:rsidRPr="00050B9A">
        <w:rPr>
          <w:rFonts w:hint="eastAsia"/>
        </w:rPr>
        <w:t>#</w:t>
      </w:r>
      <w:r w:rsidRPr="00050B9A">
        <w:rPr>
          <w:rFonts w:hint="eastAsia"/>
        </w:rPr>
        <w:t>供</w:t>
      </w:r>
      <w:r w:rsidRPr="00050B9A">
        <w:rPr>
          <w:rFonts w:hint="eastAsia"/>
        </w:rPr>
        <w:t>nginx</w:t>
      </w:r>
      <w:r w:rsidRPr="00050B9A">
        <w:rPr>
          <w:rFonts w:hint="eastAsia"/>
        </w:rPr>
        <w:t>访问使用</w:t>
      </w:r>
    </w:p>
    <w:p w14:paraId="4652DB2A" w14:textId="7280ED27" w:rsidR="00050B9A" w:rsidRDefault="00C15615" w:rsidP="00582A36">
      <w:pPr>
        <w:pStyle w:val="af"/>
      </w:pPr>
      <w:r w:rsidRPr="00C15615">
        <w:t>cp /root/fastdfs-5.11/conf/mime.types /etc/fdfs/</w:t>
      </w:r>
      <w:r w:rsidR="00E335EB">
        <w:t xml:space="preserve">       </w:t>
      </w:r>
      <w:r w:rsidR="00E335EB" w:rsidRPr="00E335EB">
        <w:rPr>
          <w:rFonts w:hint="eastAsia"/>
        </w:rPr>
        <w:t>#</w:t>
      </w:r>
      <w:r w:rsidR="00E335EB" w:rsidRPr="00E335EB">
        <w:rPr>
          <w:rFonts w:hint="eastAsia"/>
        </w:rPr>
        <w:t>供</w:t>
      </w:r>
      <w:r w:rsidR="00E335EB" w:rsidRPr="00E335EB">
        <w:rPr>
          <w:rFonts w:hint="eastAsia"/>
        </w:rPr>
        <w:t>nginx</w:t>
      </w:r>
      <w:r w:rsidR="00E335EB" w:rsidRPr="00E335EB">
        <w:rPr>
          <w:rFonts w:hint="eastAsia"/>
        </w:rPr>
        <w:t>访问使用</w:t>
      </w:r>
    </w:p>
    <w:p w14:paraId="7A1FB837" w14:textId="77777777" w:rsidR="00D50651" w:rsidRDefault="00D50651" w:rsidP="00314EEF"/>
    <w:p w14:paraId="2DEB21DF" w14:textId="77777777" w:rsidR="00D50651" w:rsidRDefault="00D50651" w:rsidP="00314EEF"/>
    <w:p w14:paraId="307F46A6" w14:textId="10814187" w:rsidR="00D50651" w:rsidRDefault="00D631D6" w:rsidP="00D631D6">
      <w:pPr>
        <w:pStyle w:val="20"/>
        <w:spacing w:before="163" w:after="163"/>
      </w:pPr>
      <w:bookmarkStart w:id="11" w:name="_Toc35358944"/>
      <w:r>
        <w:rPr>
          <w:rFonts w:hint="eastAsia"/>
        </w:rPr>
        <w:lastRenderedPageBreak/>
        <w:t>安装</w:t>
      </w:r>
      <w:r>
        <w:rPr>
          <w:rFonts w:hint="eastAsia"/>
        </w:rPr>
        <w:t>fastdfs</w:t>
      </w:r>
      <w:r>
        <w:t>-nginx-module</w:t>
      </w:r>
      <w:r w:rsidR="00922318">
        <w:rPr>
          <w:rFonts w:hint="eastAsia"/>
        </w:rPr>
        <w:t>（</w:t>
      </w:r>
      <w:r w:rsidR="00922318">
        <w:rPr>
          <w:rFonts w:hint="eastAsia"/>
        </w:rPr>
        <w:t>nginx</w:t>
      </w:r>
      <w:r w:rsidR="00922318">
        <w:rPr>
          <w:rFonts w:hint="eastAsia"/>
        </w:rPr>
        <w:t>插件版本与</w:t>
      </w:r>
      <w:r w:rsidR="00922318">
        <w:rPr>
          <w:rFonts w:hint="eastAsia"/>
        </w:rPr>
        <w:t>fastDFS</w:t>
      </w:r>
      <w:r w:rsidR="00922318">
        <w:rPr>
          <w:rFonts w:hint="eastAsia"/>
        </w:rPr>
        <w:t>版本是对应得</w:t>
      </w:r>
      <w:r w:rsidR="00922318">
        <w:rPr>
          <w:rFonts w:hint="eastAsia"/>
        </w:rPr>
        <w:t>5.11</w:t>
      </w:r>
      <w:r w:rsidR="00922318">
        <w:rPr>
          <w:rFonts w:hint="eastAsia"/>
        </w:rPr>
        <w:t>应使用</w:t>
      </w:r>
      <w:r w:rsidR="00922318">
        <w:rPr>
          <w:rFonts w:hint="eastAsia"/>
        </w:rPr>
        <w:t>1.20</w:t>
      </w:r>
      <w:r w:rsidR="00922318">
        <w:rPr>
          <w:rFonts w:hint="eastAsia"/>
        </w:rPr>
        <w:t>）</w:t>
      </w:r>
      <w:bookmarkEnd w:id="11"/>
    </w:p>
    <w:p w14:paraId="1DC61198" w14:textId="6ACD974E" w:rsidR="00D50651" w:rsidRDefault="00922318" w:rsidP="00314EEF">
      <w:r w:rsidRPr="00922318">
        <w:t>https://github.com/happyfish100/fastdfs-nginx-module/tree/V1.20</w:t>
      </w:r>
    </w:p>
    <w:p w14:paraId="529DAC0A" w14:textId="32F5E558" w:rsidR="00D50651" w:rsidRDefault="00244F8E" w:rsidP="000259AA">
      <w:pPr>
        <w:pStyle w:val="af"/>
      </w:pPr>
      <w:r w:rsidRPr="00244F8E">
        <w:t>unzip fastdfs-nginx-module-1.20.zip</w:t>
      </w:r>
    </w:p>
    <w:p w14:paraId="2C2D9F4B" w14:textId="22478C9D" w:rsidR="00D50651" w:rsidRDefault="0001057A" w:rsidP="000259AA">
      <w:pPr>
        <w:pStyle w:val="af"/>
      </w:pPr>
      <w:r w:rsidRPr="0001057A">
        <w:t xml:space="preserve">cp fastdfs-nginx-module-1.20/src/mod_fastdfs.conf </w:t>
      </w:r>
      <w:r w:rsidR="007E062B">
        <w:t xml:space="preserve"> </w:t>
      </w:r>
      <w:r w:rsidRPr="0001057A">
        <w:t>/etc/fdfs/</w:t>
      </w:r>
    </w:p>
    <w:p w14:paraId="2DEA2A38" w14:textId="0B626F41" w:rsidR="00962E97" w:rsidRDefault="00962E97" w:rsidP="000259AA">
      <w:pPr>
        <w:pStyle w:val="af"/>
      </w:pPr>
    </w:p>
    <w:p w14:paraId="5CDA691C" w14:textId="7A0A1F1F" w:rsidR="00962E97" w:rsidRDefault="00962E97" w:rsidP="000259AA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更改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文件，不然</w:t>
      </w:r>
      <w:r>
        <w:rPr>
          <w:rFonts w:hint="eastAsia"/>
        </w:rPr>
        <w:t>nginx</w:t>
      </w:r>
      <w:r>
        <w:rPr>
          <w:rFonts w:hint="eastAsia"/>
        </w:rPr>
        <w:t>添加模块</w:t>
      </w:r>
      <w:r w:rsidR="00CF789B">
        <w:rPr>
          <w:rFonts w:hint="eastAsia"/>
        </w:rPr>
        <w:t>找不到路径</w:t>
      </w:r>
      <w:r>
        <w:rPr>
          <w:rFonts w:hint="eastAsia"/>
        </w:rPr>
        <w:t>会报错</w:t>
      </w:r>
      <w:r w:rsidR="00EB2537">
        <w:rPr>
          <w:rFonts w:hint="eastAsia"/>
        </w:rPr>
        <w:t>，更改文件以下两个选项</w:t>
      </w:r>
    </w:p>
    <w:p w14:paraId="5A52B9F9" w14:textId="6C40030B" w:rsidR="00962E97" w:rsidRDefault="00962E97" w:rsidP="000259AA">
      <w:pPr>
        <w:pStyle w:val="af"/>
      </w:pPr>
      <w:r>
        <w:rPr>
          <w:rFonts w:hint="eastAsia"/>
        </w:rPr>
        <w:t>v</w:t>
      </w:r>
      <w:r w:rsidRPr="00962E97">
        <w:t>im /root/fastdfs-nginx-module-1.20/src/config</w:t>
      </w:r>
    </w:p>
    <w:p w14:paraId="0C652084" w14:textId="77777777" w:rsidR="00EB2537" w:rsidRDefault="00EB2537" w:rsidP="00EB2537">
      <w:pPr>
        <w:pStyle w:val="af"/>
      </w:pPr>
      <w:r>
        <w:t>ngx_module_incs="/usr/include/fastdfs /usr/include/fastcommon/"</w:t>
      </w:r>
    </w:p>
    <w:p w14:paraId="6EC1BF98" w14:textId="1E9D203A" w:rsidR="00EB2537" w:rsidRDefault="00EB2537" w:rsidP="00EB2537">
      <w:pPr>
        <w:pStyle w:val="af"/>
      </w:pPr>
      <w:r>
        <w:t>CORE_INCS="$CORE_INCS /usr/include/fastdfs /usr/include/fastcommon/"</w:t>
      </w:r>
    </w:p>
    <w:p w14:paraId="6D44BDD6" w14:textId="77777777" w:rsidR="00D50651" w:rsidRDefault="00D50651" w:rsidP="00314EEF"/>
    <w:p w14:paraId="0133A06D" w14:textId="654F3026" w:rsidR="00D50651" w:rsidRDefault="004C23E5" w:rsidP="004C23E5">
      <w:pPr>
        <w:pStyle w:val="20"/>
        <w:spacing w:before="163" w:after="163"/>
      </w:pPr>
      <w:bookmarkStart w:id="12" w:name="_Toc35358945"/>
      <w:r>
        <w:rPr>
          <w:rFonts w:hint="eastAsia"/>
        </w:rPr>
        <w:t>安装</w:t>
      </w:r>
      <w:r>
        <w:rPr>
          <w:rFonts w:hint="eastAsia"/>
        </w:rPr>
        <w:t>nginx</w:t>
      </w:r>
      <w:bookmarkEnd w:id="12"/>
    </w:p>
    <w:p w14:paraId="29F6FDBE" w14:textId="0984C3AF" w:rsidR="004C23E5" w:rsidRPr="004C23E5" w:rsidRDefault="00A63FFD" w:rsidP="007C5130">
      <w:pPr>
        <w:pStyle w:val="af"/>
      </w:pPr>
      <w:r w:rsidRPr="00A63FFD">
        <w:t>tar xf nginx-1.16.1.tar.gz</w:t>
      </w:r>
    </w:p>
    <w:p w14:paraId="349E1571" w14:textId="31B3A946" w:rsidR="00D50651" w:rsidRDefault="00A63FFD" w:rsidP="007C5130">
      <w:pPr>
        <w:pStyle w:val="af"/>
      </w:pPr>
      <w:r w:rsidRPr="00A63FFD">
        <w:t>cd nginx-1.16.1/</w:t>
      </w:r>
    </w:p>
    <w:p w14:paraId="5471A005" w14:textId="77777777" w:rsidR="007C5130" w:rsidRDefault="007C5130" w:rsidP="007C5130">
      <w:pPr>
        <w:pStyle w:val="af"/>
      </w:pPr>
    </w:p>
    <w:p w14:paraId="2FA97176" w14:textId="695C943F" w:rsidR="00D50651" w:rsidRDefault="007C5130" w:rsidP="007C5130">
      <w:pPr>
        <w:pStyle w:val="af"/>
      </w:pPr>
      <w:r w:rsidRPr="007C5130">
        <w:t>./configure --prefix=/etc/nginx-1.16.1 --user=nobody --group=noboby  --pid-path=/var/run/nginx.pid  --with-stream --add-module=/root/fastdfs-nginx-module-1.20/src</w:t>
      </w:r>
    </w:p>
    <w:p w14:paraId="1FB03085" w14:textId="45422CEB" w:rsidR="00653F5F" w:rsidRDefault="00653F5F" w:rsidP="007C5130">
      <w:pPr>
        <w:pStyle w:val="af"/>
      </w:pPr>
    </w:p>
    <w:p w14:paraId="16C1FB9B" w14:textId="6CE45B39" w:rsidR="00653F5F" w:rsidRDefault="00934512" w:rsidP="007C5130">
      <w:pPr>
        <w:pStyle w:val="af"/>
      </w:pPr>
      <w:r w:rsidRPr="00934512">
        <w:t>make &amp;&amp; make install</w:t>
      </w:r>
    </w:p>
    <w:p w14:paraId="0F8C8BFA" w14:textId="1DE2A973" w:rsidR="00EC3B4B" w:rsidRDefault="00EC3B4B" w:rsidP="007C5130">
      <w:pPr>
        <w:pStyle w:val="af"/>
      </w:pPr>
    </w:p>
    <w:p w14:paraId="1B8B5A06" w14:textId="4D74055E" w:rsidR="00EC3B4B" w:rsidRDefault="00EC3B4B" w:rsidP="007C5130">
      <w:pPr>
        <w:pStyle w:val="af"/>
      </w:pPr>
      <w:r w:rsidRPr="00EC3B4B">
        <w:t>ln -s /etc/nginx-1.16.1/ /etc/nginx</w:t>
      </w:r>
    </w:p>
    <w:p w14:paraId="76FECD46" w14:textId="33D1A55E" w:rsidR="004D53B0" w:rsidRDefault="004D53B0" w:rsidP="007C5130">
      <w:pPr>
        <w:pStyle w:val="af"/>
      </w:pPr>
      <w:r w:rsidRPr="004D53B0">
        <w:t>ln -s /etc/nginx/sbin/nginx /usr/local/bin/nginx</w:t>
      </w:r>
    </w:p>
    <w:p w14:paraId="0CC1E57D" w14:textId="058D93D4" w:rsidR="009C7560" w:rsidRDefault="009C7560" w:rsidP="007C5130">
      <w:pPr>
        <w:pStyle w:val="af"/>
      </w:pPr>
    </w:p>
    <w:p w14:paraId="236CCDF6" w14:textId="4FFC3BA6" w:rsidR="009C7560" w:rsidRDefault="009C7560" w:rsidP="007C5130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更改配置文件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rPr>
          <w:rFonts w:hint="eastAsia"/>
        </w:rPr>
        <w:t>user</w:t>
      </w:r>
      <w:r>
        <w:t xml:space="preserve"> nobody</w:t>
      </w:r>
      <w:r>
        <w:rPr>
          <w:rFonts w:hint="eastAsia"/>
        </w:rPr>
        <w:t>前面得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14:paraId="73944E4E" w14:textId="13C69B63" w:rsidR="009C7560" w:rsidRDefault="009C7560" w:rsidP="007C5130">
      <w:pPr>
        <w:pStyle w:val="af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/etc/</w:t>
      </w:r>
      <w:r>
        <w:t>nginx/conf/nginx.conf</w:t>
      </w:r>
    </w:p>
    <w:p w14:paraId="4543D525" w14:textId="7AA6BC62" w:rsidR="009C7560" w:rsidRDefault="009C7560" w:rsidP="007C5130">
      <w:pPr>
        <w:pStyle w:val="af"/>
      </w:pPr>
      <w:r>
        <w:t xml:space="preserve"># </w:t>
      </w:r>
      <w:r w:rsidRPr="009C7560">
        <w:t>user  nobody;</w:t>
      </w:r>
      <w:r>
        <w:t xml:space="preserve">   </w:t>
      </w:r>
    </w:p>
    <w:p w14:paraId="12727FF1" w14:textId="54364964" w:rsidR="00D50651" w:rsidRDefault="00D50651" w:rsidP="00314EEF"/>
    <w:p w14:paraId="4F71189A" w14:textId="4793ADD4" w:rsidR="004626B9" w:rsidRDefault="004626B9" w:rsidP="004626B9">
      <w:pPr>
        <w:pStyle w:val="20"/>
        <w:spacing w:before="163" w:after="163"/>
      </w:pPr>
      <w:bookmarkStart w:id="13" w:name="_Toc35358946"/>
      <w:r>
        <w:rPr>
          <w:rFonts w:hint="eastAsia"/>
        </w:rPr>
        <w:t>创建数据与日志存储目录</w:t>
      </w:r>
      <w:bookmarkEnd w:id="13"/>
    </w:p>
    <w:p w14:paraId="078066C7" w14:textId="0A272CCB" w:rsidR="004626B9" w:rsidRPr="004626B9" w:rsidRDefault="00CF725E" w:rsidP="004626B9">
      <w:r>
        <w:rPr>
          <w:rFonts w:hint="eastAsia"/>
        </w:rPr>
        <w:t>mkdir</w:t>
      </w:r>
      <w:r>
        <w:t xml:space="preserve"> </w:t>
      </w:r>
      <w:r w:rsidR="00DD01DA">
        <w:t>-p</w:t>
      </w:r>
      <w:r>
        <w:rPr>
          <w:rFonts w:hint="eastAsia"/>
        </w:rPr>
        <w:t xml:space="preserve"> </w:t>
      </w:r>
      <w:r w:rsidR="004626B9" w:rsidRPr="004626B9">
        <w:t>/etc/fdfs/data</w:t>
      </w:r>
    </w:p>
    <w:p w14:paraId="54D920A6" w14:textId="77777777" w:rsidR="004626B9" w:rsidRDefault="004626B9" w:rsidP="00314EEF"/>
    <w:p w14:paraId="4DA307FF" w14:textId="79FC538D" w:rsidR="00D50651" w:rsidRDefault="00DC614B" w:rsidP="00DC614B">
      <w:pPr>
        <w:pStyle w:val="20"/>
        <w:spacing w:before="163" w:after="163"/>
      </w:pPr>
      <w:bookmarkStart w:id="14" w:name="_Toc35358947"/>
      <w:r>
        <w:rPr>
          <w:rFonts w:hint="eastAsia"/>
        </w:rPr>
        <w:lastRenderedPageBreak/>
        <w:t>配置</w:t>
      </w:r>
      <w:r>
        <w:rPr>
          <w:rFonts w:hint="eastAsia"/>
        </w:rPr>
        <w:t>tracker</w:t>
      </w:r>
      <w:bookmarkEnd w:id="14"/>
    </w:p>
    <w:p w14:paraId="601E4EDE" w14:textId="02BAF80A" w:rsidR="004C48FF" w:rsidRPr="004C48FF" w:rsidRDefault="004C48FF" w:rsidP="004C48FF">
      <w:r w:rsidRPr="004C48FF">
        <w:t>vim /etc/fdfs/tracker.conf</w:t>
      </w:r>
    </w:p>
    <w:p w14:paraId="1F6017F5" w14:textId="77777777" w:rsidR="00A03038" w:rsidRDefault="00A03038" w:rsidP="00A03038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4483D404" w14:textId="77777777" w:rsidR="00A03038" w:rsidRDefault="00A03038" w:rsidP="00A03038">
      <w:pPr>
        <w:pStyle w:val="af"/>
      </w:pPr>
      <w:r>
        <w:rPr>
          <w:rFonts w:hint="eastAsia"/>
        </w:rPr>
        <w:t>port=22122  # tracker</w:t>
      </w:r>
      <w:r>
        <w:rPr>
          <w:rFonts w:hint="eastAsia"/>
        </w:rPr>
        <w:t>服务器端口（默认</w:t>
      </w:r>
      <w:r>
        <w:rPr>
          <w:rFonts w:hint="eastAsia"/>
        </w:rPr>
        <w:t>22122,</w:t>
      </w:r>
      <w:r>
        <w:rPr>
          <w:rFonts w:hint="eastAsia"/>
        </w:rPr>
        <w:t>一般不修改）</w:t>
      </w:r>
    </w:p>
    <w:p w14:paraId="3F22B6F2" w14:textId="36D34C36" w:rsidR="008D3E0D" w:rsidRPr="00940BCF" w:rsidRDefault="00A03038" w:rsidP="00A03038">
      <w:pPr>
        <w:pStyle w:val="af"/>
      </w:pPr>
      <w:r>
        <w:rPr>
          <w:rFonts w:hint="eastAsia"/>
        </w:rPr>
        <w:t>base_path=</w:t>
      </w:r>
      <w:r w:rsidR="0063422F" w:rsidRPr="0063422F">
        <w:t>/etc/fdfs/data</w:t>
      </w:r>
      <w:r>
        <w:rPr>
          <w:rFonts w:hint="eastAsia"/>
        </w:rPr>
        <w:t xml:space="preserve">  # </w:t>
      </w:r>
      <w:r>
        <w:rPr>
          <w:rFonts w:hint="eastAsia"/>
        </w:rPr>
        <w:t>存储日志和数据的根目录</w:t>
      </w:r>
    </w:p>
    <w:p w14:paraId="6E6E879F" w14:textId="2155D886" w:rsidR="00E55E44" w:rsidRDefault="00E55E44" w:rsidP="00DC614B"/>
    <w:p w14:paraId="75604699" w14:textId="13632A88" w:rsidR="00E55E44" w:rsidRDefault="00E55E44" w:rsidP="00E55E44">
      <w:pPr>
        <w:pStyle w:val="20"/>
        <w:spacing w:before="163" w:after="163"/>
      </w:pPr>
      <w:bookmarkStart w:id="15" w:name="_Toc35358948"/>
      <w:r>
        <w:rPr>
          <w:rFonts w:hint="eastAsia"/>
        </w:rPr>
        <w:t>配置</w:t>
      </w:r>
      <w:r>
        <w:rPr>
          <w:rFonts w:hint="eastAsia"/>
        </w:rPr>
        <w:t>storage</w:t>
      </w:r>
      <w:bookmarkEnd w:id="15"/>
    </w:p>
    <w:p w14:paraId="5E6356A8" w14:textId="3C0A2607" w:rsidR="00CF3850" w:rsidRPr="00CF3850" w:rsidRDefault="00665321" w:rsidP="00CF3850">
      <w:r w:rsidRPr="00665321">
        <w:t>vim /etc/fdfs/storage.conf</w:t>
      </w:r>
    </w:p>
    <w:p w14:paraId="1B787B83" w14:textId="77777777" w:rsidR="003E1BC1" w:rsidRDefault="003E1BC1" w:rsidP="00665321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78271645" w14:textId="77777777" w:rsidR="003E1BC1" w:rsidRDefault="003E1BC1" w:rsidP="00665321">
      <w:pPr>
        <w:pStyle w:val="af"/>
      </w:pPr>
      <w:r>
        <w:rPr>
          <w:rFonts w:hint="eastAsia"/>
        </w:rPr>
        <w:t>port=23000  # storage</w:t>
      </w:r>
      <w:r>
        <w:rPr>
          <w:rFonts w:hint="eastAsia"/>
        </w:rPr>
        <w:t>服务端口（默认</w:t>
      </w:r>
      <w:r>
        <w:rPr>
          <w:rFonts w:hint="eastAsia"/>
        </w:rPr>
        <w:t>23000,</w:t>
      </w:r>
      <w:r>
        <w:rPr>
          <w:rFonts w:hint="eastAsia"/>
        </w:rPr>
        <w:t>一般不修改）</w:t>
      </w:r>
    </w:p>
    <w:p w14:paraId="0E8E526D" w14:textId="2EAD346A" w:rsidR="003E1BC1" w:rsidRDefault="003E1BC1" w:rsidP="00665321">
      <w:pPr>
        <w:pStyle w:val="af"/>
      </w:pPr>
      <w:r>
        <w:rPr>
          <w:rFonts w:hint="eastAsia"/>
        </w:rPr>
        <w:t>base_path=</w:t>
      </w:r>
      <w:r w:rsidR="00D74D1A" w:rsidRPr="00D74D1A">
        <w:t>/etc/fdfs/data</w:t>
      </w:r>
      <w:r>
        <w:rPr>
          <w:rFonts w:hint="eastAsia"/>
        </w:rPr>
        <w:t xml:space="preserve">  # </w:t>
      </w:r>
      <w:r>
        <w:rPr>
          <w:rFonts w:hint="eastAsia"/>
        </w:rPr>
        <w:t>数据和日志文件存储根目录</w:t>
      </w:r>
    </w:p>
    <w:p w14:paraId="04FCCEBB" w14:textId="313484E6" w:rsidR="003E1BC1" w:rsidRDefault="003E1BC1" w:rsidP="00665321">
      <w:pPr>
        <w:pStyle w:val="af"/>
      </w:pPr>
      <w:r>
        <w:rPr>
          <w:rFonts w:hint="eastAsia"/>
        </w:rPr>
        <w:t>store_path0=</w:t>
      </w:r>
      <w:r w:rsidR="00AE0108" w:rsidRPr="00AE0108">
        <w:t>/etc/fdfs/data</w:t>
      </w:r>
      <w:r>
        <w:rPr>
          <w:rFonts w:hint="eastAsia"/>
        </w:rPr>
        <w:t xml:space="preserve">  # </w:t>
      </w:r>
      <w:r>
        <w:rPr>
          <w:rFonts w:hint="eastAsia"/>
        </w:rPr>
        <w:t>第一个存储目录</w:t>
      </w:r>
    </w:p>
    <w:p w14:paraId="71939913" w14:textId="563159DB" w:rsidR="003E1BC1" w:rsidRDefault="003E1BC1" w:rsidP="00665321">
      <w:pPr>
        <w:pStyle w:val="af"/>
      </w:pPr>
      <w:r>
        <w:rPr>
          <w:rFonts w:hint="eastAsia"/>
        </w:rPr>
        <w:t>tracker_server=</w:t>
      </w:r>
      <w:r w:rsidR="00D42EB0" w:rsidRPr="00D42EB0">
        <w:t>172.26.103.84</w:t>
      </w:r>
      <w:r>
        <w:rPr>
          <w:rFonts w:hint="eastAsia"/>
        </w:rPr>
        <w:t>:22122  # 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02768FC1" w14:textId="46645022" w:rsidR="00D50651" w:rsidRPr="00A55E43" w:rsidRDefault="003E1BC1" w:rsidP="00665321">
      <w:pPr>
        <w:pStyle w:val="af"/>
      </w:pPr>
      <w:r>
        <w:rPr>
          <w:rFonts w:hint="eastAsia"/>
        </w:rPr>
        <w:t>http.server_port=8888  # http</w:t>
      </w:r>
      <w:r>
        <w:rPr>
          <w:rFonts w:hint="eastAsia"/>
        </w:rPr>
        <w:t>访问文件的端口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8888,</w:t>
      </w:r>
      <w:r>
        <w:rPr>
          <w:rFonts w:hint="eastAsia"/>
        </w:rPr>
        <w:t>看情况修改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中保持一致</w:t>
      </w:r>
      <w:r>
        <w:rPr>
          <w:rFonts w:hint="eastAsia"/>
        </w:rPr>
        <w:t>)</w:t>
      </w:r>
    </w:p>
    <w:p w14:paraId="19758D46" w14:textId="4919D4D5" w:rsidR="00D50651" w:rsidRDefault="00D50651" w:rsidP="00314EEF"/>
    <w:p w14:paraId="7F06BFB3" w14:textId="7042B825" w:rsidR="00F44F52" w:rsidRDefault="00F44F52" w:rsidP="00F44F52">
      <w:pPr>
        <w:pStyle w:val="20"/>
        <w:spacing w:before="163" w:after="163"/>
      </w:pPr>
      <w:bookmarkStart w:id="16" w:name="_Toc35358949"/>
      <w:r>
        <w:rPr>
          <w:rFonts w:hint="eastAsia"/>
        </w:rPr>
        <w:t>启动</w:t>
      </w:r>
      <w:r>
        <w:rPr>
          <w:rFonts w:hint="eastAsia"/>
        </w:rPr>
        <w:t>tracker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storage</w:t>
      </w:r>
      <w:bookmarkEnd w:id="16"/>
    </w:p>
    <w:p w14:paraId="1CE3E356" w14:textId="6D950925" w:rsidR="00D2510D" w:rsidRDefault="004C5D81" w:rsidP="00AF66C2">
      <w:r w:rsidRPr="004C5D81">
        <w:t>/etc/init.d/fdfs_trackerd start</w:t>
      </w:r>
      <w:r w:rsidR="00D2510D">
        <w:t xml:space="preserve">    </w:t>
      </w:r>
      <w:r w:rsidR="00D2510D">
        <w:rPr>
          <w:rFonts w:hint="eastAsia"/>
        </w:rPr>
        <w:t>#</w:t>
      </w:r>
      <w:r w:rsidR="00D2510D">
        <w:rPr>
          <w:rFonts w:hint="eastAsia"/>
        </w:rPr>
        <w:t>启动后端口</w:t>
      </w:r>
      <w:r w:rsidR="00D2510D">
        <w:rPr>
          <w:rFonts w:hint="eastAsia"/>
        </w:rPr>
        <w:t>22122</w:t>
      </w:r>
    </w:p>
    <w:p w14:paraId="518049A1" w14:textId="0B7B6C92" w:rsidR="00D2510D" w:rsidRPr="00AF66C2" w:rsidRDefault="00D2510D" w:rsidP="00AF66C2">
      <w:r w:rsidRPr="00D2510D">
        <w:t>/etc/init.d/fdfs_storaged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</w:t>
      </w:r>
      <w:r w:rsidR="00415366">
        <w:rPr>
          <w:rFonts w:hint="eastAsia"/>
        </w:rPr>
        <w:t>口</w:t>
      </w:r>
      <w:r>
        <w:rPr>
          <w:rFonts w:hint="eastAsia"/>
        </w:rPr>
        <w:t>2300</w:t>
      </w:r>
      <w:r w:rsidR="008703D0">
        <w:rPr>
          <w:rFonts w:hint="eastAsia"/>
        </w:rPr>
        <w:t>0</w:t>
      </w:r>
    </w:p>
    <w:p w14:paraId="189059CE" w14:textId="77777777" w:rsidR="00F44F52" w:rsidRDefault="00F44F52" w:rsidP="00314EEF"/>
    <w:p w14:paraId="1D71314B" w14:textId="01CB9A92" w:rsidR="00AE0108" w:rsidRDefault="001F1D52" w:rsidP="00F44F52">
      <w:pPr>
        <w:pStyle w:val="20"/>
        <w:spacing w:before="163" w:after="163"/>
      </w:pPr>
      <w:bookmarkStart w:id="17" w:name="_Toc35358950"/>
      <w:r>
        <w:rPr>
          <w:rFonts w:hint="eastAsia"/>
        </w:rPr>
        <w:t>配置</w:t>
      </w:r>
      <w:r w:rsidR="00F44F52">
        <w:rPr>
          <w:rFonts w:hint="eastAsia"/>
        </w:rPr>
        <w:t>c</w:t>
      </w:r>
      <w:r w:rsidR="00F44F52">
        <w:t>lient</w:t>
      </w:r>
      <w:r w:rsidR="00F44F52">
        <w:rPr>
          <w:rFonts w:hint="eastAsia"/>
        </w:rPr>
        <w:t>测试</w:t>
      </w:r>
      <w:r>
        <w:rPr>
          <w:rFonts w:hint="eastAsia"/>
        </w:rPr>
        <w:t>是否可以上传文件</w:t>
      </w:r>
      <w:bookmarkEnd w:id="17"/>
    </w:p>
    <w:p w14:paraId="7AF5968C" w14:textId="58DDC6B0" w:rsidR="004F6D29" w:rsidRDefault="008B0D6B" w:rsidP="004F6D29">
      <w:r w:rsidRPr="008B0D6B">
        <w:t>vim /etc/fdfs/client.conf</w:t>
      </w:r>
    </w:p>
    <w:p w14:paraId="019C7072" w14:textId="77777777" w:rsidR="0072201B" w:rsidRDefault="0072201B" w:rsidP="00632C43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699276B7" w14:textId="40D5F074" w:rsidR="0072201B" w:rsidRDefault="0072201B" w:rsidP="00632C43">
      <w:pPr>
        <w:pStyle w:val="af"/>
      </w:pPr>
      <w:r>
        <w:t>base_path=/</w:t>
      </w:r>
      <w:r w:rsidR="007C21C9">
        <w:rPr>
          <w:rFonts w:hint="eastAsia"/>
        </w:rPr>
        <w:t>etc</w:t>
      </w:r>
      <w:r w:rsidR="007C21C9">
        <w:t>/fdfs/data</w:t>
      </w:r>
    </w:p>
    <w:p w14:paraId="32E13841" w14:textId="63B54F89" w:rsidR="0072201B" w:rsidRDefault="0072201B" w:rsidP="00632C43">
      <w:pPr>
        <w:pStyle w:val="af"/>
      </w:pPr>
      <w:r>
        <w:rPr>
          <w:rFonts w:hint="eastAsia"/>
        </w:rPr>
        <w:lastRenderedPageBreak/>
        <w:t>tracker_server=</w:t>
      </w:r>
      <w:r w:rsidR="001D2A69" w:rsidRPr="001D2A69">
        <w:t>172.26.103.84</w:t>
      </w:r>
      <w:r>
        <w:rPr>
          <w:rFonts w:hint="eastAsia"/>
        </w:rPr>
        <w:t>:22122    #tracker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0537D887" w14:textId="77777777" w:rsidR="0072201B" w:rsidRDefault="0072201B" w:rsidP="00632C43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保存后测试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表示成功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group1/M00/00/00/xx.tar.gz</w:t>
      </w:r>
    </w:p>
    <w:p w14:paraId="43A5F5AB" w14:textId="49879414" w:rsidR="00A222C1" w:rsidRDefault="00A222C1" w:rsidP="0072201B">
      <w:r>
        <w:rPr>
          <w:rFonts w:hint="eastAsia"/>
        </w:rPr>
        <w:t>上传任意文件测试是否能上传</w:t>
      </w:r>
      <w:r w:rsidR="00F20ABF">
        <w:rPr>
          <w:rFonts w:hint="eastAsia"/>
        </w:rPr>
        <w:t>(</w:t>
      </w:r>
      <w:r w:rsidR="00F20ABF">
        <w:rPr>
          <w:rFonts w:hint="eastAsia"/>
        </w:rPr>
        <w:t>并记录下返回值</w:t>
      </w:r>
      <w:r w:rsidR="008431DF">
        <w:rPr>
          <w:rFonts w:hint="eastAsia"/>
        </w:rPr>
        <w:t>，稍后测试</w:t>
      </w:r>
      <w:r w:rsidR="00762451">
        <w:rPr>
          <w:rFonts w:hint="eastAsia"/>
        </w:rPr>
        <w:t>nginx</w:t>
      </w:r>
      <w:r w:rsidR="00C36080">
        <w:t xml:space="preserve"> </w:t>
      </w:r>
      <w:r w:rsidR="008431DF">
        <w:rPr>
          <w:rFonts w:hint="eastAsia"/>
        </w:rPr>
        <w:t>web</w:t>
      </w:r>
      <w:r w:rsidR="008431DF">
        <w:rPr>
          <w:rFonts w:hint="eastAsia"/>
        </w:rPr>
        <w:t>功能会用到</w:t>
      </w:r>
      <w:r w:rsidR="00F20ABF">
        <w:t>)</w:t>
      </w:r>
    </w:p>
    <w:p w14:paraId="4F1C2933" w14:textId="09274C47" w:rsidR="0072201B" w:rsidRPr="004F6D29" w:rsidRDefault="0072201B" w:rsidP="0072201B">
      <w:r>
        <w:t>fdfs_upload_file /etc/fdfs/client.conf /usr/local/src/nginx-1.15.4.tar.gz</w:t>
      </w:r>
    </w:p>
    <w:p w14:paraId="41648A48" w14:textId="77777777" w:rsidR="00F44F52" w:rsidRPr="00F44F52" w:rsidRDefault="00F44F52" w:rsidP="00F44F52"/>
    <w:p w14:paraId="42E281B3" w14:textId="3703BAB4" w:rsidR="00AE0108" w:rsidRDefault="000C06A5" w:rsidP="000C06A5">
      <w:pPr>
        <w:pStyle w:val="20"/>
        <w:spacing w:before="163" w:after="163"/>
      </w:pPr>
      <w:bookmarkStart w:id="18" w:name="_Toc35358951"/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访问</w:t>
      </w:r>
      <w:bookmarkEnd w:id="18"/>
    </w:p>
    <w:p w14:paraId="251E545F" w14:textId="4F6CF278" w:rsidR="000C06A5" w:rsidRDefault="00951030" w:rsidP="000C06A5">
      <w:r>
        <w:rPr>
          <w:rFonts w:hint="eastAsia"/>
        </w:rPr>
        <w:t>修改第一个配置文件</w:t>
      </w:r>
    </w:p>
    <w:p w14:paraId="484E81BF" w14:textId="77777777" w:rsidR="0015556F" w:rsidRDefault="0015556F" w:rsidP="0015556F">
      <w:r>
        <w:t>vim /etc/fdfs/mod_fastdfs.conf</w:t>
      </w:r>
    </w:p>
    <w:p w14:paraId="06D4478B" w14:textId="77777777" w:rsidR="0015556F" w:rsidRDefault="0015556F" w:rsidP="0015556F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18C95A18" w14:textId="5C71C86C" w:rsidR="0015556F" w:rsidRDefault="0015556F" w:rsidP="0015556F">
      <w:pPr>
        <w:pStyle w:val="af"/>
      </w:pPr>
      <w:r>
        <w:rPr>
          <w:rFonts w:hint="eastAsia"/>
        </w:rPr>
        <w:t>tracker_server=</w:t>
      </w:r>
      <w:r w:rsidR="00E31386" w:rsidRPr="00E31386">
        <w:t>172.26.103.84</w:t>
      </w:r>
      <w:r>
        <w:rPr>
          <w:rFonts w:hint="eastAsia"/>
        </w:rPr>
        <w:t>:22122  #tracker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7F91FFD7" w14:textId="77777777" w:rsidR="0015556F" w:rsidRDefault="0015556F" w:rsidP="0015556F">
      <w:pPr>
        <w:pStyle w:val="af"/>
      </w:pPr>
      <w:r>
        <w:t>url_have_group_name=true</w:t>
      </w:r>
    </w:p>
    <w:p w14:paraId="219EB46C" w14:textId="56BE5E28" w:rsidR="00951030" w:rsidRPr="000C06A5" w:rsidRDefault="0015556F" w:rsidP="0015556F">
      <w:pPr>
        <w:pStyle w:val="af"/>
      </w:pPr>
      <w:r>
        <w:t>store_path0=/</w:t>
      </w:r>
      <w:r w:rsidR="00E31386">
        <w:rPr>
          <w:rFonts w:hint="eastAsia"/>
        </w:rPr>
        <w:t>etc</w:t>
      </w:r>
      <w:r w:rsidR="00E31386">
        <w:t>/fdfs/data</w:t>
      </w:r>
    </w:p>
    <w:p w14:paraId="59FA06E3" w14:textId="0247FE4B" w:rsidR="00AE0108" w:rsidRDefault="005C38A4" w:rsidP="00314EEF"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74F43E49" w14:textId="37E6F4D0" w:rsidR="005C38A4" w:rsidRDefault="005C38A4" w:rsidP="005C38A4">
      <w:r>
        <w:t>vim</w:t>
      </w:r>
      <w:bookmarkStart w:id="19" w:name="OLE_LINK13"/>
      <w:bookmarkStart w:id="20" w:name="OLE_LINK14"/>
      <w:r>
        <w:t xml:space="preserve"> /</w:t>
      </w:r>
      <w:r w:rsidR="00857621">
        <w:t>etc/</w:t>
      </w:r>
      <w:r>
        <w:t>nginx/conf/</w:t>
      </w:r>
      <w:bookmarkEnd w:id="19"/>
      <w:bookmarkEnd w:id="20"/>
      <w:r>
        <w:t>nginx.conf</w:t>
      </w:r>
    </w:p>
    <w:p w14:paraId="324A9971" w14:textId="49E8669E" w:rsidR="00857621" w:rsidRDefault="00857621" w:rsidP="00857621">
      <w:pPr>
        <w:pStyle w:val="af"/>
      </w:pPr>
      <w:r>
        <w:rPr>
          <w:rFonts w:hint="eastAsia"/>
        </w:rPr>
        <w:t>i</w:t>
      </w:r>
      <w:r>
        <w:t>nclude conf.d/*.conf;</w:t>
      </w:r>
    </w:p>
    <w:p w14:paraId="590662F1" w14:textId="683E8634" w:rsidR="005C38A4" w:rsidRDefault="005C38A4" w:rsidP="005C38A4">
      <w:r>
        <w:rPr>
          <w:rFonts w:hint="eastAsia"/>
        </w:rPr>
        <w:t>#</w:t>
      </w:r>
      <w:r w:rsidR="003A454D">
        <w:rPr>
          <w:rFonts w:hint="eastAsia"/>
        </w:rPr>
        <w:t>子目录</w:t>
      </w:r>
      <w:r>
        <w:rPr>
          <w:rFonts w:hint="eastAsia"/>
        </w:rPr>
        <w:t>添加如下配置</w:t>
      </w:r>
    </w:p>
    <w:p w14:paraId="613794DF" w14:textId="1F5019EE" w:rsidR="00857621" w:rsidRDefault="00857621" w:rsidP="005C38A4">
      <w:r>
        <w:rPr>
          <w:rFonts w:hint="eastAsia"/>
        </w:rPr>
        <w:t>vim</w:t>
      </w:r>
      <w:r>
        <w:t xml:space="preserve"> </w:t>
      </w:r>
      <w:r w:rsidR="005D5ACD">
        <w:t xml:space="preserve"> /etc/nginx/conf/conf.d/fdfs.conf</w:t>
      </w:r>
    </w:p>
    <w:p w14:paraId="650E8B18" w14:textId="77777777" w:rsidR="005C38A4" w:rsidRDefault="005C38A4" w:rsidP="005C38A4">
      <w:pPr>
        <w:pStyle w:val="af"/>
      </w:pPr>
      <w:r>
        <w:t>server {</w:t>
      </w:r>
    </w:p>
    <w:p w14:paraId="79FB05DC" w14:textId="77777777" w:rsidR="005C38A4" w:rsidRDefault="005C38A4" w:rsidP="005C38A4">
      <w:pPr>
        <w:pStyle w:val="af"/>
      </w:pPr>
      <w:r>
        <w:rPr>
          <w:rFonts w:hint="eastAsia"/>
        </w:rPr>
        <w:t xml:space="preserve">    listen       8888;    ## </w:t>
      </w:r>
      <w:r>
        <w:rPr>
          <w:rFonts w:hint="eastAsia"/>
        </w:rPr>
        <w:t>该端口为</w:t>
      </w:r>
      <w:r>
        <w:rPr>
          <w:rFonts w:hint="eastAsia"/>
        </w:rPr>
        <w:t>storage.conf</w:t>
      </w:r>
      <w:r>
        <w:rPr>
          <w:rFonts w:hint="eastAsia"/>
        </w:rPr>
        <w:t>中的</w:t>
      </w:r>
      <w:r>
        <w:rPr>
          <w:rFonts w:hint="eastAsia"/>
        </w:rPr>
        <w:t>http.server_port</w:t>
      </w:r>
      <w:r>
        <w:rPr>
          <w:rFonts w:hint="eastAsia"/>
        </w:rPr>
        <w:t>相同</w:t>
      </w:r>
    </w:p>
    <w:p w14:paraId="2E1CC993" w14:textId="77777777" w:rsidR="005C38A4" w:rsidRDefault="005C38A4" w:rsidP="005C38A4">
      <w:pPr>
        <w:pStyle w:val="af"/>
      </w:pPr>
      <w:r>
        <w:t xml:space="preserve">    server_name  localhost;</w:t>
      </w:r>
    </w:p>
    <w:p w14:paraId="216DE199" w14:textId="77777777" w:rsidR="005C38A4" w:rsidRDefault="005C38A4" w:rsidP="005C38A4">
      <w:pPr>
        <w:pStyle w:val="af"/>
      </w:pPr>
      <w:r>
        <w:t xml:space="preserve">    location ~/group[0-9]/ {</w:t>
      </w:r>
    </w:p>
    <w:p w14:paraId="0F747237" w14:textId="77777777" w:rsidR="005C38A4" w:rsidRDefault="005C38A4" w:rsidP="005C38A4">
      <w:pPr>
        <w:pStyle w:val="af"/>
      </w:pPr>
      <w:r>
        <w:t xml:space="preserve">        ngx_fastdfs_module;</w:t>
      </w:r>
    </w:p>
    <w:p w14:paraId="014E7456" w14:textId="77777777" w:rsidR="005C38A4" w:rsidRDefault="005C38A4" w:rsidP="005C38A4">
      <w:pPr>
        <w:pStyle w:val="af"/>
      </w:pPr>
      <w:r>
        <w:t xml:space="preserve">    }</w:t>
      </w:r>
    </w:p>
    <w:p w14:paraId="39D1BE3E" w14:textId="77777777" w:rsidR="005C38A4" w:rsidRDefault="005C38A4" w:rsidP="005C38A4">
      <w:pPr>
        <w:pStyle w:val="af"/>
      </w:pPr>
      <w:r>
        <w:t xml:space="preserve">    error_page   500 502 503 504  /50x.html;</w:t>
      </w:r>
    </w:p>
    <w:p w14:paraId="3E7C1070" w14:textId="77777777" w:rsidR="005C38A4" w:rsidRDefault="005C38A4" w:rsidP="005C38A4">
      <w:pPr>
        <w:pStyle w:val="af"/>
      </w:pPr>
      <w:r>
        <w:t xml:space="preserve">    location = /50x.html {</w:t>
      </w:r>
    </w:p>
    <w:p w14:paraId="388F7BAB" w14:textId="77777777" w:rsidR="005C38A4" w:rsidRDefault="005C38A4" w:rsidP="005C38A4">
      <w:pPr>
        <w:pStyle w:val="af"/>
      </w:pPr>
      <w:r>
        <w:t xml:space="preserve">    root   html;</w:t>
      </w:r>
    </w:p>
    <w:p w14:paraId="738826EF" w14:textId="77777777" w:rsidR="005C38A4" w:rsidRDefault="005C38A4" w:rsidP="005C38A4">
      <w:pPr>
        <w:pStyle w:val="af"/>
      </w:pPr>
      <w:r>
        <w:t xml:space="preserve">    }</w:t>
      </w:r>
    </w:p>
    <w:p w14:paraId="494A9A88" w14:textId="77777777" w:rsidR="005C38A4" w:rsidRDefault="005C38A4" w:rsidP="005C38A4">
      <w:pPr>
        <w:pStyle w:val="af"/>
      </w:pPr>
      <w:r>
        <w:t>}</w:t>
      </w:r>
    </w:p>
    <w:p w14:paraId="6A5B0B0B" w14:textId="39ECC72C" w:rsidR="00101468" w:rsidRDefault="00101468" w:rsidP="005C38A4"/>
    <w:p w14:paraId="4BA1AED0" w14:textId="59EE7084" w:rsidR="004D4C1D" w:rsidRDefault="004D4C1D" w:rsidP="005C38A4">
      <w:r>
        <w:rPr>
          <w:rFonts w:hint="eastAsia"/>
        </w:rPr>
        <w:t>n</w:t>
      </w:r>
      <w:r>
        <w:t>ginx -t</w:t>
      </w:r>
    </w:p>
    <w:p w14:paraId="2B5F650D" w14:textId="79AB07C4" w:rsidR="004D4C1D" w:rsidRDefault="004D4C1D" w:rsidP="005C38A4">
      <w:r>
        <w:rPr>
          <w:rFonts w:hint="eastAsia"/>
        </w:rPr>
        <w:lastRenderedPageBreak/>
        <w:t>n</w:t>
      </w:r>
      <w:r>
        <w:t>ginx -s reload</w:t>
      </w:r>
    </w:p>
    <w:p w14:paraId="13373BFE" w14:textId="77777777" w:rsidR="004D4C1D" w:rsidRDefault="004D4C1D" w:rsidP="005C38A4"/>
    <w:p w14:paraId="33F04618" w14:textId="4900153B" w:rsidR="00101468" w:rsidRDefault="005C38A4" w:rsidP="00101468">
      <w:pPr>
        <w:pStyle w:val="20"/>
        <w:spacing w:before="163" w:after="163"/>
      </w:pPr>
      <w:bookmarkStart w:id="21" w:name="_Toc35358952"/>
      <w:r>
        <w:rPr>
          <w:rFonts w:hint="eastAsia"/>
        </w:rPr>
        <w:t>测试</w:t>
      </w:r>
      <w:r w:rsidR="00101468">
        <w:rPr>
          <w:rFonts w:hint="eastAsia"/>
        </w:rPr>
        <w:t>nginx</w:t>
      </w:r>
      <w:r w:rsidR="00101468">
        <w:t xml:space="preserve"> </w:t>
      </w:r>
      <w:r w:rsidR="00101468">
        <w:rPr>
          <w:rFonts w:hint="eastAsia"/>
        </w:rPr>
        <w:t>web</w:t>
      </w:r>
      <w:r>
        <w:rPr>
          <w:rFonts w:hint="eastAsia"/>
        </w:rPr>
        <w:t>下载</w:t>
      </w:r>
      <w:bookmarkEnd w:id="21"/>
    </w:p>
    <w:p w14:paraId="4E17290C" w14:textId="05D4132D" w:rsidR="005C38A4" w:rsidRDefault="005C38A4" w:rsidP="005C38A4">
      <w:r>
        <w:rPr>
          <w:rFonts w:hint="eastAsia"/>
        </w:rPr>
        <w:t>用外部浏览器访问刚才已传过的</w:t>
      </w:r>
      <w:r>
        <w:rPr>
          <w:rFonts w:hint="eastAsia"/>
        </w:rPr>
        <w:t>nginx</w:t>
      </w:r>
      <w:r>
        <w:rPr>
          <w:rFonts w:hint="eastAsia"/>
        </w:rPr>
        <w:t>安装包</w:t>
      </w:r>
      <w:r>
        <w:rPr>
          <w:rFonts w:hint="eastAsia"/>
        </w:rPr>
        <w:t>,</w:t>
      </w:r>
      <w:r>
        <w:rPr>
          <w:rFonts w:hint="eastAsia"/>
        </w:rPr>
        <w:t>引用返回的</w:t>
      </w:r>
      <w:r>
        <w:rPr>
          <w:rFonts w:hint="eastAsia"/>
        </w:rPr>
        <w:t>ID</w:t>
      </w:r>
    </w:p>
    <w:p w14:paraId="7DDFB87B" w14:textId="3B7595DC" w:rsidR="009271E0" w:rsidRDefault="00E23C9F" w:rsidP="005C38A4">
      <w:hyperlink r:id="rId14" w:history="1">
        <w:r w:rsidR="009271E0" w:rsidRPr="00A954F7">
          <w:rPr>
            <w:rStyle w:val="a6"/>
          </w:rPr>
          <w:t>http://39.101.222.104:8888/group1/M00/00/00/rBpnVF5vNmuARquQAA_BtpkkX5U.tar.gz</w:t>
        </w:r>
      </w:hyperlink>
    </w:p>
    <w:p w14:paraId="1EF3244B" w14:textId="71FFD01C" w:rsidR="005C38A4" w:rsidRDefault="005C38A4" w:rsidP="005C38A4">
      <w:r>
        <w:rPr>
          <w:rFonts w:hint="eastAsia"/>
        </w:rPr>
        <w:t>#</w:t>
      </w:r>
      <w:r>
        <w:rPr>
          <w:rFonts w:hint="eastAsia"/>
        </w:rPr>
        <w:t>弹出下载单机部署全部跑通</w:t>
      </w:r>
    </w:p>
    <w:p w14:paraId="25E6DCFA" w14:textId="24B81B3E" w:rsidR="00AE0108" w:rsidRDefault="00AE0108" w:rsidP="00314EEF"/>
    <w:p w14:paraId="45F9EABF" w14:textId="1FAF7755" w:rsidR="00AE0108" w:rsidRDefault="00AE0108" w:rsidP="00314EEF"/>
    <w:p w14:paraId="2981B878" w14:textId="708E9D19" w:rsidR="00AE0108" w:rsidRDefault="00AE0108" w:rsidP="00314EEF"/>
    <w:p w14:paraId="2A2DA931" w14:textId="34C07FDD" w:rsidR="00AE0108" w:rsidRDefault="00AE0108" w:rsidP="00314EEF"/>
    <w:p w14:paraId="57F60A90" w14:textId="150028E1" w:rsidR="00AE0108" w:rsidRDefault="00AE0108" w:rsidP="00314EEF"/>
    <w:p w14:paraId="422D0F2A" w14:textId="4E628BED" w:rsidR="00AE0108" w:rsidRDefault="00C044F6" w:rsidP="00C044F6">
      <w:pPr>
        <w:pStyle w:val="1"/>
      </w:pPr>
      <w:bookmarkStart w:id="22" w:name="_Toc35358953"/>
      <w:r>
        <w:rPr>
          <w:rFonts w:hint="eastAsia"/>
        </w:rPr>
        <w:t>增加</w:t>
      </w:r>
      <w:r>
        <w:rPr>
          <w:rFonts w:hint="eastAsia"/>
        </w:rPr>
        <w:t>group</w:t>
      </w:r>
      <w:r>
        <w:rPr>
          <w:rFonts w:hint="eastAsia"/>
        </w:rPr>
        <w:t>存储文件</w:t>
      </w:r>
      <w:bookmarkEnd w:id="22"/>
    </w:p>
    <w:p w14:paraId="2084FC59" w14:textId="0A8B01B9" w:rsidR="009774BA" w:rsidRDefault="009774BA" w:rsidP="00CB1D70">
      <w:pPr>
        <w:pStyle w:val="20"/>
        <w:spacing w:before="163" w:after="163"/>
      </w:pPr>
      <w:bookmarkStart w:id="23" w:name="_Toc35358954"/>
      <w:r>
        <w:rPr>
          <w:rFonts w:hint="eastAsia"/>
        </w:rPr>
        <w:t>更改配置文件</w:t>
      </w:r>
      <w:r w:rsidR="004474BC">
        <w:rPr>
          <w:rFonts w:hint="eastAsia"/>
        </w:rPr>
        <w:t>，选择增加的</w:t>
      </w:r>
      <w:r w:rsidR="004474BC">
        <w:rPr>
          <w:rFonts w:hint="eastAsia"/>
        </w:rPr>
        <w:t>group</w:t>
      </w:r>
      <w:r w:rsidR="004474BC">
        <w:rPr>
          <w:rFonts w:hint="eastAsia"/>
        </w:rPr>
        <w:t>做何用</w:t>
      </w:r>
      <w:bookmarkEnd w:id="23"/>
    </w:p>
    <w:p w14:paraId="7EA3402B" w14:textId="6115E87D" w:rsidR="002D22B3" w:rsidRDefault="009774BA" w:rsidP="009774BA">
      <w:r w:rsidRPr="009774BA">
        <w:t>vim /etc/fdfs/tracker.conf</w:t>
      </w:r>
    </w:p>
    <w:p w14:paraId="29AB7CFB" w14:textId="77777777" w:rsidR="00597391" w:rsidRDefault="00597391" w:rsidP="00CB1D70"/>
    <w:p w14:paraId="550CC2BB" w14:textId="53E8EBD0" w:rsidR="00CB1D70" w:rsidRDefault="00CB1D70" w:rsidP="00CB1D70">
      <w:r>
        <w:rPr>
          <w:rFonts w:hint="eastAsia"/>
        </w:rPr>
        <w:t>选择组来上传文件的方法</w:t>
      </w:r>
    </w:p>
    <w:p w14:paraId="65976D2D" w14:textId="77777777" w:rsidR="00CB1D70" w:rsidRDefault="00CB1D70" w:rsidP="00CB1D70">
      <w:r>
        <w:rPr>
          <w:rFonts w:hint="eastAsia"/>
        </w:rPr>
        <w:t># 0:</w:t>
      </w:r>
      <w:r>
        <w:rPr>
          <w:rFonts w:hint="eastAsia"/>
        </w:rPr>
        <w:t>循环赛</w:t>
      </w:r>
    </w:p>
    <w:p w14:paraId="7D44511A" w14:textId="77777777" w:rsidR="00CB1D70" w:rsidRDefault="00CB1D70" w:rsidP="00CB1D70">
      <w:r>
        <w:rPr>
          <w:rFonts w:hint="eastAsia"/>
        </w:rPr>
        <w:t># 1:</w:t>
      </w:r>
      <w:r>
        <w:rPr>
          <w:rFonts w:hint="eastAsia"/>
        </w:rPr>
        <w:t>指定组</w:t>
      </w:r>
    </w:p>
    <w:p w14:paraId="40E85904" w14:textId="77777777" w:rsidR="00CB1D70" w:rsidRDefault="00CB1D70" w:rsidP="00CB1D70">
      <w:r>
        <w:rPr>
          <w:rFonts w:hint="eastAsia"/>
        </w:rPr>
        <w:t># 2:</w:t>
      </w:r>
      <w:r>
        <w:rPr>
          <w:rFonts w:hint="eastAsia"/>
        </w:rPr>
        <w:t>负载平衡，选择最大自由空间组上传文件</w:t>
      </w:r>
    </w:p>
    <w:p w14:paraId="3818986E" w14:textId="2CABD0FC" w:rsidR="00CB1D70" w:rsidRPr="00CB1D70" w:rsidRDefault="00CB1D70" w:rsidP="00CB1D70">
      <w:r>
        <w:t>store_lookup = 0</w:t>
      </w:r>
    </w:p>
    <w:p w14:paraId="09A03DB3" w14:textId="79526823" w:rsidR="00CB1D70" w:rsidRDefault="00CB1D70" w:rsidP="00314EEF"/>
    <w:p w14:paraId="1A712A15" w14:textId="18ED52E6" w:rsidR="00CB1D70" w:rsidRPr="00EB5DF8" w:rsidRDefault="00CB1D70" w:rsidP="00F54F8C">
      <w:pPr>
        <w:pStyle w:val="af"/>
        <w:rPr>
          <w:highlight w:val="yellow"/>
        </w:rPr>
      </w:pPr>
      <w:r w:rsidRPr="00EB5DF8">
        <w:rPr>
          <w:rFonts w:hint="eastAsia"/>
          <w:highlight w:val="yellow"/>
        </w:rPr>
        <w:t>如果等于</w:t>
      </w:r>
      <w:r w:rsidRPr="00EB5DF8">
        <w:rPr>
          <w:rFonts w:hint="eastAsia"/>
          <w:highlight w:val="yellow"/>
        </w:rPr>
        <w:t>0</w:t>
      </w:r>
      <w:r w:rsidRPr="00EB5DF8">
        <w:rPr>
          <w:rFonts w:hint="eastAsia"/>
          <w:highlight w:val="yellow"/>
        </w:rPr>
        <w:t>，那么就是增加存储空间，</w:t>
      </w:r>
      <w:r w:rsidR="002B1E57" w:rsidRPr="00EB5DF8">
        <w:rPr>
          <w:rFonts w:hint="eastAsia"/>
          <w:highlight w:val="yellow"/>
        </w:rPr>
        <w:t>数据</w:t>
      </w:r>
      <w:r w:rsidRPr="00EB5DF8">
        <w:rPr>
          <w:rFonts w:hint="eastAsia"/>
          <w:highlight w:val="yellow"/>
        </w:rPr>
        <w:t>循环存入</w:t>
      </w:r>
      <w:r w:rsidRPr="00EB5DF8">
        <w:rPr>
          <w:rFonts w:hint="eastAsia"/>
          <w:highlight w:val="yellow"/>
        </w:rPr>
        <w:t>group</w:t>
      </w:r>
      <w:r w:rsidRPr="00EB5DF8">
        <w:rPr>
          <w:rFonts w:hint="eastAsia"/>
          <w:highlight w:val="yellow"/>
        </w:rPr>
        <w:t>存储文件</w:t>
      </w:r>
    </w:p>
    <w:p w14:paraId="5C33134A" w14:textId="648E6A74" w:rsidR="00CB1D70" w:rsidRPr="00EB5DF8" w:rsidRDefault="00CB1D70" w:rsidP="00F54F8C">
      <w:pPr>
        <w:pStyle w:val="af"/>
        <w:rPr>
          <w:highlight w:val="yellow"/>
        </w:rPr>
      </w:pPr>
      <w:r w:rsidRPr="00EB5DF8">
        <w:rPr>
          <w:rFonts w:hint="eastAsia"/>
          <w:highlight w:val="yellow"/>
        </w:rPr>
        <w:t>如果等于</w:t>
      </w:r>
      <w:r w:rsidRPr="00EB5DF8">
        <w:rPr>
          <w:rFonts w:hint="eastAsia"/>
          <w:highlight w:val="yellow"/>
        </w:rPr>
        <w:t>1</w:t>
      </w:r>
      <w:r w:rsidRPr="00EB5DF8">
        <w:rPr>
          <w:rFonts w:hint="eastAsia"/>
          <w:highlight w:val="yellow"/>
        </w:rPr>
        <w:t>，那么就可以看作为数据隔离，指定数据上传到指定组</w:t>
      </w:r>
    </w:p>
    <w:p w14:paraId="4696E099" w14:textId="120667E2" w:rsidR="00CB1D70" w:rsidRDefault="00CB1D70" w:rsidP="00F54F8C">
      <w:pPr>
        <w:pStyle w:val="af"/>
      </w:pPr>
      <w:r w:rsidRPr="00EB5DF8">
        <w:rPr>
          <w:rFonts w:hint="eastAsia"/>
          <w:highlight w:val="yellow"/>
        </w:rPr>
        <w:t>如果等于</w:t>
      </w:r>
      <w:r w:rsidRPr="00EB5DF8">
        <w:rPr>
          <w:rFonts w:hint="eastAsia"/>
          <w:highlight w:val="yellow"/>
        </w:rPr>
        <w:t>2</w:t>
      </w:r>
      <w:r w:rsidRPr="00EB5DF8">
        <w:rPr>
          <w:rFonts w:hint="eastAsia"/>
          <w:highlight w:val="yellow"/>
        </w:rPr>
        <w:t>，那么就是增加存储空间，</w:t>
      </w:r>
      <w:r w:rsidR="00316CEB" w:rsidRPr="00EB5DF8">
        <w:rPr>
          <w:rFonts w:hint="eastAsia"/>
          <w:highlight w:val="yellow"/>
        </w:rPr>
        <w:t>数据</w:t>
      </w:r>
      <w:r w:rsidRPr="00EB5DF8">
        <w:rPr>
          <w:rFonts w:hint="eastAsia"/>
          <w:highlight w:val="yellow"/>
        </w:rPr>
        <w:t>循环</w:t>
      </w:r>
      <w:r w:rsidR="00316CEB" w:rsidRPr="00EB5DF8">
        <w:rPr>
          <w:rFonts w:hint="eastAsia"/>
          <w:highlight w:val="yellow"/>
        </w:rPr>
        <w:t>存入</w:t>
      </w:r>
      <w:r w:rsidRPr="00EB5DF8">
        <w:rPr>
          <w:rFonts w:hint="eastAsia"/>
          <w:highlight w:val="yellow"/>
        </w:rPr>
        <w:t>group</w:t>
      </w:r>
      <w:r w:rsidRPr="00EB5DF8">
        <w:rPr>
          <w:rFonts w:hint="eastAsia"/>
          <w:highlight w:val="yellow"/>
        </w:rPr>
        <w:t>存储文件</w:t>
      </w:r>
    </w:p>
    <w:p w14:paraId="6DEA97BB" w14:textId="77777777" w:rsidR="00CB1D70" w:rsidRDefault="00CB1D70" w:rsidP="00314EEF"/>
    <w:p w14:paraId="1E1F3A87" w14:textId="7F0D2EDC" w:rsidR="009056E9" w:rsidRDefault="009056E9" w:rsidP="009056E9">
      <w:pPr>
        <w:pStyle w:val="20"/>
        <w:spacing w:before="163" w:after="163"/>
      </w:pPr>
      <w:bookmarkStart w:id="24" w:name="_Toc35358955"/>
      <w:r>
        <w:rPr>
          <w:rFonts w:hint="eastAsia"/>
        </w:rPr>
        <w:t>创建</w:t>
      </w:r>
      <w:r>
        <w:rPr>
          <w:rFonts w:hint="eastAsia"/>
        </w:rPr>
        <w:t>group2</w:t>
      </w:r>
      <w:r>
        <w:rPr>
          <w:rFonts w:hint="eastAsia"/>
        </w:rPr>
        <w:t>的数据及日志存放路径</w:t>
      </w:r>
      <w:bookmarkEnd w:id="24"/>
    </w:p>
    <w:p w14:paraId="37CBB89D" w14:textId="5028DCBD" w:rsidR="009056E9" w:rsidRPr="009056E9" w:rsidRDefault="0003290D" w:rsidP="009056E9">
      <w:r>
        <w:rPr>
          <w:rFonts w:hint="eastAsia"/>
        </w:rPr>
        <w:t>mkdir</w:t>
      </w:r>
      <w:r>
        <w:t xml:space="preserve"> -p </w:t>
      </w:r>
      <w:r w:rsidR="00A10F6F" w:rsidRPr="00A10F6F">
        <w:t>/etc/fdfs/data_group2</w:t>
      </w:r>
    </w:p>
    <w:p w14:paraId="563183EC" w14:textId="77777777" w:rsidR="009056E9" w:rsidRDefault="009056E9" w:rsidP="00314EEF"/>
    <w:p w14:paraId="098970BB" w14:textId="6874853A" w:rsidR="002D22B3" w:rsidRDefault="009056E9" w:rsidP="009056E9">
      <w:pPr>
        <w:pStyle w:val="20"/>
        <w:spacing w:before="163" w:after="163"/>
      </w:pPr>
      <w:bookmarkStart w:id="25" w:name="_Toc35358956"/>
      <w:r>
        <w:rPr>
          <w:rFonts w:hint="eastAsia"/>
        </w:rPr>
        <w:t>在单机单</w:t>
      </w:r>
      <w:r>
        <w:rPr>
          <w:rFonts w:hint="eastAsia"/>
        </w:rPr>
        <w:t>group</w:t>
      </w:r>
      <w:r>
        <w:rPr>
          <w:rFonts w:hint="eastAsia"/>
        </w:rPr>
        <w:t>的基础上更改配置文件</w:t>
      </w:r>
      <w:r w:rsidR="00025F13">
        <w:rPr>
          <w:rFonts w:hint="eastAsia"/>
        </w:rPr>
        <w:t>(</w:t>
      </w:r>
      <w:r w:rsidR="00025F13" w:rsidRPr="00962149">
        <w:rPr>
          <w:rFonts w:hint="eastAsia"/>
          <w:highlight w:val="yellow"/>
        </w:rPr>
        <w:t>只需要更改两个配置文件，</w:t>
      </w:r>
      <w:r w:rsidR="00025F13" w:rsidRPr="00962149">
        <w:rPr>
          <w:highlight w:val="yellow"/>
        </w:rPr>
        <w:t>storage</w:t>
      </w:r>
      <w:r w:rsidR="00025F13" w:rsidRPr="00962149">
        <w:rPr>
          <w:rFonts w:hint="eastAsia"/>
          <w:highlight w:val="yellow"/>
        </w:rPr>
        <w:t>_</w:t>
      </w:r>
      <w:r w:rsidR="00025F13" w:rsidRPr="00962149">
        <w:rPr>
          <w:highlight w:val="yellow"/>
        </w:rPr>
        <w:t>group2.conf, mod_fastdfs.conf)</w:t>
      </w:r>
      <w:bookmarkEnd w:id="25"/>
    </w:p>
    <w:p w14:paraId="2395C8B3" w14:textId="628D9FC7" w:rsidR="009056E9" w:rsidRDefault="004C4748" w:rsidP="004C4748">
      <w:pPr>
        <w:pStyle w:val="3"/>
        <w:spacing w:before="163" w:after="163"/>
        <w:ind w:right="240"/>
      </w:pPr>
      <w:bookmarkStart w:id="26" w:name="_Toc35358957"/>
      <w:r>
        <w:rPr>
          <w:rFonts w:hint="eastAsia"/>
        </w:rPr>
        <w:t>复制一份</w:t>
      </w:r>
      <w:r w:rsidRPr="004C4748">
        <w:t>storage.conf</w:t>
      </w:r>
      <w:r w:rsidR="00BF68FB">
        <w:rPr>
          <w:rFonts w:hint="eastAsia"/>
        </w:rPr>
        <w:t>配置文件为</w:t>
      </w:r>
      <w:r w:rsidR="00BF68FB" w:rsidRPr="00BF68FB">
        <w:t>storage_group2.conf</w:t>
      </w:r>
      <w:bookmarkEnd w:id="26"/>
    </w:p>
    <w:p w14:paraId="77E60735" w14:textId="07BA77E6" w:rsidR="004C4748" w:rsidRDefault="006B718E" w:rsidP="00D37C9E">
      <w:pPr>
        <w:pStyle w:val="af"/>
      </w:pPr>
      <w:r w:rsidRPr="006B718E">
        <w:t>cp /etc/fdfs/storage.conf /etc/fdfs/storage_group2.conf</w:t>
      </w:r>
    </w:p>
    <w:p w14:paraId="17966908" w14:textId="42EF47CA" w:rsidR="00AA4F50" w:rsidRDefault="00AA4F50" w:rsidP="004C4748"/>
    <w:p w14:paraId="70A1E3B3" w14:textId="21D7DA56" w:rsidR="00FC15CB" w:rsidRDefault="00FC15CB" w:rsidP="00FC15CB">
      <w:pPr>
        <w:pStyle w:val="3"/>
        <w:spacing w:before="163" w:after="163"/>
        <w:ind w:right="240"/>
      </w:pPr>
      <w:bookmarkStart w:id="27" w:name="_Toc35358958"/>
      <w:r>
        <w:rPr>
          <w:rFonts w:hint="eastAsia"/>
        </w:rPr>
        <w:t>修改</w:t>
      </w:r>
      <w:r w:rsidRPr="00FC15CB">
        <w:t>storage_group2.conf</w:t>
      </w:r>
      <w:r w:rsidR="00B6029B">
        <w:rPr>
          <w:rFonts w:hint="eastAsia"/>
        </w:rPr>
        <w:t>配置文件</w:t>
      </w:r>
      <w:bookmarkEnd w:id="27"/>
    </w:p>
    <w:p w14:paraId="3BE4D615" w14:textId="52686DA9" w:rsidR="004C4748" w:rsidRDefault="00352336" w:rsidP="004C4748">
      <w:r>
        <w:rPr>
          <w:rFonts w:hint="eastAsia"/>
        </w:rPr>
        <w:t>v</w:t>
      </w:r>
      <w:r>
        <w:t xml:space="preserve">im </w:t>
      </w:r>
      <w:r w:rsidRPr="006B718E">
        <w:t>/etc/fdfs/storage_group2.conf</w:t>
      </w:r>
    </w:p>
    <w:p w14:paraId="0B43C843" w14:textId="2CDBA56E" w:rsidR="004E391A" w:rsidRDefault="004E391A" w:rsidP="00C86ACF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主要需要修改</w:t>
      </w:r>
    </w:p>
    <w:p w14:paraId="0166466E" w14:textId="5C6DDDDD" w:rsidR="004E391A" w:rsidRDefault="0078768D" w:rsidP="00C86ACF">
      <w:pPr>
        <w:pStyle w:val="af"/>
      </w:pPr>
      <w:r w:rsidRPr="0078768D">
        <w:t>port=23001</w:t>
      </w:r>
      <w:r w:rsidR="00E3238D">
        <w:t xml:space="preserve">   </w:t>
      </w:r>
      <w:r w:rsidR="00E3238D">
        <w:rPr>
          <w:rFonts w:hint="eastAsia"/>
        </w:rPr>
        <w:t>#</w:t>
      </w:r>
      <w:r w:rsidR="00E3238D">
        <w:rPr>
          <w:rFonts w:hint="eastAsia"/>
        </w:rPr>
        <w:t>端口不能</w:t>
      </w:r>
      <w:r w:rsidR="00233EFA">
        <w:rPr>
          <w:rFonts w:hint="eastAsia"/>
        </w:rPr>
        <w:t>与</w:t>
      </w:r>
      <w:r w:rsidR="00C11DA6">
        <w:rPr>
          <w:rFonts w:hint="eastAsia"/>
        </w:rPr>
        <w:t>已经启动的</w:t>
      </w:r>
      <w:r w:rsidR="00233EFA">
        <w:rPr>
          <w:rFonts w:hint="eastAsia"/>
        </w:rPr>
        <w:t>group</w:t>
      </w:r>
      <w:r w:rsidR="00233EFA">
        <w:t>1</w:t>
      </w:r>
      <w:r w:rsidR="00E3238D">
        <w:rPr>
          <w:rFonts w:hint="eastAsia"/>
        </w:rPr>
        <w:t>相同</w:t>
      </w:r>
    </w:p>
    <w:p w14:paraId="739A88F1" w14:textId="1437F1C9" w:rsidR="004C4748" w:rsidRDefault="00D70F86" w:rsidP="00C86ACF">
      <w:pPr>
        <w:pStyle w:val="af"/>
      </w:pPr>
      <w:r w:rsidRPr="00D70F86">
        <w:t>base_path=/etc/fdfs/data_group2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数据及日志存放路径</w:t>
      </w:r>
    </w:p>
    <w:p w14:paraId="189BF3D5" w14:textId="6F84EBF6" w:rsidR="004C4748" w:rsidRDefault="006A62E7" w:rsidP="00C86ACF">
      <w:pPr>
        <w:pStyle w:val="af"/>
      </w:pPr>
      <w:r w:rsidRPr="006A62E7">
        <w:t>store_path0=/etc/fdfs/data_group2</w:t>
      </w:r>
      <w:r>
        <w:t xml:space="preserve">  </w:t>
      </w:r>
    </w:p>
    <w:p w14:paraId="5CB56876" w14:textId="24BD9C86" w:rsidR="004C4748" w:rsidRPr="004C4748" w:rsidRDefault="006A62E7" w:rsidP="00C86ACF">
      <w:pPr>
        <w:pStyle w:val="af"/>
      </w:pPr>
      <w:r w:rsidRPr="006A62E7">
        <w:t>tracker_server=172.26.103.84:22122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指定注册到哪个</w:t>
      </w:r>
      <w:r w:rsidRPr="006A62E7">
        <w:t>tracker_server</w:t>
      </w:r>
    </w:p>
    <w:p w14:paraId="61A325A8" w14:textId="60EE02C9" w:rsidR="00025F13" w:rsidRDefault="00AB0B7E" w:rsidP="00C86ACF">
      <w:pPr>
        <w:pStyle w:val="af"/>
      </w:pPr>
      <w:r w:rsidRPr="00AB0B7E">
        <w:t>log_level=info</w:t>
      </w:r>
      <w:r>
        <w:t xml:space="preserve">                      </w:t>
      </w:r>
      <w:r>
        <w:rPr>
          <w:rFonts w:hint="eastAsia"/>
        </w:rPr>
        <w:t>#log</w:t>
      </w:r>
      <w:r>
        <w:rPr>
          <w:rFonts w:hint="eastAsia"/>
        </w:rPr>
        <w:t>日志级别</w:t>
      </w:r>
    </w:p>
    <w:p w14:paraId="57228B74" w14:textId="634CC492" w:rsidR="00025F13" w:rsidRDefault="00025F13" w:rsidP="00314EEF"/>
    <w:p w14:paraId="131DF04E" w14:textId="76CDE1BB" w:rsidR="00025F13" w:rsidRDefault="004A35D0" w:rsidP="004A35D0">
      <w:pPr>
        <w:pStyle w:val="3"/>
        <w:spacing w:before="163" w:after="163"/>
        <w:ind w:right="240"/>
      </w:pPr>
      <w:bookmarkStart w:id="28" w:name="_Toc35358959"/>
      <w:r>
        <w:rPr>
          <w:rFonts w:hint="eastAsia"/>
        </w:rPr>
        <w:t>修改</w:t>
      </w:r>
      <w:r w:rsidRPr="004A35D0">
        <w:t>mod_fastdfs.conf</w:t>
      </w:r>
      <w:r>
        <w:rPr>
          <w:rFonts w:hint="eastAsia"/>
        </w:rPr>
        <w:t>配置文件</w:t>
      </w:r>
      <w:bookmarkEnd w:id="28"/>
    </w:p>
    <w:p w14:paraId="3FCA1475" w14:textId="0919BA5A" w:rsidR="00025F13" w:rsidRDefault="00C70775" w:rsidP="00314EEF">
      <w:r w:rsidRPr="00C70775">
        <w:t>vim /etc/fdfs/mod_fastdfs.conf</w:t>
      </w:r>
    </w:p>
    <w:p w14:paraId="3B0ED700" w14:textId="6608E269" w:rsidR="00C70775" w:rsidRDefault="00C70775" w:rsidP="00C70775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主要需要修改</w:t>
      </w:r>
    </w:p>
    <w:p w14:paraId="7DE2D452" w14:textId="1F23F4F0" w:rsidR="00C70775" w:rsidRDefault="00F70093" w:rsidP="00C70775">
      <w:pPr>
        <w:pStyle w:val="af"/>
      </w:pPr>
      <w:r w:rsidRPr="00F70093">
        <w:t>group_name=group1/group2</w:t>
      </w:r>
    </w:p>
    <w:p w14:paraId="4178540F" w14:textId="2B08AE27" w:rsidR="00BC018E" w:rsidRDefault="00A709A5" w:rsidP="00C70775">
      <w:pPr>
        <w:pStyle w:val="af"/>
      </w:pPr>
      <w:r w:rsidRPr="00A709A5">
        <w:t>group_count = 2</w:t>
      </w:r>
    </w:p>
    <w:p w14:paraId="070DD727" w14:textId="3903A37F" w:rsidR="00F94D99" w:rsidRDefault="00F94D99" w:rsidP="00C70775">
      <w:pPr>
        <w:pStyle w:val="af"/>
      </w:pPr>
    </w:p>
    <w:p w14:paraId="491116AF" w14:textId="77777777" w:rsidR="00F94D99" w:rsidRDefault="00F94D99" w:rsidP="00F94D99">
      <w:pPr>
        <w:pStyle w:val="af"/>
      </w:pPr>
      <w:r>
        <w:t>[group1]</w:t>
      </w:r>
    </w:p>
    <w:p w14:paraId="2FA01F47" w14:textId="77777777" w:rsidR="00F94D99" w:rsidRDefault="00F94D99" w:rsidP="00F94D99">
      <w:pPr>
        <w:pStyle w:val="af"/>
      </w:pPr>
      <w:r>
        <w:t>group_name=group1</w:t>
      </w:r>
    </w:p>
    <w:p w14:paraId="2CDCA942" w14:textId="77777777" w:rsidR="00F94D99" w:rsidRDefault="00F94D99" w:rsidP="00F94D99">
      <w:pPr>
        <w:pStyle w:val="af"/>
      </w:pPr>
      <w:r>
        <w:t>storage_server_port=23000</w:t>
      </w:r>
    </w:p>
    <w:p w14:paraId="285600E0" w14:textId="77777777" w:rsidR="00F94D99" w:rsidRDefault="00F94D99" w:rsidP="00F94D99">
      <w:pPr>
        <w:pStyle w:val="af"/>
      </w:pPr>
      <w:r>
        <w:t>store_path_count=1</w:t>
      </w:r>
    </w:p>
    <w:p w14:paraId="5BA41F0B" w14:textId="057FCF81" w:rsidR="00F94D99" w:rsidRDefault="00F94D99" w:rsidP="00F94D99">
      <w:pPr>
        <w:pStyle w:val="af"/>
      </w:pPr>
      <w:r>
        <w:t>store_path0=/etc/fdfs/data/</w:t>
      </w:r>
    </w:p>
    <w:p w14:paraId="134845D5" w14:textId="56ABB82C" w:rsidR="00F94D99" w:rsidRDefault="00F94D99" w:rsidP="00F94D99">
      <w:pPr>
        <w:pStyle w:val="af"/>
      </w:pPr>
    </w:p>
    <w:p w14:paraId="7ABA2649" w14:textId="77777777" w:rsidR="00F94D99" w:rsidRDefault="00F94D99" w:rsidP="00F94D99">
      <w:pPr>
        <w:pStyle w:val="af"/>
      </w:pPr>
      <w:r>
        <w:t>[group2]</w:t>
      </w:r>
    </w:p>
    <w:p w14:paraId="525BAFFF" w14:textId="77777777" w:rsidR="00F94D99" w:rsidRDefault="00F94D99" w:rsidP="00F94D99">
      <w:pPr>
        <w:pStyle w:val="af"/>
      </w:pPr>
      <w:r>
        <w:t>group_name=group2</w:t>
      </w:r>
    </w:p>
    <w:p w14:paraId="227BBA68" w14:textId="77777777" w:rsidR="00F94D99" w:rsidRDefault="00F94D99" w:rsidP="00F94D99">
      <w:pPr>
        <w:pStyle w:val="af"/>
      </w:pPr>
      <w:r>
        <w:t>storage_server_port=23001</w:t>
      </w:r>
    </w:p>
    <w:p w14:paraId="7FAAE96A" w14:textId="77777777" w:rsidR="00F94D99" w:rsidRDefault="00F94D99" w:rsidP="00F94D99">
      <w:pPr>
        <w:pStyle w:val="af"/>
      </w:pPr>
      <w:r>
        <w:t>store_path_count=1</w:t>
      </w:r>
    </w:p>
    <w:p w14:paraId="14C547E1" w14:textId="5AC98C34" w:rsidR="00F94D99" w:rsidRDefault="00F94D99" w:rsidP="00F94D99">
      <w:pPr>
        <w:pStyle w:val="af"/>
      </w:pPr>
      <w:r>
        <w:t>store_path0=/etc/fdfs/data_group2</w:t>
      </w:r>
    </w:p>
    <w:p w14:paraId="3EC16EB3" w14:textId="4B75379C" w:rsidR="00C70775" w:rsidRDefault="00C70775" w:rsidP="00314EEF"/>
    <w:p w14:paraId="6AE327DF" w14:textId="0C4D0866" w:rsidR="00ED2F03" w:rsidRDefault="00ED2F03" w:rsidP="00ED2F03">
      <w:pPr>
        <w:pStyle w:val="20"/>
        <w:spacing w:before="163" w:after="163"/>
      </w:pPr>
      <w:bookmarkStart w:id="29" w:name="_Toc35358960"/>
      <w:r>
        <w:rPr>
          <w:rFonts w:hint="eastAsia"/>
        </w:rPr>
        <w:t>启动</w:t>
      </w:r>
      <w:r w:rsidRPr="00ED2F03">
        <w:t>trackerd</w:t>
      </w:r>
      <w:r>
        <w:rPr>
          <w:rFonts w:hint="eastAsia"/>
        </w:rPr>
        <w:t>，启动两个</w:t>
      </w:r>
      <w:r w:rsidRPr="00ED2F03">
        <w:t>storaged</w:t>
      </w:r>
      <w:bookmarkEnd w:id="29"/>
    </w:p>
    <w:p w14:paraId="1668FFA2" w14:textId="4A605364" w:rsidR="00ED2F03" w:rsidRDefault="00946527" w:rsidP="00314EEF">
      <w:r w:rsidRPr="00946527">
        <w:t xml:space="preserve">/etc/init.d/fdfs_trackerd </w:t>
      </w:r>
      <w:r>
        <w:rPr>
          <w:rFonts w:hint="eastAsia"/>
        </w:rPr>
        <w:t>restart</w:t>
      </w:r>
    </w:p>
    <w:p w14:paraId="6C6C00D6" w14:textId="279AC3F8" w:rsidR="00946527" w:rsidRDefault="00946527" w:rsidP="00314EEF">
      <w:r w:rsidRPr="00946527">
        <w:t>/etc/init.d/fdfs_storaged restart</w:t>
      </w:r>
    </w:p>
    <w:p w14:paraId="775CCE91" w14:textId="3CD868AF" w:rsidR="00064FC3" w:rsidRDefault="00064FC3" w:rsidP="00314EEF">
      <w:r w:rsidRPr="00064FC3">
        <w:t>/usr/bin/fdfs_storaged /etc/fdfs/storage_group2.conf start</w:t>
      </w:r>
    </w:p>
    <w:p w14:paraId="0403BB81" w14:textId="5A8744EE" w:rsidR="00C70775" w:rsidRDefault="00485255" w:rsidP="00485255">
      <w:pPr>
        <w:pStyle w:val="20"/>
        <w:spacing w:before="163" w:after="163"/>
      </w:pPr>
      <w:bookmarkStart w:id="30" w:name="_Toc35358961"/>
      <w:r>
        <w:rPr>
          <w:rFonts w:hint="eastAsia"/>
        </w:rPr>
        <w:t>启动</w:t>
      </w:r>
      <w:r>
        <w:rPr>
          <w:rFonts w:hint="eastAsia"/>
        </w:rPr>
        <w:t>nginx</w:t>
      </w:r>
      <w:r>
        <w:t xml:space="preserve">  </w:t>
      </w:r>
      <w:r w:rsidR="00903657" w:rsidRPr="00903657">
        <w:rPr>
          <w:rFonts w:hint="eastAsia"/>
        </w:rPr>
        <w:t>更改完</w:t>
      </w:r>
      <w:r w:rsidR="00903657" w:rsidRPr="00903657">
        <w:rPr>
          <w:rFonts w:hint="eastAsia"/>
        </w:rPr>
        <w:t xml:space="preserve">mod_fastdfs.conf </w:t>
      </w:r>
      <w:r w:rsidR="00903657" w:rsidRPr="00903657">
        <w:rPr>
          <w:rFonts w:hint="eastAsia"/>
        </w:rPr>
        <w:t>后，例如添加了</w:t>
      </w:r>
      <w:r w:rsidR="00903657" w:rsidRPr="00903657">
        <w:rPr>
          <w:rFonts w:hint="eastAsia"/>
        </w:rPr>
        <w:t xml:space="preserve">group  </w:t>
      </w:r>
      <w:r w:rsidR="00903657" w:rsidRPr="00903657">
        <w:rPr>
          <w:rFonts w:hint="eastAsia"/>
        </w:rPr>
        <w:t>需要重启</w:t>
      </w:r>
      <w:r w:rsidR="00903657" w:rsidRPr="00903657">
        <w:rPr>
          <w:rFonts w:hint="eastAsia"/>
        </w:rPr>
        <w:t>nignx</w:t>
      </w:r>
      <w:r w:rsidR="00903657" w:rsidRPr="00903657">
        <w:rPr>
          <w:rFonts w:hint="eastAsia"/>
        </w:rPr>
        <w:t>，不然不生效</w:t>
      </w:r>
      <w:r>
        <w:rPr>
          <w:rFonts w:hint="eastAsia"/>
        </w:rPr>
        <w:t>。</w:t>
      </w:r>
      <w:bookmarkEnd w:id="30"/>
    </w:p>
    <w:p w14:paraId="7B81561B" w14:textId="34BAF71C" w:rsidR="00BE447E" w:rsidRPr="00BE447E" w:rsidRDefault="00BE447E" w:rsidP="00BE447E">
      <w:r>
        <w:rPr>
          <w:rFonts w:hint="eastAsia"/>
        </w:rPr>
        <w:t>nginx</w:t>
      </w:r>
    </w:p>
    <w:p w14:paraId="79F925E2" w14:textId="329CF448" w:rsidR="00485255" w:rsidRDefault="009D0332" w:rsidP="00485255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-s</w:t>
      </w:r>
      <w:r>
        <w:t xml:space="preserve"> reload</w:t>
      </w:r>
    </w:p>
    <w:p w14:paraId="4A5441ED" w14:textId="77777777" w:rsidR="009D0332" w:rsidRPr="00485255" w:rsidRDefault="009D0332" w:rsidP="00485255"/>
    <w:p w14:paraId="22264A95" w14:textId="72CAD960" w:rsidR="00C70775" w:rsidRDefault="000704EB" w:rsidP="000704EB">
      <w:pPr>
        <w:pStyle w:val="20"/>
        <w:spacing w:before="163" w:after="163"/>
      </w:pPr>
      <w:bookmarkStart w:id="31" w:name="_Toc35358962"/>
      <w:r>
        <w:rPr>
          <w:rFonts w:hint="eastAsia"/>
        </w:rPr>
        <w:t>测试</w:t>
      </w:r>
      <w:r>
        <w:rPr>
          <w:rFonts w:hint="eastAsia"/>
        </w:rPr>
        <w:t>group2</w:t>
      </w:r>
      <w:r>
        <w:rPr>
          <w:rFonts w:hint="eastAsia"/>
        </w:rPr>
        <w:t>的上传下载是否成功</w:t>
      </w:r>
      <w:bookmarkEnd w:id="31"/>
    </w:p>
    <w:p w14:paraId="25C35B7D" w14:textId="11C07B8D" w:rsidR="00BD3E34" w:rsidRDefault="00BD3E34" w:rsidP="00BD3E34">
      <w:r>
        <w:t>/usr/bin/fdfs_upload_file /etc/fdfs/client.conf /root/ceshi.jpg 172.26.103.84:23001</w:t>
      </w:r>
    </w:p>
    <w:p w14:paraId="4F54539C" w14:textId="4E47EBE9" w:rsidR="00D6093D" w:rsidRDefault="00D6093D" w:rsidP="00BD3E34">
      <w:r>
        <w:rPr>
          <w:rFonts w:hint="eastAsia"/>
        </w:rPr>
        <w:t>#</w:t>
      </w:r>
      <w:r>
        <w:rPr>
          <w:rFonts w:hint="eastAsia"/>
        </w:rPr>
        <w:t>以下返回值确实为</w:t>
      </w:r>
      <w:r>
        <w:rPr>
          <w:rFonts w:hint="eastAsia"/>
        </w:rPr>
        <w:t>group</w:t>
      </w:r>
      <w:r>
        <w:t>2</w:t>
      </w:r>
    </w:p>
    <w:p w14:paraId="19E9766C" w14:textId="20509AEE" w:rsidR="000704EB" w:rsidRDefault="00BD3E34" w:rsidP="00BD3E34">
      <w:r>
        <w:t>group2/M00/00/00/rBpnVF5wbjeAGaxnAACcsysMeDk075.jpg</w:t>
      </w:r>
    </w:p>
    <w:p w14:paraId="6B022C03" w14:textId="77777777" w:rsidR="000704EB" w:rsidRPr="000704EB" w:rsidRDefault="000704EB" w:rsidP="000704EB"/>
    <w:p w14:paraId="7981D876" w14:textId="1EDE9143" w:rsidR="00C70775" w:rsidRDefault="00D6093D" w:rsidP="00314EEF">
      <w:r>
        <w:rPr>
          <w:rFonts w:hint="eastAsia"/>
        </w:rPr>
        <w:t>#</w:t>
      </w:r>
      <w:r>
        <w:rPr>
          <w:rFonts w:hint="eastAsia"/>
        </w:rPr>
        <w:t>尝试通过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打开</w:t>
      </w:r>
      <w:r w:rsidR="00AF3C66">
        <w:rPr>
          <w:rFonts w:hint="eastAsia"/>
        </w:rPr>
        <w:t>此</w:t>
      </w:r>
      <w:r w:rsidR="00AF3C66">
        <w:rPr>
          <w:rFonts w:hint="eastAsia"/>
        </w:rPr>
        <w:t>group</w:t>
      </w:r>
      <w:r w:rsidR="00AF3C66">
        <w:t>2</w:t>
      </w:r>
      <w:r w:rsidR="00834A59">
        <w:rPr>
          <w:rFonts w:hint="eastAsia"/>
        </w:rPr>
        <w:t>，能打开则</w:t>
      </w:r>
      <w:r w:rsidR="00834A59">
        <w:rPr>
          <w:rFonts w:hint="eastAsia"/>
        </w:rPr>
        <w:t>group</w:t>
      </w:r>
      <w:r w:rsidR="00834A59">
        <w:t>2</w:t>
      </w:r>
      <w:r w:rsidR="00834A59">
        <w:rPr>
          <w:rFonts w:hint="eastAsia"/>
        </w:rPr>
        <w:t>成功</w:t>
      </w:r>
    </w:p>
    <w:p w14:paraId="25B07E38" w14:textId="74D8EFF4" w:rsidR="004D64FE" w:rsidRDefault="00E23C9F" w:rsidP="00314EEF">
      <w:hyperlink r:id="rId15" w:history="1">
        <w:r w:rsidR="004D64FE">
          <w:rPr>
            <w:rStyle w:val="a6"/>
          </w:rPr>
          <w:t>http://39.101.222.104:8888/group2/M00/00/00/rBpnVF5wbjeAGaxnAACcsysMeDk075.jpg</w:t>
        </w:r>
      </w:hyperlink>
    </w:p>
    <w:p w14:paraId="6EDBCC62" w14:textId="77777777" w:rsidR="00C70775" w:rsidRPr="00C70775" w:rsidRDefault="00C70775" w:rsidP="00314EEF"/>
    <w:p w14:paraId="2970D767" w14:textId="77777777" w:rsidR="00025F13" w:rsidRDefault="00025F13" w:rsidP="00314EEF"/>
    <w:p w14:paraId="2435238A" w14:textId="3843F15D" w:rsidR="002D22B3" w:rsidRDefault="009B76B7" w:rsidP="0029244F">
      <w:pPr>
        <w:pStyle w:val="1"/>
      </w:pPr>
      <w:bookmarkStart w:id="32" w:name="_Toc35358963"/>
      <w:r>
        <w:rPr>
          <w:rFonts w:hint="eastAsia"/>
        </w:rPr>
        <w:t>f</w:t>
      </w:r>
      <w:r>
        <w:t>astDFS</w:t>
      </w:r>
      <w:r w:rsidR="0029244F">
        <w:rPr>
          <w:rFonts w:hint="eastAsia"/>
        </w:rPr>
        <w:t>集群</w:t>
      </w:r>
      <w:bookmarkEnd w:id="32"/>
    </w:p>
    <w:p w14:paraId="218F3FB3" w14:textId="1A6E7C51" w:rsidR="00B90CA6" w:rsidRDefault="00B90CA6" w:rsidP="00B90CA6">
      <w:pPr>
        <w:pStyle w:val="20"/>
        <w:spacing w:before="163" w:after="163"/>
      </w:pPr>
      <w:bookmarkStart w:id="33" w:name="_Toc35358964"/>
      <w:r>
        <w:rPr>
          <w:rFonts w:hint="eastAsia"/>
        </w:rPr>
        <w:t>两台服务器</w:t>
      </w:r>
      <w:bookmarkEnd w:id="33"/>
    </w:p>
    <w:p w14:paraId="1BA3F470" w14:textId="0DE74143" w:rsidR="00B90CA6" w:rsidRDefault="00B90CA6" w:rsidP="00B90CA6">
      <w:r>
        <w:rPr>
          <w:rFonts w:hint="eastAsia"/>
        </w:rPr>
        <w:t>10.0.0.6</w:t>
      </w:r>
      <w:r>
        <w:t xml:space="preserve"> </w:t>
      </w:r>
      <w:r w:rsidRPr="00B90CA6">
        <w:t>192.168.1.</w:t>
      </w:r>
      <w:r>
        <w:rPr>
          <w:rFonts w:hint="eastAsia"/>
        </w:rPr>
        <w:t>6</w:t>
      </w:r>
    </w:p>
    <w:p w14:paraId="3F1B7528" w14:textId="6AF6A3AC" w:rsidR="00B90CA6" w:rsidRDefault="00B90CA6" w:rsidP="00B90CA6">
      <w:r>
        <w:rPr>
          <w:rFonts w:hint="eastAsia"/>
        </w:rPr>
        <w:t>10.0.0.7</w:t>
      </w:r>
      <w:r>
        <w:t xml:space="preserve"> </w:t>
      </w:r>
      <w:r w:rsidRPr="00B90CA6">
        <w:t>192.168.1.7</w:t>
      </w:r>
    </w:p>
    <w:p w14:paraId="12F1FC0B" w14:textId="64A18E04" w:rsidR="00E16220" w:rsidRPr="00B90CA6" w:rsidRDefault="00E16220" w:rsidP="00B90CA6">
      <w:bookmarkStart w:id="34" w:name="_GoBack"/>
      <w:r>
        <w:rPr>
          <w:noProof/>
        </w:rPr>
        <w:lastRenderedPageBreak/>
        <w:drawing>
          <wp:inline distT="0" distB="0" distL="0" distR="0" wp14:anchorId="24D21090" wp14:editId="29D22760">
            <wp:extent cx="4839119" cy="4214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73891DF4" w14:textId="77777777" w:rsidR="00B90CA6" w:rsidRPr="00B90CA6" w:rsidRDefault="00B90CA6" w:rsidP="00B90CA6"/>
    <w:p w14:paraId="2B5099CF" w14:textId="715DD868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5" w:name="_Toc35358965"/>
      <w:r>
        <w:rPr>
          <w:rFonts w:hint="eastAsia"/>
        </w:rPr>
        <w:t>安装必要的依赖包</w:t>
      </w:r>
      <w:r w:rsidR="00B90CA6">
        <w:rPr>
          <w:rFonts w:hint="eastAsia"/>
        </w:rPr>
        <w:t>（两台同时操作）</w:t>
      </w:r>
      <w:bookmarkEnd w:id="35"/>
    </w:p>
    <w:p w14:paraId="4E2976F6" w14:textId="77777777" w:rsidR="001F5F3F" w:rsidRPr="008F28CB" w:rsidRDefault="001F5F3F" w:rsidP="001F5F3F">
      <w:pPr>
        <w:pStyle w:val="af"/>
      </w:pPr>
      <w:r w:rsidRPr="005F62C4">
        <w:t>yum install git gcc gcc-c++ make automake autoconf libtool pcre pcre-devel zlib zlib-devel openssl-devel wget vim -y</w:t>
      </w:r>
    </w:p>
    <w:p w14:paraId="27C5A744" w14:textId="77777777" w:rsidR="001F5F3F" w:rsidRDefault="001F5F3F" w:rsidP="001F5F3F"/>
    <w:p w14:paraId="64AEA4C2" w14:textId="49027E04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6" w:name="_Toc35358966"/>
      <w:r w:rsidRPr="00592945">
        <w:rPr>
          <w:rFonts w:hint="eastAsia"/>
        </w:rPr>
        <w:t>安装</w:t>
      </w:r>
      <w:r w:rsidRPr="00592945">
        <w:rPr>
          <w:rFonts w:hint="eastAsia"/>
        </w:rPr>
        <w:t>libfatscommon</w:t>
      </w:r>
      <w:r w:rsidR="002C24EE">
        <w:t xml:space="preserve"> </w:t>
      </w:r>
      <w:r w:rsidR="002C24EE">
        <w:rPr>
          <w:rFonts w:hint="eastAsia"/>
        </w:rPr>
        <w:t>（两台同时操作）</w:t>
      </w:r>
      <w:bookmarkEnd w:id="36"/>
    </w:p>
    <w:p w14:paraId="1AF38424" w14:textId="77777777" w:rsidR="001F5F3F" w:rsidRDefault="001F5F3F" w:rsidP="001F5F3F">
      <w:pPr>
        <w:pStyle w:val="af"/>
      </w:pPr>
      <w:r w:rsidRPr="009203A2">
        <w:t xml:space="preserve">git clone </w:t>
      </w:r>
      <w:hyperlink r:id="rId17" w:history="1">
        <w:r w:rsidRPr="00A954F7">
          <w:rPr>
            <w:rStyle w:val="a6"/>
          </w:rPr>
          <w:t>https://github.com/happyfish100/libfastcommon.git --depth 1</w:t>
        </w:r>
      </w:hyperlink>
    </w:p>
    <w:p w14:paraId="0B210E81" w14:textId="77777777" w:rsidR="001F5F3F" w:rsidRPr="00074459" w:rsidRDefault="001F5F3F" w:rsidP="001F5F3F">
      <w:pPr>
        <w:pStyle w:val="af"/>
      </w:pPr>
      <w:r w:rsidRPr="00EE2FFA">
        <w:t>cd libfastcommon/</w:t>
      </w:r>
    </w:p>
    <w:p w14:paraId="0E3631E6" w14:textId="77777777" w:rsidR="001F5F3F" w:rsidRDefault="001F5F3F" w:rsidP="001F5F3F">
      <w:pPr>
        <w:pStyle w:val="af"/>
      </w:pPr>
      <w:r w:rsidRPr="004C2E42">
        <w:t>/make.sh &amp;&amp; ./make.sh install</w:t>
      </w:r>
    </w:p>
    <w:p w14:paraId="5024FF86" w14:textId="77777777" w:rsidR="001F5F3F" w:rsidRPr="00EE2FFA" w:rsidRDefault="001F5F3F" w:rsidP="001F5F3F">
      <w:pPr>
        <w:pStyle w:val="af"/>
      </w:pPr>
      <w:r w:rsidRPr="00CA24D0">
        <w:t>echo $?</w:t>
      </w:r>
    </w:p>
    <w:p w14:paraId="366B8FA5" w14:textId="77777777" w:rsidR="001F5F3F" w:rsidRDefault="001F5F3F" w:rsidP="001F5F3F"/>
    <w:p w14:paraId="57729038" w14:textId="24FBB72E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7" w:name="_Toc35358967"/>
      <w:r>
        <w:rPr>
          <w:rFonts w:hint="eastAsia"/>
        </w:rPr>
        <w:t>安装</w:t>
      </w:r>
      <w:r>
        <w:rPr>
          <w:rFonts w:hint="eastAsia"/>
        </w:rPr>
        <w:t>fastDFS</w:t>
      </w:r>
      <w:r w:rsidR="002C24EE">
        <w:t xml:space="preserve"> </w:t>
      </w:r>
      <w:r w:rsidR="002C24EE">
        <w:rPr>
          <w:rFonts w:hint="eastAsia"/>
        </w:rPr>
        <w:t>（两台同时操作）</w:t>
      </w:r>
      <w:bookmarkEnd w:id="37"/>
    </w:p>
    <w:p w14:paraId="67AF31C1" w14:textId="2F780841" w:rsidR="00A413FC" w:rsidRPr="00A413FC" w:rsidRDefault="00A413FC" w:rsidP="00A413FC">
      <w:r>
        <w:rPr>
          <w:rFonts w:hint="eastAsia"/>
        </w:rPr>
        <w:t>把安装包上传到服务器</w:t>
      </w:r>
    </w:p>
    <w:p w14:paraId="6113A808" w14:textId="77777777" w:rsidR="001F5F3F" w:rsidRPr="00403623" w:rsidRDefault="001F5F3F" w:rsidP="001F5F3F">
      <w:pPr>
        <w:pStyle w:val="af"/>
      </w:pPr>
      <w:r w:rsidRPr="00403623">
        <w:t>cd ~</w:t>
      </w:r>
    </w:p>
    <w:p w14:paraId="4A222621" w14:textId="77777777" w:rsidR="001F5F3F" w:rsidRDefault="001F5F3F" w:rsidP="001F5F3F">
      <w:pPr>
        <w:pStyle w:val="af"/>
      </w:pPr>
      <w:r w:rsidRPr="00403623">
        <w:lastRenderedPageBreak/>
        <w:t>unzip fastdfs-5.11.zip</w:t>
      </w:r>
    </w:p>
    <w:p w14:paraId="1B1D970F" w14:textId="77777777" w:rsidR="001F5F3F" w:rsidRDefault="001F5F3F" w:rsidP="001F5F3F">
      <w:pPr>
        <w:pStyle w:val="af"/>
      </w:pPr>
      <w:r w:rsidRPr="00403623">
        <w:t>cd fastdfs-5.11/</w:t>
      </w:r>
    </w:p>
    <w:p w14:paraId="5938D079" w14:textId="77777777" w:rsidR="001F5F3F" w:rsidRDefault="001F5F3F" w:rsidP="001F5F3F">
      <w:pPr>
        <w:pStyle w:val="af"/>
      </w:pPr>
      <w:r w:rsidRPr="00784BB7">
        <w:t>./make.sh &amp;&amp; ./make.sh install</w:t>
      </w:r>
    </w:p>
    <w:p w14:paraId="73A28A5F" w14:textId="77777777" w:rsidR="001F5F3F" w:rsidRDefault="001F5F3F" w:rsidP="001F5F3F">
      <w:pPr>
        <w:pStyle w:val="af"/>
      </w:pPr>
      <w:r w:rsidRPr="005953ED">
        <w:t>echo $?</w:t>
      </w:r>
    </w:p>
    <w:p w14:paraId="3DA3453D" w14:textId="77777777" w:rsidR="001F5F3F" w:rsidRDefault="001F5F3F" w:rsidP="001F5F3F">
      <w:pPr>
        <w:pStyle w:val="af"/>
      </w:pPr>
    </w:p>
    <w:p w14:paraId="3BA41033" w14:textId="77777777" w:rsidR="001F5F3F" w:rsidRDefault="001F5F3F" w:rsidP="001F5F3F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复制配置文件</w:t>
      </w:r>
    </w:p>
    <w:p w14:paraId="200E429B" w14:textId="77777777" w:rsidR="001F5F3F" w:rsidRDefault="001F5F3F" w:rsidP="001F5F3F">
      <w:pPr>
        <w:pStyle w:val="af"/>
      </w:pPr>
      <w:r>
        <w:t>cp /etc/fdfs/tracker.conf.sample /etc/fdfs/tracker.conf</w:t>
      </w:r>
    </w:p>
    <w:p w14:paraId="5E1DF21F" w14:textId="77777777" w:rsidR="001F5F3F" w:rsidRDefault="001F5F3F" w:rsidP="001F5F3F">
      <w:pPr>
        <w:pStyle w:val="af"/>
      </w:pPr>
      <w:r>
        <w:t>cp /etc/fdfs/storage.conf.sample /etc/fdfs/storage.conf</w:t>
      </w:r>
    </w:p>
    <w:p w14:paraId="3DDE89D8" w14:textId="77777777" w:rsidR="001F5F3F" w:rsidRDefault="001F5F3F" w:rsidP="001F5F3F">
      <w:pPr>
        <w:pStyle w:val="af"/>
      </w:pPr>
      <w:r>
        <w:rPr>
          <w:rFonts w:hint="eastAsia"/>
        </w:rPr>
        <w:t>cp /etc/fdfs/client.conf.sample /etc/fdfs/client.conf #</w:t>
      </w:r>
      <w:r>
        <w:rPr>
          <w:rFonts w:hint="eastAsia"/>
        </w:rPr>
        <w:t>客户端文件，测试用</w:t>
      </w:r>
    </w:p>
    <w:p w14:paraId="1D5B039B" w14:textId="77777777" w:rsidR="001F5F3F" w:rsidRDefault="001F5F3F" w:rsidP="001F5F3F">
      <w:pPr>
        <w:pStyle w:val="af"/>
      </w:pPr>
      <w:r w:rsidRPr="00050B9A">
        <w:t>cp /root/fastdfs-5.11/conf/http.conf /etc/fdfs/</w:t>
      </w:r>
      <w:r>
        <w:t xml:space="preserve">        </w:t>
      </w:r>
      <w:r w:rsidRPr="00050B9A">
        <w:rPr>
          <w:rFonts w:hint="eastAsia"/>
        </w:rPr>
        <w:t>#</w:t>
      </w:r>
      <w:r w:rsidRPr="00050B9A">
        <w:rPr>
          <w:rFonts w:hint="eastAsia"/>
        </w:rPr>
        <w:t>供</w:t>
      </w:r>
      <w:r w:rsidRPr="00050B9A">
        <w:rPr>
          <w:rFonts w:hint="eastAsia"/>
        </w:rPr>
        <w:t>nginx</w:t>
      </w:r>
      <w:r w:rsidRPr="00050B9A">
        <w:rPr>
          <w:rFonts w:hint="eastAsia"/>
        </w:rPr>
        <w:t>访问使用</w:t>
      </w:r>
    </w:p>
    <w:p w14:paraId="47A60682" w14:textId="77777777" w:rsidR="001F5F3F" w:rsidRDefault="001F5F3F" w:rsidP="001F5F3F">
      <w:pPr>
        <w:pStyle w:val="af"/>
      </w:pPr>
      <w:r w:rsidRPr="00C15615">
        <w:t>cp /root/fastdfs-5.11/conf/mime.types /etc/fdfs/</w:t>
      </w:r>
      <w:r>
        <w:t xml:space="preserve">       </w:t>
      </w:r>
      <w:r w:rsidRPr="00E335EB">
        <w:rPr>
          <w:rFonts w:hint="eastAsia"/>
        </w:rPr>
        <w:t>#</w:t>
      </w:r>
      <w:r w:rsidRPr="00E335EB">
        <w:rPr>
          <w:rFonts w:hint="eastAsia"/>
        </w:rPr>
        <w:t>供</w:t>
      </w:r>
      <w:r w:rsidRPr="00E335EB">
        <w:rPr>
          <w:rFonts w:hint="eastAsia"/>
        </w:rPr>
        <w:t>nginx</w:t>
      </w:r>
      <w:r w:rsidRPr="00E335EB">
        <w:rPr>
          <w:rFonts w:hint="eastAsia"/>
        </w:rPr>
        <w:t>访问使用</w:t>
      </w:r>
    </w:p>
    <w:p w14:paraId="475481B7" w14:textId="77777777" w:rsidR="001F5F3F" w:rsidRDefault="001F5F3F" w:rsidP="001F5F3F"/>
    <w:p w14:paraId="1001372E" w14:textId="77777777" w:rsidR="001F5F3F" w:rsidRDefault="001F5F3F" w:rsidP="001F5F3F"/>
    <w:p w14:paraId="19AE9031" w14:textId="0F57307C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8" w:name="_Toc35358968"/>
      <w:r>
        <w:rPr>
          <w:rFonts w:hint="eastAsia"/>
        </w:rPr>
        <w:t>安装</w:t>
      </w:r>
      <w:r>
        <w:rPr>
          <w:rFonts w:hint="eastAsia"/>
        </w:rPr>
        <w:t>fastdfs</w:t>
      </w:r>
      <w:r>
        <w:t>-nginx-module</w:t>
      </w:r>
      <w:r>
        <w:rPr>
          <w:rFonts w:hint="eastAsia"/>
        </w:rPr>
        <w:t>（</w:t>
      </w:r>
      <w:r>
        <w:rPr>
          <w:rFonts w:hint="eastAsia"/>
        </w:rPr>
        <w:t>nginx</w:t>
      </w:r>
      <w:r>
        <w:rPr>
          <w:rFonts w:hint="eastAsia"/>
        </w:rPr>
        <w:t>插件版本与</w:t>
      </w:r>
      <w:r>
        <w:rPr>
          <w:rFonts w:hint="eastAsia"/>
        </w:rPr>
        <w:t>fastDFS</w:t>
      </w:r>
      <w:r>
        <w:rPr>
          <w:rFonts w:hint="eastAsia"/>
        </w:rPr>
        <w:t>版本是对应得</w:t>
      </w:r>
      <w:r>
        <w:rPr>
          <w:rFonts w:hint="eastAsia"/>
        </w:rPr>
        <w:t>5.11</w:t>
      </w:r>
      <w:r>
        <w:rPr>
          <w:rFonts w:hint="eastAsia"/>
        </w:rPr>
        <w:t>应使用</w:t>
      </w:r>
      <w:r>
        <w:rPr>
          <w:rFonts w:hint="eastAsia"/>
        </w:rPr>
        <w:t>1.20</w:t>
      </w:r>
      <w:r>
        <w:rPr>
          <w:rFonts w:hint="eastAsia"/>
        </w:rPr>
        <w:t>）</w:t>
      </w:r>
      <w:r w:rsidR="002C24EE">
        <w:rPr>
          <w:rFonts w:hint="eastAsia"/>
        </w:rPr>
        <w:t>（两台同时操作）</w:t>
      </w:r>
      <w:bookmarkEnd w:id="38"/>
    </w:p>
    <w:p w14:paraId="58DE6F48" w14:textId="77777777" w:rsidR="001F5F3F" w:rsidRDefault="001F5F3F" w:rsidP="001F5F3F">
      <w:r w:rsidRPr="00922318">
        <w:t>https://github.com/happyfish100/fastdfs-nginx-module/tree/V1.20</w:t>
      </w:r>
    </w:p>
    <w:p w14:paraId="686001EF" w14:textId="77777777" w:rsidR="001F5F3F" w:rsidRDefault="001F5F3F" w:rsidP="001F5F3F">
      <w:pPr>
        <w:pStyle w:val="af"/>
      </w:pPr>
      <w:r w:rsidRPr="00244F8E">
        <w:t>unzip fastdfs-nginx-module-1.20.zip</w:t>
      </w:r>
    </w:p>
    <w:p w14:paraId="4637136D" w14:textId="77777777" w:rsidR="001F5F3F" w:rsidRDefault="001F5F3F" w:rsidP="001F5F3F">
      <w:pPr>
        <w:pStyle w:val="af"/>
      </w:pPr>
      <w:r w:rsidRPr="0001057A">
        <w:t xml:space="preserve">cp fastdfs-nginx-module-1.20/src/mod_fastdfs.conf </w:t>
      </w:r>
      <w:r>
        <w:t xml:space="preserve"> </w:t>
      </w:r>
      <w:r w:rsidRPr="0001057A">
        <w:t>/etc/fdfs/</w:t>
      </w:r>
    </w:p>
    <w:p w14:paraId="49F12220" w14:textId="77777777" w:rsidR="001F5F3F" w:rsidRDefault="001F5F3F" w:rsidP="001F5F3F">
      <w:pPr>
        <w:pStyle w:val="af"/>
      </w:pPr>
    </w:p>
    <w:p w14:paraId="42B7042F" w14:textId="77777777" w:rsidR="001F5F3F" w:rsidRDefault="001F5F3F" w:rsidP="001F5F3F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更改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文件，不然</w:t>
      </w:r>
      <w:r>
        <w:rPr>
          <w:rFonts w:hint="eastAsia"/>
        </w:rPr>
        <w:t>nginx</w:t>
      </w:r>
      <w:r>
        <w:rPr>
          <w:rFonts w:hint="eastAsia"/>
        </w:rPr>
        <w:t>添加模块找不到路径会报错，更改文件以下两个选项</w:t>
      </w:r>
    </w:p>
    <w:p w14:paraId="022861C2" w14:textId="77777777" w:rsidR="001F5F3F" w:rsidRDefault="001F5F3F" w:rsidP="001F5F3F">
      <w:pPr>
        <w:pStyle w:val="af"/>
      </w:pPr>
      <w:r>
        <w:rPr>
          <w:rFonts w:hint="eastAsia"/>
        </w:rPr>
        <w:t>v</w:t>
      </w:r>
      <w:r w:rsidRPr="00962E97">
        <w:t>im /root/fastdfs-nginx-module-1.20/src/config</w:t>
      </w:r>
    </w:p>
    <w:p w14:paraId="623B0B6B" w14:textId="77777777" w:rsidR="001F5F3F" w:rsidRDefault="001F5F3F" w:rsidP="001F5F3F">
      <w:pPr>
        <w:pStyle w:val="af"/>
      </w:pPr>
      <w:r>
        <w:t>ngx_module_incs="/usr/include/fastdfs /usr/include/fastcommon/"</w:t>
      </w:r>
    </w:p>
    <w:p w14:paraId="0E31EDB4" w14:textId="77777777" w:rsidR="001F5F3F" w:rsidRDefault="001F5F3F" w:rsidP="001F5F3F">
      <w:pPr>
        <w:pStyle w:val="af"/>
      </w:pPr>
      <w:r>
        <w:t>CORE_INCS="$CORE_INCS /usr/include/fastdfs /usr/include/fastcommon/"</w:t>
      </w:r>
    </w:p>
    <w:p w14:paraId="2C78D71A" w14:textId="77777777" w:rsidR="001F5F3F" w:rsidRDefault="001F5F3F" w:rsidP="001F5F3F"/>
    <w:p w14:paraId="32E0C994" w14:textId="0988F961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39" w:name="_Toc35358969"/>
      <w:r>
        <w:rPr>
          <w:rFonts w:hint="eastAsia"/>
        </w:rPr>
        <w:t>安装</w:t>
      </w:r>
      <w:r>
        <w:rPr>
          <w:rFonts w:hint="eastAsia"/>
        </w:rPr>
        <w:t>nginx</w:t>
      </w:r>
      <w:r w:rsidR="005631B2">
        <w:rPr>
          <w:rFonts w:hint="eastAsia"/>
        </w:rPr>
        <w:t>（两台同时操作）</w:t>
      </w:r>
      <w:bookmarkEnd w:id="39"/>
    </w:p>
    <w:p w14:paraId="74A1F107" w14:textId="77777777" w:rsidR="001F5F3F" w:rsidRPr="004C23E5" w:rsidRDefault="001F5F3F" w:rsidP="001F5F3F">
      <w:pPr>
        <w:pStyle w:val="af"/>
      </w:pPr>
      <w:r w:rsidRPr="00A63FFD">
        <w:t>tar xf nginx-1.16.1.tar.gz</w:t>
      </w:r>
    </w:p>
    <w:p w14:paraId="03A89794" w14:textId="77777777" w:rsidR="001F5F3F" w:rsidRDefault="001F5F3F" w:rsidP="001F5F3F">
      <w:pPr>
        <w:pStyle w:val="af"/>
      </w:pPr>
      <w:r w:rsidRPr="00A63FFD">
        <w:t>cd nginx-1.16.1/</w:t>
      </w:r>
    </w:p>
    <w:p w14:paraId="75CBA9F5" w14:textId="77777777" w:rsidR="001F5F3F" w:rsidRDefault="001F5F3F" w:rsidP="001F5F3F">
      <w:pPr>
        <w:pStyle w:val="af"/>
      </w:pPr>
    </w:p>
    <w:p w14:paraId="214407C1" w14:textId="77777777" w:rsidR="001F5F3F" w:rsidRDefault="001F5F3F" w:rsidP="001F5F3F">
      <w:pPr>
        <w:pStyle w:val="af"/>
      </w:pPr>
      <w:r w:rsidRPr="007C5130">
        <w:lastRenderedPageBreak/>
        <w:t>./configure --prefix=/etc/nginx-1.16.1 --user=nobody --group=noboby  --pid-path=/var/run/nginx.pid  --with-stream --add-module=/root/fastdfs-nginx-module-1.20/src</w:t>
      </w:r>
    </w:p>
    <w:p w14:paraId="49EA3262" w14:textId="77777777" w:rsidR="001F5F3F" w:rsidRDefault="001F5F3F" w:rsidP="001F5F3F">
      <w:pPr>
        <w:pStyle w:val="af"/>
      </w:pPr>
    </w:p>
    <w:p w14:paraId="389BA714" w14:textId="77777777" w:rsidR="001F5F3F" w:rsidRDefault="001F5F3F" w:rsidP="001F5F3F">
      <w:pPr>
        <w:pStyle w:val="af"/>
      </w:pPr>
      <w:r w:rsidRPr="00934512">
        <w:t>make &amp;&amp; make install</w:t>
      </w:r>
    </w:p>
    <w:p w14:paraId="46657D10" w14:textId="77777777" w:rsidR="001F5F3F" w:rsidRDefault="001F5F3F" w:rsidP="001F5F3F">
      <w:pPr>
        <w:pStyle w:val="af"/>
      </w:pPr>
    </w:p>
    <w:p w14:paraId="3E7B9DA3" w14:textId="77777777" w:rsidR="001F5F3F" w:rsidRDefault="001F5F3F" w:rsidP="001F5F3F">
      <w:pPr>
        <w:pStyle w:val="af"/>
      </w:pPr>
      <w:r w:rsidRPr="00EC3B4B">
        <w:t>ln -s /etc/nginx-1.16.1/ /etc/nginx</w:t>
      </w:r>
    </w:p>
    <w:p w14:paraId="275B535A" w14:textId="77777777" w:rsidR="001F5F3F" w:rsidRDefault="001F5F3F" w:rsidP="001F5F3F">
      <w:pPr>
        <w:pStyle w:val="af"/>
      </w:pPr>
      <w:r w:rsidRPr="004D53B0">
        <w:t>ln -s /etc/nginx/sbin/nginx /usr/local/bin/nginx</w:t>
      </w:r>
    </w:p>
    <w:p w14:paraId="75997511" w14:textId="77777777" w:rsidR="001F5F3F" w:rsidRDefault="001F5F3F" w:rsidP="001F5F3F">
      <w:pPr>
        <w:pStyle w:val="af"/>
      </w:pPr>
    </w:p>
    <w:p w14:paraId="1B2CF10F" w14:textId="77777777" w:rsidR="001F5F3F" w:rsidRDefault="001F5F3F" w:rsidP="001F5F3F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更改配置文件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rPr>
          <w:rFonts w:hint="eastAsia"/>
        </w:rPr>
        <w:t>user</w:t>
      </w:r>
      <w:r>
        <w:t xml:space="preserve"> nobody</w:t>
      </w:r>
      <w:r>
        <w:rPr>
          <w:rFonts w:hint="eastAsia"/>
        </w:rPr>
        <w:t>前面得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14:paraId="262884DF" w14:textId="77777777" w:rsidR="001F5F3F" w:rsidRDefault="001F5F3F" w:rsidP="001F5F3F">
      <w:pPr>
        <w:pStyle w:val="af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/etc/</w:t>
      </w:r>
      <w:r>
        <w:t>nginx/conf/nginx.conf</w:t>
      </w:r>
    </w:p>
    <w:p w14:paraId="7B7E303B" w14:textId="77777777" w:rsidR="001F5F3F" w:rsidRDefault="001F5F3F" w:rsidP="001F5F3F">
      <w:pPr>
        <w:pStyle w:val="af"/>
      </w:pPr>
      <w:r>
        <w:t xml:space="preserve"># </w:t>
      </w:r>
      <w:r w:rsidRPr="009C7560">
        <w:t>user  nobody;</w:t>
      </w:r>
      <w:r>
        <w:t xml:space="preserve">   </w:t>
      </w:r>
    </w:p>
    <w:p w14:paraId="330D43BE" w14:textId="77777777" w:rsidR="001F5F3F" w:rsidRDefault="001F5F3F" w:rsidP="001F5F3F"/>
    <w:p w14:paraId="1EEC90B0" w14:textId="3A2010F1" w:rsidR="001F5F3F" w:rsidRDefault="001F5F3F" w:rsidP="001F5F3F">
      <w:pPr>
        <w:pStyle w:val="20"/>
        <w:numPr>
          <w:ilvl w:val="1"/>
          <w:numId w:val="4"/>
        </w:numPr>
        <w:spacing w:before="163" w:after="163"/>
      </w:pPr>
      <w:bookmarkStart w:id="40" w:name="_Toc35358970"/>
      <w:r>
        <w:rPr>
          <w:rFonts w:hint="eastAsia"/>
        </w:rPr>
        <w:t>创建数据与日志存储目录</w:t>
      </w:r>
      <w:r w:rsidR="002F1F61">
        <w:rPr>
          <w:rFonts w:hint="eastAsia"/>
        </w:rPr>
        <w:t xml:space="preserve"> </w:t>
      </w:r>
      <w:r w:rsidR="002F1F61">
        <w:rPr>
          <w:rFonts w:hint="eastAsia"/>
        </w:rPr>
        <w:t>（两台同时操作）</w:t>
      </w:r>
      <w:bookmarkEnd w:id="40"/>
    </w:p>
    <w:p w14:paraId="74778068" w14:textId="77777777" w:rsidR="001F5F3F" w:rsidRPr="004626B9" w:rsidRDefault="001F5F3F" w:rsidP="001F5F3F">
      <w:r>
        <w:rPr>
          <w:rFonts w:hint="eastAsia"/>
        </w:rPr>
        <w:t>mkdir</w:t>
      </w:r>
      <w:r>
        <w:t xml:space="preserve"> -p</w:t>
      </w:r>
      <w:r>
        <w:rPr>
          <w:rFonts w:hint="eastAsia"/>
        </w:rPr>
        <w:t xml:space="preserve"> </w:t>
      </w:r>
      <w:r w:rsidRPr="004626B9">
        <w:t>/etc/fdfs/data</w:t>
      </w:r>
    </w:p>
    <w:p w14:paraId="0A3F5E00" w14:textId="77777777" w:rsidR="001F5F3F" w:rsidRPr="001F5F3F" w:rsidRDefault="001F5F3F" w:rsidP="001F5F3F"/>
    <w:p w14:paraId="2AF35706" w14:textId="34CE23EC" w:rsidR="002F1F61" w:rsidRDefault="002F1F61" w:rsidP="002F1F61">
      <w:pPr>
        <w:pStyle w:val="20"/>
        <w:numPr>
          <w:ilvl w:val="1"/>
          <w:numId w:val="4"/>
        </w:numPr>
        <w:spacing w:before="163" w:after="163"/>
      </w:pPr>
      <w:bookmarkStart w:id="41" w:name="_Toc35358971"/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（两台同时操作）</w:t>
      </w:r>
      <w:bookmarkEnd w:id="41"/>
    </w:p>
    <w:p w14:paraId="545E4F41" w14:textId="77777777" w:rsidR="002F1F61" w:rsidRPr="004C48FF" w:rsidRDefault="002F1F61" w:rsidP="002F1F61">
      <w:r w:rsidRPr="004C48FF">
        <w:t>vim /etc/fdfs/tracker.conf</w:t>
      </w:r>
    </w:p>
    <w:p w14:paraId="411354CB" w14:textId="77777777" w:rsidR="002F1F61" w:rsidRDefault="002F1F61" w:rsidP="002F1F61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1DA8C3F8" w14:textId="77777777" w:rsidR="002F1F61" w:rsidRDefault="002F1F61" w:rsidP="002F1F61">
      <w:pPr>
        <w:pStyle w:val="af"/>
      </w:pPr>
      <w:r>
        <w:rPr>
          <w:rFonts w:hint="eastAsia"/>
        </w:rPr>
        <w:t>port=22122  # tracker</w:t>
      </w:r>
      <w:r>
        <w:rPr>
          <w:rFonts w:hint="eastAsia"/>
        </w:rPr>
        <w:t>服务器端口（默认</w:t>
      </w:r>
      <w:r>
        <w:rPr>
          <w:rFonts w:hint="eastAsia"/>
        </w:rPr>
        <w:t>22122,</w:t>
      </w:r>
      <w:r>
        <w:rPr>
          <w:rFonts w:hint="eastAsia"/>
        </w:rPr>
        <w:t>一般不修改）</w:t>
      </w:r>
    </w:p>
    <w:p w14:paraId="6E72BADC" w14:textId="77777777" w:rsidR="002F1F61" w:rsidRPr="00940BCF" w:rsidRDefault="002F1F61" w:rsidP="002F1F61">
      <w:pPr>
        <w:pStyle w:val="af"/>
      </w:pPr>
      <w:r>
        <w:rPr>
          <w:rFonts w:hint="eastAsia"/>
        </w:rPr>
        <w:t>base_path=</w:t>
      </w:r>
      <w:r w:rsidRPr="0063422F">
        <w:t>/etc/fdfs/data</w:t>
      </w:r>
      <w:r>
        <w:rPr>
          <w:rFonts w:hint="eastAsia"/>
        </w:rPr>
        <w:t xml:space="preserve">  # </w:t>
      </w:r>
      <w:r>
        <w:rPr>
          <w:rFonts w:hint="eastAsia"/>
        </w:rPr>
        <w:t>存储日志和数据的根目录</w:t>
      </w:r>
    </w:p>
    <w:p w14:paraId="42778BD9" w14:textId="77777777" w:rsidR="002F1F61" w:rsidRDefault="002F1F61" w:rsidP="002F1F61"/>
    <w:p w14:paraId="7F3CDC78" w14:textId="5E92617A" w:rsidR="002F1F61" w:rsidRDefault="002F1F61" w:rsidP="002F1F61">
      <w:pPr>
        <w:pStyle w:val="20"/>
        <w:numPr>
          <w:ilvl w:val="1"/>
          <w:numId w:val="4"/>
        </w:numPr>
        <w:spacing w:before="163" w:after="163"/>
      </w:pPr>
      <w:bookmarkStart w:id="42" w:name="_Toc35358972"/>
      <w:r>
        <w:rPr>
          <w:rFonts w:hint="eastAsia"/>
        </w:rPr>
        <w:t>配置</w:t>
      </w:r>
      <w:r>
        <w:rPr>
          <w:rFonts w:hint="eastAsia"/>
        </w:rPr>
        <w:t>storage</w:t>
      </w:r>
      <w:r w:rsidR="00A12D8B">
        <w:rPr>
          <w:rFonts w:hint="eastAsia"/>
        </w:rPr>
        <w:t>（两台同时操作）</w:t>
      </w:r>
      <w:bookmarkEnd w:id="42"/>
    </w:p>
    <w:p w14:paraId="5CE2E339" w14:textId="77777777" w:rsidR="002F1F61" w:rsidRPr="00CF3850" w:rsidRDefault="002F1F61" w:rsidP="002F1F61">
      <w:r w:rsidRPr="00665321">
        <w:t>vim /etc/fdfs/storage.conf</w:t>
      </w:r>
    </w:p>
    <w:p w14:paraId="0733F6D3" w14:textId="77777777" w:rsidR="002F1F61" w:rsidRDefault="002F1F61" w:rsidP="002F1F61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6F90AC74" w14:textId="77777777" w:rsidR="002F1F61" w:rsidRDefault="002F1F61" w:rsidP="002F1F61">
      <w:pPr>
        <w:pStyle w:val="af"/>
      </w:pPr>
      <w:r>
        <w:rPr>
          <w:rFonts w:hint="eastAsia"/>
        </w:rPr>
        <w:t>port=23000  # storage</w:t>
      </w:r>
      <w:r>
        <w:rPr>
          <w:rFonts w:hint="eastAsia"/>
        </w:rPr>
        <w:t>服务端口（默认</w:t>
      </w:r>
      <w:r>
        <w:rPr>
          <w:rFonts w:hint="eastAsia"/>
        </w:rPr>
        <w:t>23000,</w:t>
      </w:r>
      <w:r>
        <w:rPr>
          <w:rFonts w:hint="eastAsia"/>
        </w:rPr>
        <w:t>一般不修改）</w:t>
      </w:r>
    </w:p>
    <w:p w14:paraId="1C34DA00" w14:textId="77777777" w:rsidR="002F1F61" w:rsidRDefault="002F1F61" w:rsidP="002F1F61">
      <w:pPr>
        <w:pStyle w:val="af"/>
      </w:pPr>
      <w:r>
        <w:rPr>
          <w:rFonts w:hint="eastAsia"/>
        </w:rPr>
        <w:t>base_path=</w:t>
      </w:r>
      <w:r w:rsidRPr="00D74D1A">
        <w:t>/etc/fdfs/data</w:t>
      </w:r>
      <w:r>
        <w:rPr>
          <w:rFonts w:hint="eastAsia"/>
        </w:rPr>
        <w:t xml:space="preserve">  # </w:t>
      </w:r>
      <w:r>
        <w:rPr>
          <w:rFonts w:hint="eastAsia"/>
        </w:rPr>
        <w:t>数据和日志文件存储根目录</w:t>
      </w:r>
    </w:p>
    <w:p w14:paraId="329BEF38" w14:textId="77777777" w:rsidR="002F1F61" w:rsidRDefault="002F1F61" w:rsidP="002F1F61">
      <w:pPr>
        <w:pStyle w:val="af"/>
      </w:pPr>
      <w:r>
        <w:rPr>
          <w:rFonts w:hint="eastAsia"/>
        </w:rPr>
        <w:lastRenderedPageBreak/>
        <w:t>store_path0=</w:t>
      </w:r>
      <w:r w:rsidRPr="00AE0108">
        <w:t>/etc/fdfs/data</w:t>
      </w:r>
      <w:r>
        <w:rPr>
          <w:rFonts w:hint="eastAsia"/>
        </w:rPr>
        <w:t xml:space="preserve">  # </w:t>
      </w:r>
      <w:r>
        <w:rPr>
          <w:rFonts w:hint="eastAsia"/>
        </w:rPr>
        <w:t>第一个存储目录</w:t>
      </w:r>
    </w:p>
    <w:p w14:paraId="2334FA2F" w14:textId="423FFBC5" w:rsidR="002F1F61" w:rsidRDefault="002F1F61" w:rsidP="002F1F61">
      <w:pPr>
        <w:pStyle w:val="af"/>
      </w:pPr>
      <w:r>
        <w:rPr>
          <w:rFonts w:hint="eastAsia"/>
        </w:rPr>
        <w:t>tracker_server=</w:t>
      </w:r>
      <w:r w:rsidR="00175F8A">
        <w:rPr>
          <w:rFonts w:hint="eastAsia"/>
        </w:rPr>
        <w:t>192.168.1.6</w:t>
      </w:r>
      <w:r>
        <w:rPr>
          <w:rFonts w:hint="eastAsia"/>
        </w:rPr>
        <w:t>:22122  # 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349E498A" w14:textId="37724172" w:rsidR="00175F8A" w:rsidRDefault="00175F8A" w:rsidP="002F1F61">
      <w:pPr>
        <w:pStyle w:val="af"/>
      </w:pPr>
      <w:r>
        <w:rPr>
          <w:rFonts w:hint="eastAsia"/>
        </w:rPr>
        <w:t>tracker_server=192.168.1.7:22122</w:t>
      </w:r>
    </w:p>
    <w:p w14:paraId="426E9173" w14:textId="77777777" w:rsidR="002F1F61" w:rsidRPr="00A55E43" w:rsidRDefault="002F1F61" w:rsidP="002F1F61">
      <w:pPr>
        <w:pStyle w:val="af"/>
      </w:pPr>
      <w:r>
        <w:rPr>
          <w:rFonts w:hint="eastAsia"/>
        </w:rPr>
        <w:t>http.server_port=8888  # http</w:t>
      </w:r>
      <w:r>
        <w:rPr>
          <w:rFonts w:hint="eastAsia"/>
        </w:rPr>
        <w:t>访问文件的端口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8888,</w:t>
      </w:r>
      <w:r>
        <w:rPr>
          <w:rFonts w:hint="eastAsia"/>
        </w:rPr>
        <w:t>看情况修改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中保持一致</w:t>
      </w:r>
      <w:r>
        <w:rPr>
          <w:rFonts w:hint="eastAsia"/>
        </w:rPr>
        <w:t>)</w:t>
      </w:r>
    </w:p>
    <w:p w14:paraId="26CEC158" w14:textId="77777777" w:rsidR="002F1F61" w:rsidRDefault="002F1F61" w:rsidP="002F1F61"/>
    <w:p w14:paraId="64DC1B44" w14:textId="1516E041" w:rsidR="002F1F61" w:rsidRDefault="002F1F61" w:rsidP="002F1F61">
      <w:pPr>
        <w:pStyle w:val="20"/>
        <w:numPr>
          <w:ilvl w:val="1"/>
          <w:numId w:val="4"/>
        </w:numPr>
        <w:spacing w:before="163" w:after="163"/>
      </w:pPr>
      <w:bookmarkStart w:id="43" w:name="_Toc35358973"/>
      <w:r>
        <w:rPr>
          <w:rFonts w:hint="eastAsia"/>
        </w:rPr>
        <w:t>启动</w:t>
      </w:r>
      <w:r>
        <w:rPr>
          <w:rFonts w:hint="eastAsia"/>
        </w:rPr>
        <w:t>tracker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storage</w:t>
      </w:r>
      <w:r w:rsidR="00A12D8B">
        <w:t xml:space="preserve"> </w:t>
      </w:r>
      <w:r w:rsidR="00A12D8B">
        <w:rPr>
          <w:rFonts w:hint="eastAsia"/>
        </w:rPr>
        <w:t>（两台同时操作）</w:t>
      </w:r>
      <w:bookmarkEnd w:id="43"/>
    </w:p>
    <w:p w14:paraId="6B0EF8C9" w14:textId="77777777" w:rsidR="002F1F61" w:rsidRDefault="002F1F61" w:rsidP="002F1F61">
      <w:r w:rsidRPr="004C5D81">
        <w:t>/etc/init.d/fdfs_trackerd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启动后端口</w:t>
      </w:r>
      <w:r>
        <w:rPr>
          <w:rFonts w:hint="eastAsia"/>
        </w:rPr>
        <w:t>22122</w:t>
      </w:r>
    </w:p>
    <w:p w14:paraId="386B253D" w14:textId="77777777" w:rsidR="002F1F61" w:rsidRPr="00AF66C2" w:rsidRDefault="002F1F61" w:rsidP="002F1F61">
      <w:r w:rsidRPr="00D2510D">
        <w:t>/etc/init.d/fdfs_storaged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启动后端口</w:t>
      </w:r>
      <w:r>
        <w:rPr>
          <w:rFonts w:hint="eastAsia"/>
        </w:rPr>
        <w:t>23000</w:t>
      </w:r>
    </w:p>
    <w:p w14:paraId="0DF9A6DF" w14:textId="7AA761C5" w:rsidR="002D22B3" w:rsidRDefault="002D22B3" w:rsidP="00314EEF"/>
    <w:p w14:paraId="025EB3CA" w14:textId="0623EB2F" w:rsidR="00C65C63" w:rsidRDefault="00C65C63" w:rsidP="00314EEF"/>
    <w:p w14:paraId="5C0A4FC0" w14:textId="77777777" w:rsidR="00586935" w:rsidRDefault="00586935" w:rsidP="00586935">
      <w:pPr>
        <w:pStyle w:val="20"/>
        <w:numPr>
          <w:ilvl w:val="1"/>
          <w:numId w:val="4"/>
        </w:numPr>
        <w:spacing w:before="163" w:after="163"/>
      </w:pPr>
      <w:bookmarkStart w:id="44" w:name="_Toc35358974"/>
      <w:r>
        <w:rPr>
          <w:rFonts w:hint="eastAsia"/>
        </w:rPr>
        <w:t>配置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测试是否可以上传文件</w:t>
      </w:r>
      <w:bookmarkEnd w:id="44"/>
    </w:p>
    <w:p w14:paraId="12A2555D" w14:textId="77777777" w:rsidR="00586935" w:rsidRDefault="00586935" w:rsidP="00586935">
      <w:r w:rsidRPr="008B0D6B">
        <w:t>vim /etc/fdfs/client.conf</w:t>
      </w:r>
    </w:p>
    <w:p w14:paraId="78B197BD" w14:textId="77777777" w:rsidR="00586935" w:rsidRDefault="00586935" w:rsidP="00586935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需要修改的内容如下</w:t>
      </w:r>
    </w:p>
    <w:p w14:paraId="50172E63" w14:textId="77777777" w:rsidR="00586935" w:rsidRDefault="00586935" w:rsidP="00586935">
      <w:pPr>
        <w:pStyle w:val="af"/>
      </w:pPr>
      <w:r>
        <w:t>base_path=/</w:t>
      </w:r>
      <w:r>
        <w:rPr>
          <w:rFonts w:hint="eastAsia"/>
        </w:rPr>
        <w:t>etc</w:t>
      </w:r>
      <w:r>
        <w:t>/fdfs/data</w:t>
      </w:r>
    </w:p>
    <w:p w14:paraId="245B6834" w14:textId="230BA3FE" w:rsidR="00586935" w:rsidRDefault="00586935" w:rsidP="00586935">
      <w:pPr>
        <w:pStyle w:val="af"/>
      </w:pPr>
      <w:r>
        <w:rPr>
          <w:rFonts w:hint="eastAsia"/>
        </w:rPr>
        <w:t>tracker_server=</w:t>
      </w:r>
      <w:r w:rsidRPr="001D2A69">
        <w:t>1</w:t>
      </w:r>
      <w:r w:rsidR="00D27BA2">
        <w:rPr>
          <w:rFonts w:hint="eastAsia"/>
        </w:rPr>
        <w:t>92.168.1.6</w:t>
      </w:r>
      <w:r>
        <w:rPr>
          <w:rFonts w:hint="eastAsia"/>
        </w:rPr>
        <w:t>:22122    #tracker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14:paraId="109EFDC0" w14:textId="20CF0428" w:rsidR="00D27BA2" w:rsidRDefault="00D27BA2" w:rsidP="00586935">
      <w:pPr>
        <w:pStyle w:val="af"/>
      </w:pPr>
      <w:r>
        <w:rPr>
          <w:rFonts w:hint="eastAsia"/>
        </w:rPr>
        <w:t>tracker_server=</w:t>
      </w:r>
      <w:r w:rsidRPr="001D2A69">
        <w:t>1</w:t>
      </w:r>
      <w:r>
        <w:rPr>
          <w:rFonts w:hint="eastAsia"/>
        </w:rPr>
        <w:t>92.168.1.7:22122</w:t>
      </w:r>
    </w:p>
    <w:p w14:paraId="61B95D5E" w14:textId="77777777" w:rsidR="00586935" w:rsidRDefault="00586935" w:rsidP="00586935">
      <w:pPr>
        <w:pStyle w:val="af"/>
      </w:pPr>
      <w:r>
        <w:rPr>
          <w:rFonts w:hint="eastAsia"/>
        </w:rPr>
        <w:t>#</w:t>
      </w:r>
      <w:r>
        <w:rPr>
          <w:rFonts w:hint="eastAsia"/>
        </w:rPr>
        <w:t>保存后测试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表示成功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group1/M00/00/00/xx.tar.gz</w:t>
      </w:r>
    </w:p>
    <w:p w14:paraId="1F3FCE1F" w14:textId="77777777" w:rsidR="00586935" w:rsidRDefault="00586935" w:rsidP="00586935">
      <w:r>
        <w:rPr>
          <w:rFonts w:hint="eastAsia"/>
        </w:rPr>
        <w:t>上传任意文件测试是否能上传</w:t>
      </w:r>
      <w:r>
        <w:rPr>
          <w:rFonts w:hint="eastAsia"/>
        </w:rPr>
        <w:t>(</w:t>
      </w:r>
      <w:r>
        <w:rPr>
          <w:rFonts w:hint="eastAsia"/>
        </w:rPr>
        <w:t>并记录下返回值，稍后测试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功能会用到</w:t>
      </w:r>
      <w:r>
        <w:t>)</w:t>
      </w:r>
    </w:p>
    <w:p w14:paraId="59C339AF" w14:textId="695DE59C" w:rsidR="00586935" w:rsidRDefault="00586935" w:rsidP="00954320">
      <w:pPr>
        <w:pStyle w:val="af"/>
      </w:pPr>
      <w:r>
        <w:t>fdfs_upload_file /etc/fdfs/client.conf /usr/local/src/nginx-1.15.4.tar.gz</w:t>
      </w:r>
    </w:p>
    <w:p w14:paraId="20CA2FE9" w14:textId="0A9B89D6" w:rsidR="00A201E0" w:rsidRDefault="00A201E0" w:rsidP="00586935">
      <w:r>
        <w:rPr>
          <w:rFonts w:hint="eastAsia"/>
        </w:rPr>
        <w:t>查看两台服务器</w:t>
      </w:r>
      <w:r>
        <w:rPr>
          <w:rFonts w:hint="eastAsia"/>
        </w:rPr>
        <w:t>data</w:t>
      </w:r>
      <w:r>
        <w:rPr>
          <w:rFonts w:hint="eastAsia"/>
        </w:rPr>
        <w:t>路径下，如果都有此文件，说明搭建成功</w:t>
      </w:r>
    </w:p>
    <w:p w14:paraId="21E4BCB2" w14:textId="50871CDA" w:rsidR="00A201E0" w:rsidRDefault="00336953" w:rsidP="00D44B25">
      <w:pPr>
        <w:pStyle w:val="af"/>
      </w:pPr>
      <w:r>
        <w:rPr>
          <w:rFonts w:hint="eastAsia"/>
        </w:rPr>
        <w:t>cd</w:t>
      </w:r>
      <w:r>
        <w:t xml:space="preserve"> </w:t>
      </w:r>
      <w:r w:rsidR="00567A87" w:rsidRPr="00567A87">
        <w:t>/etc/fdfs/data/data/00/00</w:t>
      </w:r>
    </w:p>
    <w:p w14:paraId="6A6ACA82" w14:textId="2C3E178B" w:rsidR="003B7EB9" w:rsidRDefault="003B7EB9" w:rsidP="003B7EB9"/>
    <w:p w14:paraId="6519FDA5" w14:textId="77777777" w:rsidR="00B218E5" w:rsidRPr="00F44F52" w:rsidRDefault="00B218E5" w:rsidP="003B7EB9"/>
    <w:p w14:paraId="3188D9CC" w14:textId="419E2383" w:rsidR="00586935" w:rsidRDefault="00586935" w:rsidP="00586935">
      <w:pPr>
        <w:pStyle w:val="20"/>
        <w:numPr>
          <w:ilvl w:val="1"/>
          <w:numId w:val="4"/>
        </w:numPr>
        <w:spacing w:before="163" w:after="163"/>
      </w:pPr>
      <w:bookmarkStart w:id="45" w:name="_Toc35358975"/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访问</w:t>
      </w:r>
      <w:r w:rsidR="008A0C4D">
        <w:rPr>
          <w:rFonts w:hint="eastAsia"/>
        </w:rPr>
        <w:t>（两台同时操作）</w:t>
      </w:r>
      <w:bookmarkEnd w:id="45"/>
    </w:p>
    <w:p w14:paraId="6A183E2C" w14:textId="77777777" w:rsidR="00586935" w:rsidRDefault="00586935" w:rsidP="00586935">
      <w:r>
        <w:rPr>
          <w:rFonts w:hint="eastAsia"/>
        </w:rPr>
        <w:t>修改第一个配置文件</w:t>
      </w:r>
    </w:p>
    <w:p w14:paraId="3F1620BC" w14:textId="77777777" w:rsidR="00586935" w:rsidRDefault="00586935" w:rsidP="00586935">
      <w:r>
        <w:t>vim /etc/fdfs/mod_fastdfs.conf</w:t>
      </w:r>
    </w:p>
    <w:p w14:paraId="4EF2A4B6" w14:textId="77777777" w:rsidR="00586935" w:rsidRDefault="00586935" w:rsidP="00586935">
      <w:pPr>
        <w:pStyle w:val="af"/>
      </w:pPr>
      <w:r>
        <w:rPr>
          <w:rFonts w:hint="eastAsia"/>
        </w:rPr>
        <w:lastRenderedPageBreak/>
        <w:t>#</w:t>
      </w:r>
      <w:r>
        <w:rPr>
          <w:rFonts w:hint="eastAsia"/>
        </w:rPr>
        <w:t>需要修改的内容如下</w:t>
      </w:r>
    </w:p>
    <w:p w14:paraId="4DA5C0D8" w14:textId="5EB9EB78" w:rsidR="00586935" w:rsidRDefault="00586935" w:rsidP="00586935">
      <w:pPr>
        <w:pStyle w:val="af"/>
      </w:pPr>
      <w:r>
        <w:rPr>
          <w:rFonts w:hint="eastAsia"/>
        </w:rPr>
        <w:t>tracker_server=</w:t>
      </w:r>
      <w:r w:rsidR="00F64F5A">
        <w:rPr>
          <w:rFonts w:hint="eastAsia"/>
        </w:rPr>
        <w:t>192.168.1.6</w:t>
      </w:r>
      <w:r>
        <w:rPr>
          <w:rFonts w:hint="eastAsia"/>
        </w:rPr>
        <w:t>:22122  #</w:t>
      </w:r>
      <w:r w:rsidR="00B06139">
        <w:rPr>
          <w:rFonts w:hint="eastAsia"/>
        </w:rPr>
        <w:t>都写本机的</w:t>
      </w:r>
      <w:r>
        <w:rPr>
          <w:rFonts w:hint="eastAsia"/>
        </w:rPr>
        <w:t>tracker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BF7D29">
        <w:rPr>
          <w:rFonts w:hint="eastAsia"/>
        </w:rPr>
        <w:t>，可以多</w:t>
      </w:r>
      <w:r w:rsidR="005B08AF">
        <w:rPr>
          <w:rFonts w:hint="eastAsia"/>
        </w:rPr>
        <w:t>写</w:t>
      </w:r>
      <w:r w:rsidR="00BF7D29">
        <w:rPr>
          <w:rFonts w:hint="eastAsia"/>
        </w:rPr>
        <w:t>，为了负载均衡方便只写一个</w:t>
      </w:r>
    </w:p>
    <w:p w14:paraId="6AE3F96E" w14:textId="77777777" w:rsidR="00586935" w:rsidRDefault="00586935" w:rsidP="00586935">
      <w:pPr>
        <w:pStyle w:val="af"/>
      </w:pPr>
      <w:r>
        <w:t>url_have_group_name=true</w:t>
      </w:r>
    </w:p>
    <w:p w14:paraId="46E4DE6E" w14:textId="77777777" w:rsidR="00586935" w:rsidRPr="000C06A5" w:rsidRDefault="00586935" w:rsidP="00586935">
      <w:pPr>
        <w:pStyle w:val="af"/>
      </w:pPr>
      <w:r>
        <w:t>store_path0=/</w:t>
      </w:r>
      <w:r>
        <w:rPr>
          <w:rFonts w:hint="eastAsia"/>
        </w:rPr>
        <w:t>etc</w:t>
      </w:r>
      <w:r>
        <w:t>/fdfs/data</w:t>
      </w:r>
    </w:p>
    <w:p w14:paraId="55360A56" w14:textId="77777777" w:rsidR="00586935" w:rsidRDefault="00586935" w:rsidP="00586935"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1537600F" w14:textId="77777777" w:rsidR="00586935" w:rsidRDefault="00586935" w:rsidP="00586935">
      <w:r>
        <w:t>vim /etc/nginx/conf/nginx.conf</w:t>
      </w:r>
    </w:p>
    <w:p w14:paraId="086CD8A0" w14:textId="77777777" w:rsidR="00586935" w:rsidRDefault="00586935" w:rsidP="00586935">
      <w:pPr>
        <w:pStyle w:val="af"/>
      </w:pPr>
      <w:r>
        <w:rPr>
          <w:rFonts w:hint="eastAsia"/>
        </w:rPr>
        <w:t>i</w:t>
      </w:r>
      <w:r>
        <w:t>nclude conf.d/*.conf;</w:t>
      </w:r>
    </w:p>
    <w:p w14:paraId="52BF15F1" w14:textId="34021858" w:rsidR="00586935" w:rsidRDefault="00586935" w:rsidP="00586935">
      <w:r>
        <w:rPr>
          <w:rFonts w:hint="eastAsia"/>
        </w:rPr>
        <w:t>#</w:t>
      </w:r>
      <w:r>
        <w:rPr>
          <w:rFonts w:hint="eastAsia"/>
        </w:rPr>
        <w:t>子目录添加如下配置</w:t>
      </w:r>
    </w:p>
    <w:p w14:paraId="4F6CC69A" w14:textId="28D8B32C" w:rsidR="00BB7C38" w:rsidRDefault="00BB7C38" w:rsidP="00586935">
      <w:r>
        <w:rPr>
          <w:rFonts w:hint="eastAsia"/>
        </w:rPr>
        <w:t>mkdir</w:t>
      </w:r>
      <w:r>
        <w:t xml:space="preserve"> </w:t>
      </w:r>
      <w:r w:rsidR="007B7C93" w:rsidRPr="007B7C93">
        <w:t>/etc/nginx/conf/conf.d/</w:t>
      </w:r>
    </w:p>
    <w:p w14:paraId="07B991A6" w14:textId="77777777" w:rsidR="00586935" w:rsidRDefault="00586935" w:rsidP="00586935">
      <w:r>
        <w:rPr>
          <w:rFonts w:hint="eastAsia"/>
        </w:rPr>
        <w:t>vim</w:t>
      </w:r>
      <w:r>
        <w:t xml:space="preserve">  </w:t>
      </w:r>
      <w:bookmarkStart w:id="46" w:name="_Hlk35356193"/>
      <w:r>
        <w:t>/etc/nginx/conf/conf.d/</w:t>
      </w:r>
      <w:bookmarkEnd w:id="46"/>
      <w:r>
        <w:t>fdfs.conf</w:t>
      </w:r>
    </w:p>
    <w:p w14:paraId="751551A3" w14:textId="77777777" w:rsidR="00586935" w:rsidRDefault="00586935" w:rsidP="00586935">
      <w:pPr>
        <w:pStyle w:val="af"/>
      </w:pPr>
      <w:r>
        <w:t>server {</w:t>
      </w:r>
    </w:p>
    <w:p w14:paraId="4DE9CD3B" w14:textId="77777777" w:rsidR="00586935" w:rsidRDefault="00586935" w:rsidP="00586935">
      <w:pPr>
        <w:pStyle w:val="af"/>
      </w:pPr>
      <w:r>
        <w:rPr>
          <w:rFonts w:hint="eastAsia"/>
        </w:rPr>
        <w:t xml:space="preserve">    listen       8888;    ## </w:t>
      </w:r>
      <w:r>
        <w:rPr>
          <w:rFonts w:hint="eastAsia"/>
        </w:rPr>
        <w:t>该端口为</w:t>
      </w:r>
      <w:r>
        <w:rPr>
          <w:rFonts w:hint="eastAsia"/>
        </w:rPr>
        <w:t>storage.conf</w:t>
      </w:r>
      <w:r>
        <w:rPr>
          <w:rFonts w:hint="eastAsia"/>
        </w:rPr>
        <w:t>中的</w:t>
      </w:r>
      <w:r>
        <w:rPr>
          <w:rFonts w:hint="eastAsia"/>
        </w:rPr>
        <w:t>http.server_port</w:t>
      </w:r>
      <w:r>
        <w:rPr>
          <w:rFonts w:hint="eastAsia"/>
        </w:rPr>
        <w:t>相同</w:t>
      </w:r>
    </w:p>
    <w:p w14:paraId="1D732362" w14:textId="77777777" w:rsidR="00586935" w:rsidRDefault="00586935" w:rsidP="00586935">
      <w:pPr>
        <w:pStyle w:val="af"/>
      </w:pPr>
      <w:r>
        <w:t xml:space="preserve">    server_name  localhost;</w:t>
      </w:r>
    </w:p>
    <w:p w14:paraId="65211CFF" w14:textId="77777777" w:rsidR="00586935" w:rsidRDefault="00586935" w:rsidP="00586935">
      <w:pPr>
        <w:pStyle w:val="af"/>
      </w:pPr>
      <w:r>
        <w:t xml:space="preserve">    location ~/group[0-9]/ {</w:t>
      </w:r>
    </w:p>
    <w:p w14:paraId="42625DE5" w14:textId="77777777" w:rsidR="00586935" w:rsidRDefault="00586935" w:rsidP="00586935">
      <w:pPr>
        <w:pStyle w:val="af"/>
      </w:pPr>
      <w:r>
        <w:t xml:space="preserve">        ngx_fastdfs_module;</w:t>
      </w:r>
    </w:p>
    <w:p w14:paraId="52B8EC50" w14:textId="77777777" w:rsidR="00586935" w:rsidRDefault="00586935" w:rsidP="00586935">
      <w:pPr>
        <w:pStyle w:val="af"/>
      </w:pPr>
      <w:r>
        <w:t xml:space="preserve">    }</w:t>
      </w:r>
    </w:p>
    <w:p w14:paraId="1B4E95E7" w14:textId="77777777" w:rsidR="00586935" w:rsidRDefault="00586935" w:rsidP="00586935">
      <w:pPr>
        <w:pStyle w:val="af"/>
      </w:pPr>
      <w:r>
        <w:t xml:space="preserve">    error_page   500 502 503 504  /50x.html;</w:t>
      </w:r>
    </w:p>
    <w:p w14:paraId="30D9746B" w14:textId="77777777" w:rsidR="00586935" w:rsidRDefault="00586935" w:rsidP="00586935">
      <w:pPr>
        <w:pStyle w:val="af"/>
      </w:pPr>
      <w:r>
        <w:t xml:space="preserve">    location = /50x.html {</w:t>
      </w:r>
    </w:p>
    <w:p w14:paraId="2153FAE0" w14:textId="77777777" w:rsidR="00586935" w:rsidRDefault="00586935" w:rsidP="00586935">
      <w:pPr>
        <w:pStyle w:val="af"/>
      </w:pPr>
      <w:r>
        <w:t xml:space="preserve">    root   html;</w:t>
      </w:r>
    </w:p>
    <w:p w14:paraId="2DCC1A39" w14:textId="77777777" w:rsidR="00586935" w:rsidRDefault="00586935" w:rsidP="00586935">
      <w:pPr>
        <w:pStyle w:val="af"/>
      </w:pPr>
      <w:r>
        <w:t xml:space="preserve">    }</w:t>
      </w:r>
    </w:p>
    <w:p w14:paraId="0A16D50D" w14:textId="77777777" w:rsidR="00586935" w:rsidRDefault="00586935" w:rsidP="00586935">
      <w:pPr>
        <w:pStyle w:val="af"/>
      </w:pPr>
      <w:r>
        <w:t>}</w:t>
      </w:r>
    </w:p>
    <w:p w14:paraId="28F80D1F" w14:textId="77777777" w:rsidR="00586935" w:rsidRDefault="00586935" w:rsidP="00586935"/>
    <w:p w14:paraId="4F1C16FB" w14:textId="77777777" w:rsidR="00586935" w:rsidRDefault="00586935" w:rsidP="00586935">
      <w:r>
        <w:rPr>
          <w:rFonts w:hint="eastAsia"/>
        </w:rPr>
        <w:t>n</w:t>
      </w:r>
      <w:r>
        <w:t>ginx -t</w:t>
      </w:r>
    </w:p>
    <w:p w14:paraId="021049F1" w14:textId="45F15C18" w:rsidR="0034149A" w:rsidRDefault="00586935" w:rsidP="00586935">
      <w:r>
        <w:rPr>
          <w:rFonts w:hint="eastAsia"/>
        </w:rPr>
        <w:t>n</w:t>
      </w:r>
      <w:r>
        <w:t>ginx -s reload</w:t>
      </w:r>
    </w:p>
    <w:p w14:paraId="403AF79D" w14:textId="77777777" w:rsidR="00586935" w:rsidRDefault="00586935" w:rsidP="00586935"/>
    <w:p w14:paraId="313A2A7D" w14:textId="0825D242" w:rsidR="00586935" w:rsidRDefault="00586935" w:rsidP="00586935">
      <w:pPr>
        <w:pStyle w:val="20"/>
        <w:numPr>
          <w:ilvl w:val="1"/>
          <w:numId w:val="4"/>
        </w:numPr>
        <w:spacing w:before="163" w:after="163"/>
      </w:pPr>
      <w:bookmarkStart w:id="47" w:name="_Toc35358976"/>
      <w:r>
        <w:rPr>
          <w:rFonts w:hint="eastAsia"/>
        </w:rPr>
        <w:t>测试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下载</w:t>
      </w:r>
      <w:r w:rsidR="0004735F">
        <w:rPr>
          <w:rFonts w:hint="eastAsia"/>
        </w:rPr>
        <w:t>(</w:t>
      </w:r>
      <w:r w:rsidR="0004735F">
        <w:rPr>
          <w:rFonts w:hint="eastAsia"/>
        </w:rPr>
        <w:t>可以下载说明</w:t>
      </w:r>
      <w:r w:rsidR="0004735F">
        <w:rPr>
          <w:rFonts w:hint="eastAsia"/>
        </w:rPr>
        <w:t>nginx</w:t>
      </w:r>
      <w:r w:rsidR="0004735F">
        <w:rPr>
          <w:rFonts w:hint="eastAsia"/>
        </w:rPr>
        <w:t>没有问题</w:t>
      </w:r>
      <w:r w:rsidR="0004735F">
        <w:t>)</w:t>
      </w:r>
      <w:bookmarkEnd w:id="47"/>
    </w:p>
    <w:p w14:paraId="1F7CB8D5" w14:textId="77777777" w:rsidR="00586935" w:rsidRDefault="00586935" w:rsidP="00586935">
      <w:r>
        <w:rPr>
          <w:rFonts w:hint="eastAsia"/>
        </w:rPr>
        <w:t>用外部浏览器访问刚才已传过的</w:t>
      </w:r>
      <w:r>
        <w:rPr>
          <w:rFonts w:hint="eastAsia"/>
        </w:rPr>
        <w:t>nginx</w:t>
      </w:r>
      <w:r>
        <w:rPr>
          <w:rFonts w:hint="eastAsia"/>
        </w:rPr>
        <w:t>安装包</w:t>
      </w:r>
      <w:r>
        <w:rPr>
          <w:rFonts w:hint="eastAsia"/>
        </w:rPr>
        <w:t>,</w:t>
      </w:r>
      <w:r>
        <w:rPr>
          <w:rFonts w:hint="eastAsia"/>
        </w:rPr>
        <w:t>引用返回的</w:t>
      </w:r>
      <w:r>
        <w:rPr>
          <w:rFonts w:hint="eastAsia"/>
        </w:rPr>
        <w:t>ID</w:t>
      </w:r>
    </w:p>
    <w:p w14:paraId="0ECB786E" w14:textId="75E2EEBA" w:rsidR="00586935" w:rsidRDefault="00E23C9F" w:rsidP="00586935">
      <w:hyperlink r:id="rId18" w:history="1">
        <w:r w:rsidR="00FD2265" w:rsidRPr="00A954F7">
          <w:rPr>
            <w:rStyle w:val="a6"/>
          </w:rPr>
          <w:t>http://10.0.0.6:8888/group1/M00/00/00/rBpnVF5vNmuARquQAA_BtpkkX5U.tar.gz</w:t>
        </w:r>
      </w:hyperlink>
    </w:p>
    <w:p w14:paraId="4EA39175" w14:textId="7CEFB27F" w:rsidR="00FD2265" w:rsidRDefault="00E23C9F" w:rsidP="00FD2265">
      <w:hyperlink r:id="rId19" w:history="1">
        <w:r w:rsidR="0004735F" w:rsidRPr="00A954F7">
          <w:rPr>
            <w:rStyle w:val="a6"/>
          </w:rPr>
          <w:t>http://10.0.0.7:8888/group1/M00/00/00/rBpnVF5vNmuARquQAA_BtpkkX5U.tar.gz</w:t>
        </w:r>
      </w:hyperlink>
    </w:p>
    <w:p w14:paraId="1DED56F9" w14:textId="77777777" w:rsidR="00FD2265" w:rsidRPr="00FD2265" w:rsidRDefault="00FD2265" w:rsidP="00586935"/>
    <w:p w14:paraId="2A803D87" w14:textId="77777777" w:rsidR="00586935" w:rsidRDefault="00586935" w:rsidP="00586935"/>
    <w:p w14:paraId="14C53A23" w14:textId="0B12172C" w:rsidR="00586935" w:rsidRDefault="009A134E" w:rsidP="009A134E">
      <w:pPr>
        <w:pStyle w:val="20"/>
        <w:spacing w:before="163" w:after="163"/>
      </w:pPr>
      <w:bookmarkStart w:id="48" w:name="_Toc35358977"/>
      <w:r>
        <w:rPr>
          <w:rFonts w:hint="eastAsia"/>
        </w:rPr>
        <w:t>配置</w:t>
      </w:r>
      <w:r w:rsidR="00F43C96">
        <w:rPr>
          <w:rFonts w:hint="eastAsia"/>
        </w:rPr>
        <w:t>nginx</w:t>
      </w:r>
      <w:r>
        <w:rPr>
          <w:rFonts w:hint="eastAsia"/>
        </w:rPr>
        <w:t>负载均衡</w:t>
      </w:r>
      <w:r w:rsidR="00FE325E">
        <w:rPr>
          <w:rFonts w:hint="eastAsia"/>
        </w:rPr>
        <w:t>（</w:t>
      </w:r>
      <w:r w:rsidR="00FE325E">
        <w:rPr>
          <w:rFonts w:hint="eastAsia"/>
        </w:rPr>
        <w:t>10.0.0.6</w:t>
      </w:r>
      <w:r w:rsidR="00FE325E">
        <w:rPr>
          <w:rFonts w:hint="eastAsia"/>
        </w:rPr>
        <w:t>上）</w:t>
      </w:r>
      <w:bookmarkEnd w:id="48"/>
    </w:p>
    <w:p w14:paraId="4A03CEC5" w14:textId="1A91B21F" w:rsidR="009A134E" w:rsidRPr="009A134E" w:rsidRDefault="00EA0F31" w:rsidP="009A134E">
      <w:r w:rsidRPr="00EA0F31">
        <w:t>vim /etc/nginx/conf/conf.d/fdfs_stream.conf</w:t>
      </w:r>
    </w:p>
    <w:p w14:paraId="2B02104B" w14:textId="0937C9C8" w:rsidR="00C65C63" w:rsidRPr="00D27BA2" w:rsidRDefault="00C65C63" w:rsidP="00314EEF"/>
    <w:p w14:paraId="3C44BF42" w14:textId="17E2156F" w:rsidR="00C65C63" w:rsidRDefault="00171B03" w:rsidP="00314EEF">
      <w:r>
        <w:object w:dxaOrig="2172" w:dyaOrig="816" w14:anchorId="38C8C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40.8pt" o:ole="">
            <v:imagedata r:id="rId20" o:title=""/>
          </v:shape>
          <o:OLEObject Type="Embed" ProgID="Package" ShapeID="_x0000_i1025" DrawAspect="Content" ObjectID="_1645973440" r:id="rId21"/>
        </w:object>
      </w:r>
    </w:p>
    <w:p w14:paraId="445F6BB1" w14:textId="77777777" w:rsidR="002333E1" w:rsidRDefault="002333E1" w:rsidP="00314EEF"/>
    <w:p w14:paraId="44CE62CC" w14:textId="0CACADB9" w:rsidR="00DA5C89" w:rsidRDefault="00DA5C89" w:rsidP="00314EEF">
      <w:r>
        <w:rPr>
          <w:rFonts w:hint="eastAsia"/>
        </w:rPr>
        <w:t>vim</w:t>
      </w:r>
      <w:r>
        <w:t xml:space="preserve"> /etc/nginx/conf/nginx.conf</w:t>
      </w:r>
    </w:p>
    <w:p w14:paraId="57914B27" w14:textId="77777777" w:rsidR="00DA5C89" w:rsidRDefault="00DA5C89" w:rsidP="00314EEF"/>
    <w:p w14:paraId="63C0B2FF" w14:textId="0572E456" w:rsidR="00C65C63" w:rsidRDefault="0058777E" w:rsidP="00314EEF">
      <w:r>
        <w:object w:dxaOrig="1513" w:dyaOrig="817" w14:anchorId="23AE676C">
          <v:shape id="_x0000_i1026" type="#_x0000_t75" style="width:75.6pt;height:40.8pt" o:ole="">
            <v:imagedata r:id="rId22" o:title=""/>
          </v:shape>
          <o:OLEObject Type="Embed" ProgID="Package" ShapeID="_x0000_i1026" DrawAspect="Content" ObjectID="_1645973441" r:id="rId23"/>
        </w:object>
      </w:r>
    </w:p>
    <w:p w14:paraId="757F6374" w14:textId="67018C7A" w:rsidR="00C65C63" w:rsidRDefault="00C65C63" w:rsidP="00314EEF"/>
    <w:p w14:paraId="41770713" w14:textId="0E574D2E" w:rsidR="00171B03" w:rsidRDefault="00171B03" w:rsidP="00314EEF"/>
    <w:p w14:paraId="4638990E" w14:textId="4466D0D4" w:rsidR="00171B03" w:rsidRDefault="00171B03" w:rsidP="00171B03">
      <w:pPr>
        <w:pStyle w:val="20"/>
        <w:spacing w:before="163" w:after="163"/>
      </w:pPr>
      <w:bookmarkStart w:id="49" w:name="_Toc35358978"/>
      <w:r>
        <w:rPr>
          <w:rFonts w:hint="eastAsia"/>
        </w:rPr>
        <w:t>访问测试</w:t>
      </w:r>
      <w:r w:rsidR="00B177A2">
        <w:rPr>
          <w:rFonts w:hint="eastAsia"/>
        </w:rPr>
        <w:t>（顺便观察日志，查看是否是轮询分配到两台服务器的）</w:t>
      </w:r>
      <w:bookmarkEnd w:id="49"/>
    </w:p>
    <w:p w14:paraId="1FB76B4B" w14:textId="0E2AF8A3" w:rsidR="00171B03" w:rsidRPr="00171B03" w:rsidRDefault="00E23C9F" w:rsidP="00171B03">
      <w:hyperlink r:id="rId24" w:history="1">
        <w:r w:rsidR="00171B03">
          <w:rPr>
            <w:rStyle w:val="a6"/>
          </w:rPr>
          <w:t>http://10.0.0.6/group1/M00/00/00/wKgBBl5wi8CAe4vqAAZ68RYWD38.11.zip</w:t>
        </w:r>
      </w:hyperlink>
    </w:p>
    <w:p w14:paraId="2135DD71" w14:textId="2A7D0887" w:rsidR="00C65C63" w:rsidRDefault="00C65C63" w:rsidP="00314EEF"/>
    <w:p w14:paraId="19BCD9AB" w14:textId="7CF7388E" w:rsidR="00C65C63" w:rsidRDefault="00C65C63" w:rsidP="00314EEF"/>
    <w:p w14:paraId="33418BB5" w14:textId="52A824D8" w:rsidR="00C65C63" w:rsidRDefault="00C65C63" w:rsidP="00C65C63">
      <w:pPr>
        <w:pStyle w:val="1"/>
      </w:pPr>
      <w:bookmarkStart w:id="50" w:name="_Toc35358979"/>
      <w:r>
        <w:rPr>
          <w:rFonts w:hint="eastAsia"/>
        </w:rPr>
        <w:t>常用命令</w:t>
      </w:r>
      <w:bookmarkEnd w:id="50"/>
    </w:p>
    <w:p w14:paraId="179A4471" w14:textId="77777777" w:rsidR="00BC12E7" w:rsidRPr="00BC12E7" w:rsidRDefault="00BC12E7" w:rsidP="00BC12E7"/>
    <w:p w14:paraId="778F35F0" w14:textId="151497AB" w:rsidR="002D22B3" w:rsidRDefault="00B03AC4" w:rsidP="00BC12E7">
      <w:pPr>
        <w:pStyle w:val="20"/>
        <w:spacing w:before="163" w:after="163"/>
      </w:pPr>
      <w:r w:rsidRPr="00B03AC4">
        <w:rPr>
          <w:rFonts w:hint="eastAsia"/>
        </w:rPr>
        <w:t>fdfs_monitor</w:t>
      </w:r>
      <w:r w:rsidRPr="00B03AC4">
        <w:rPr>
          <w:rFonts w:hint="eastAsia"/>
        </w:rPr>
        <w:t>查看确认</w:t>
      </w:r>
      <w:r w:rsidRPr="00B03AC4">
        <w:rPr>
          <w:rFonts w:hint="eastAsia"/>
        </w:rPr>
        <w:t>storage</w:t>
      </w:r>
      <w:r w:rsidRPr="00B03AC4">
        <w:rPr>
          <w:rFonts w:hint="eastAsia"/>
        </w:rPr>
        <w:t>是否自动注册到</w:t>
      </w:r>
      <w:r w:rsidRPr="00B03AC4">
        <w:rPr>
          <w:rFonts w:hint="eastAsia"/>
        </w:rPr>
        <w:t>tracker</w:t>
      </w:r>
      <w:r w:rsidRPr="00B03AC4">
        <w:rPr>
          <w:rFonts w:hint="eastAsia"/>
        </w:rPr>
        <w:t>中</w:t>
      </w:r>
    </w:p>
    <w:p w14:paraId="65A56020" w14:textId="01006E72" w:rsidR="002D22B3" w:rsidRDefault="00541D1D" w:rsidP="00314EEF">
      <w:r w:rsidRPr="00541D1D">
        <w:t>fdfs_monitor /etc/fdfs/storage.conf</w:t>
      </w:r>
    </w:p>
    <w:p w14:paraId="170E48C6" w14:textId="1A0A9785" w:rsidR="002D22B3" w:rsidRDefault="002D22B3" w:rsidP="00314EEF"/>
    <w:p w14:paraId="135BF516" w14:textId="77777777" w:rsidR="00C80180" w:rsidRDefault="00C80180" w:rsidP="00C80180">
      <w:pPr>
        <w:pStyle w:val="20"/>
        <w:numPr>
          <w:ilvl w:val="1"/>
          <w:numId w:val="4"/>
        </w:numPr>
        <w:spacing w:before="163" w:after="163"/>
      </w:pPr>
      <w:r>
        <w:rPr>
          <w:rFonts w:hint="eastAsia"/>
        </w:rPr>
        <w:t>启动</w:t>
      </w:r>
      <w:r>
        <w:rPr>
          <w:rFonts w:hint="eastAsia"/>
        </w:rPr>
        <w:t>tracker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storage</w:t>
      </w:r>
    </w:p>
    <w:p w14:paraId="49D60C92" w14:textId="77777777" w:rsidR="00C80180" w:rsidRDefault="00C80180" w:rsidP="00C80180">
      <w:r w:rsidRPr="004C5D81">
        <w:t>/etc/init.d/fdfs_trackerd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启动后端口</w:t>
      </w:r>
      <w:r>
        <w:rPr>
          <w:rFonts w:hint="eastAsia"/>
        </w:rPr>
        <w:t>22122</w:t>
      </w:r>
    </w:p>
    <w:p w14:paraId="33AD0861" w14:textId="77777777" w:rsidR="00C80180" w:rsidRPr="00AF66C2" w:rsidRDefault="00C80180" w:rsidP="00C80180">
      <w:r w:rsidRPr="00D2510D">
        <w:t>/etc/init.d/fdfs_storaged start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启动后端口</w:t>
      </w:r>
      <w:r>
        <w:rPr>
          <w:rFonts w:hint="eastAsia"/>
        </w:rPr>
        <w:t>23000</w:t>
      </w:r>
    </w:p>
    <w:p w14:paraId="236376A6" w14:textId="39CB9406" w:rsidR="002D22B3" w:rsidRDefault="002D22B3" w:rsidP="00314EEF"/>
    <w:p w14:paraId="51FA7C3A" w14:textId="117C92F1" w:rsidR="002D22B3" w:rsidRDefault="002D22B3" w:rsidP="00314EEF"/>
    <w:p w14:paraId="731DE12B" w14:textId="77777777" w:rsidR="002D22B3" w:rsidRPr="00314EEF" w:rsidRDefault="002D22B3" w:rsidP="00314EEF"/>
    <w:sectPr w:rsidR="002D22B3" w:rsidRPr="00314EEF" w:rsidSect="00141F62">
      <w:headerReference w:type="default" r:id="rId25"/>
      <w:footerReference w:type="default" r:id="rId26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A5344" w14:textId="77777777" w:rsidR="00E23C9F" w:rsidRDefault="00E23C9F" w:rsidP="00947D67">
      <w:pPr>
        <w:ind w:firstLine="560"/>
      </w:pPr>
      <w:r>
        <w:separator/>
      </w:r>
    </w:p>
  </w:endnote>
  <w:endnote w:type="continuationSeparator" w:id="0">
    <w:p w14:paraId="14D2D2A8" w14:textId="77777777" w:rsidR="00E23C9F" w:rsidRDefault="00E23C9F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1B099" w14:textId="77777777"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9158D" w14:textId="77777777" w:rsidR="00E23C9F" w:rsidRDefault="00E23C9F" w:rsidP="00947D67">
      <w:pPr>
        <w:ind w:firstLine="560"/>
      </w:pPr>
      <w:r>
        <w:separator/>
      </w:r>
    </w:p>
  </w:footnote>
  <w:footnote w:type="continuationSeparator" w:id="0">
    <w:p w14:paraId="5C5CDC3E" w14:textId="77777777" w:rsidR="00E23C9F" w:rsidRDefault="00E23C9F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43A0B" w14:textId="77777777" w:rsidR="006523C2" w:rsidRPr="00625BDD" w:rsidRDefault="002967D5" w:rsidP="00625BDD">
    <w:pPr>
      <w:pStyle w:val="a8"/>
      <w:jc w:val="left"/>
      <w:rPr>
        <w:sz w:val="21"/>
        <w:szCs w:val="21"/>
      </w:rPr>
    </w:pPr>
    <w:bookmarkStart w:id="51" w:name="OLE_LINK3"/>
    <w:bookmarkStart w:id="52" w:name="OLE_LINK4"/>
    <w:r>
      <w:rPr>
        <w:rFonts w:hint="eastAsia"/>
        <w:sz w:val="21"/>
        <w:szCs w:val="21"/>
      </w:rPr>
      <w:t xml:space="preserve">                  </w:t>
    </w:r>
    <w:bookmarkEnd w:id="51"/>
    <w:bookmarkEnd w:id="5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27D46E00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AE84935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14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96B62C56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725CAE84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5"/>
  </w:num>
  <w:num w:numId="16">
    <w:abstractNumId w:val="1"/>
  </w:num>
  <w:num w:numId="17">
    <w:abstractNumId w:val="2"/>
  </w:num>
  <w:num w:numId="18">
    <w:abstractNumId w:val="6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EF"/>
    <w:rsid w:val="00006455"/>
    <w:rsid w:val="00006DC1"/>
    <w:rsid w:val="0001057A"/>
    <w:rsid w:val="000131E8"/>
    <w:rsid w:val="00015B05"/>
    <w:rsid w:val="000259AA"/>
    <w:rsid w:val="00025F13"/>
    <w:rsid w:val="00031505"/>
    <w:rsid w:val="0003290D"/>
    <w:rsid w:val="00032999"/>
    <w:rsid w:val="00034D1B"/>
    <w:rsid w:val="000373F3"/>
    <w:rsid w:val="00037B10"/>
    <w:rsid w:val="00044433"/>
    <w:rsid w:val="0004735F"/>
    <w:rsid w:val="00050B9A"/>
    <w:rsid w:val="00061092"/>
    <w:rsid w:val="00064A02"/>
    <w:rsid w:val="00064FC3"/>
    <w:rsid w:val="000704EB"/>
    <w:rsid w:val="00072DC0"/>
    <w:rsid w:val="00073EE7"/>
    <w:rsid w:val="00074459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06A5"/>
    <w:rsid w:val="000C1991"/>
    <w:rsid w:val="000C1A16"/>
    <w:rsid w:val="000C3506"/>
    <w:rsid w:val="000C55D2"/>
    <w:rsid w:val="000C5FB3"/>
    <w:rsid w:val="000C67D6"/>
    <w:rsid w:val="000D0219"/>
    <w:rsid w:val="000E1832"/>
    <w:rsid w:val="000E3167"/>
    <w:rsid w:val="000E6488"/>
    <w:rsid w:val="000F3AD2"/>
    <w:rsid w:val="000F5640"/>
    <w:rsid w:val="000F669E"/>
    <w:rsid w:val="000F7E09"/>
    <w:rsid w:val="00101468"/>
    <w:rsid w:val="00102690"/>
    <w:rsid w:val="00103425"/>
    <w:rsid w:val="00106FA5"/>
    <w:rsid w:val="00113666"/>
    <w:rsid w:val="001170B8"/>
    <w:rsid w:val="00122037"/>
    <w:rsid w:val="00132D7D"/>
    <w:rsid w:val="00134549"/>
    <w:rsid w:val="00141F62"/>
    <w:rsid w:val="00146214"/>
    <w:rsid w:val="00147907"/>
    <w:rsid w:val="00151E2E"/>
    <w:rsid w:val="00155369"/>
    <w:rsid w:val="0015556F"/>
    <w:rsid w:val="00156661"/>
    <w:rsid w:val="00156723"/>
    <w:rsid w:val="00162AFE"/>
    <w:rsid w:val="001644A4"/>
    <w:rsid w:val="0016725B"/>
    <w:rsid w:val="00171B03"/>
    <w:rsid w:val="00172FD4"/>
    <w:rsid w:val="001748E1"/>
    <w:rsid w:val="00175F8A"/>
    <w:rsid w:val="00176C3B"/>
    <w:rsid w:val="00177788"/>
    <w:rsid w:val="00181673"/>
    <w:rsid w:val="001A2E70"/>
    <w:rsid w:val="001A3B2F"/>
    <w:rsid w:val="001A5D60"/>
    <w:rsid w:val="001A78B7"/>
    <w:rsid w:val="001B33EE"/>
    <w:rsid w:val="001C0AE1"/>
    <w:rsid w:val="001D038D"/>
    <w:rsid w:val="001D10C8"/>
    <w:rsid w:val="001D2A69"/>
    <w:rsid w:val="001D3A9D"/>
    <w:rsid w:val="001E0E87"/>
    <w:rsid w:val="001E3A02"/>
    <w:rsid w:val="001F1D52"/>
    <w:rsid w:val="001F27B2"/>
    <w:rsid w:val="001F5F3F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333E1"/>
    <w:rsid w:val="00233EFA"/>
    <w:rsid w:val="00242334"/>
    <w:rsid w:val="00244F8E"/>
    <w:rsid w:val="00250517"/>
    <w:rsid w:val="00252BE8"/>
    <w:rsid w:val="00253503"/>
    <w:rsid w:val="0025799D"/>
    <w:rsid w:val="00260F24"/>
    <w:rsid w:val="00261156"/>
    <w:rsid w:val="0026342B"/>
    <w:rsid w:val="0026608B"/>
    <w:rsid w:val="002678E0"/>
    <w:rsid w:val="0027331F"/>
    <w:rsid w:val="002758CE"/>
    <w:rsid w:val="00276589"/>
    <w:rsid w:val="00282A23"/>
    <w:rsid w:val="002845D2"/>
    <w:rsid w:val="0029244F"/>
    <w:rsid w:val="002943AA"/>
    <w:rsid w:val="002967D5"/>
    <w:rsid w:val="00296845"/>
    <w:rsid w:val="002A0A86"/>
    <w:rsid w:val="002A3417"/>
    <w:rsid w:val="002B1E57"/>
    <w:rsid w:val="002B4B0F"/>
    <w:rsid w:val="002C0BEF"/>
    <w:rsid w:val="002C1EA0"/>
    <w:rsid w:val="002C24EE"/>
    <w:rsid w:val="002C5F7D"/>
    <w:rsid w:val="002D150B"/>
    <w:rsid w:val="002D1CD9"/>
    <w:rsid w:val="002D22B3"/>
    <w:rsid w:val="002D25C4"/>
    <w:rsid w:val="002D4A03"/>
    <w:rsid w:val="002D63AC"/>
    <w:rsid w:val="002D6917"/>
    <w:rsid w:val="002D7D1C"/>
    <w:rsid w:val="002D7D80"/>
    <w:rsid w:val="002E35B9"/>
    <w:rsid w:val="002E6873"/>
    <w:rsid w:val="002F03F3"/>
    <w:rsid w:val="002F1F61"/>
    <w:rsid w:val="00314EEF"/>
    <w:rsid w:val="00316CEB"/>
    <w:rsid w:val="00324033"/>
    <w:rsid w:val="003243DB"/>
    <w:rsid w:val="00327102"/>
    <w:rsid w:val="0033358A"/>
    <w:rsid w:val="00336953"/>
    <w:rsid w:val="00336CA0"/>
    <w:rsid w:val="0034020C"/>
    <w:rsid w:val="0034149A"/>
    <w:rsid w:val="003415E7"/>
    <w:rsid w:val="00341A73"/>
    <w:rsid w:val="00352336"/>
    <w:rsid w:val="0035732F"/>
    <w:rsid w:val="00360AF7"/>
    <w:rsid w:val="00362086"/>
    <w:rsid w:val="003636A2"/>
    <w:rsid w:val="00366508"/>
    <w:rsid w:val="00367D3A"/>
    <w:rsid w:val="00373299"/>
    <w:rsid w:val="003763C7"/>
    <w:rsid w:val="00382D34"/>
    <w:rsid w:val="00382FAD"/>
    <w:rsid w:val="00383746"/>
    <w:rsid w:val="003847A5"/>
    <w:rsid w:val="00390355"/>
    <w:rsid w:val="00390DB6"/>
    <w:rsid w:val="003A2D13"/>
    <w:rsid w:val="003A454D"/>
    <w:rsid w:val="003A5CD6"/>
    <w:rsid w:val="003A7046"/>
    <w:rsid w:val="003B7EB9"/>
    <w:rsid w:val="003B7F6A"/>
    <w:rsid w:val="003C1BE8"/>
    <w:rsid w:val="003C2CEC"/>
    <w:rsid w:val="003C6FB0"/>
    <w:rsid w:val="003C7566"/>
    <w:rsid w:val="003D5D7B"/>
    <w:rsid w:val="003E1BC1"/>
    <w:rsid w:val="003F2567"/>
    <w:rsid w:val="003F492E"/>
    <w:rsid w:val="003F5F42"/>
    <w:rsid w:val="003F6723"/>
    <w:rsid w:val="00400FCA"/>
    <w:rsid w:val="0040163F"/>
    <w:rsid w:val="00402CB0"/>
    <w:rsid w:val="00403623"/>
    <w:rsid w:val="00406ED3"/>
    <w:rsid w:val="004115B6"/>
    <w:rsid w:val="00415366"/>
    <w:rsid w:val="00420E57"/>
    <w:rsid w:val="00426BB3"/>
    <w:rsid w:val="00426F26"/>
    <w:rsid w:val="00433EA8"/>
    <w:rsid w:val="004356E9"/>
    <w:rsid w:val="0043791C"/>
    <w:rsid w:val="00437C55"/>
    <w:rsid w:val="004474BC"/>
    <w:rsid w:val="00451649"/>
    <w:rsid w:val="004626B9"/>
    <w:rsid w:val="00464015"/>
    <w:rsid w:val="004675B8"/>
    <w:rsid w:val="004732F2"/>
    <w:rsid w:val="00473CDE"/>
    <w:rsid w:val="0047770E"/>
    <w:rsid w:val="00480D4C"/>
    <w:rsid w:val="00485255"/>
    <w:rsid w:val="0049415A"/>
    <w:rsid w:val="0049419C"/>
    <w:rsid w:val="004A20A6"/>
    <w:rsid w:val="004A3126"/>
    <w:rsid w:val="004A33FE"/>
    <w:rsid w:val="004A353F"/>
    <w:rsid w:val="004A35D0"/>
    <w:rsid w:val="004A4A5D"/>
    <w:rsid w:val="004A57A2"/>
    <w:rsid w:val="004A5894"/>
    <w:rsid w:val="004B1DF4"/>
    <w:rsid w:val="004B21CF"/>
    <w:rsid w:val="004B2634"/>
    <w:rsid w:val="004B4112"/>
    <w:rsid w:val="004C23E5"/>
    <w:rsid w:val="004C2E42"/>
    <w:rsid w:val="004C40E8"/>
    <w:rsid w:val="004C4291"/>
    <w:rsid w:val="004C4748"/>
    <w:rsid w:val="004C48FF"/>
    <w:rsid w:val="004C5D81"/>
    <w:rsid w:val="004C6390"/>
    <w:rsid w:val="004C689B"/>
    <w:rsid w:val="004C7FB4"/>
    <w:rsid w:val="004D4548"/>
    <w:rsid w:val="004D4C1D"/>
    <w:rsid w:val="004D501E"/>
    <w:rsid w:val="004D53B0"/>
    <w:rsid w:val="004D56D5"/>
    <w:rsid w:val="004D64FE"/>
    <w:rsid w:val="004E2592"/>
    <w:rsid w:val="004E391A"/>
    <w:rsid w:val="004E4CDA"/>
    <w:rsid w:val="004F4D14"/>
    <w:rsid w:val="004F6567"/>
    <w:rsid w:val="004F6D29"/>
    <w:rsid w:val="0051221A"/>
    <w:rsid w:val="00513F94"/>
    <w:rsid w:val="00517898"/>
    <w:rsid w:val="005256AC"/>
    <w:rsid w:val="0052613E"/>
    <w:rsid w:val="00526830"/>
    <w:rsid w:val="005341F5"/>
    <w:rsid w:val="00541D1D"/>
    <w:rsid w:val="005427B3"/>
    <w:rsid w:val="005516FB"/>
    <w:rsid w:val="00556DF3"/>
    <w:rsid w:val="0056291F"/>
    <w:rsid w:val="005631B2"/>
    <w:rsid w:val="00564985"/>
    <w:rsid w:val="00564A39"/>
    <w:rsid w:val="00567A87"/>
    <w:rsid w:val="00570D00"/>
    <w:rsid w:val="00571FD9"/>
    <w:rsid w:val="00572B5B"/>
    <w:rsid w:val="00572C0B"/>
    <w:rsid w:val="005816F1"/>
    <w:rsid w:val="00582A36"/>
    <w:rsid w:val="00586935"/>
    <w:rsid w:val="0058763B"/>
    <w:rsid w:val="0058777E"/>
    <w:rsid w:val="0059145D"/>
    <w:rsid w:val="005925B7"/>
    <w:rsid w:val="00592945"/>
    <w:rsid w:val="005953ED"/>
    <w:rsid w:val="00597391"/>
    <w:rsid w:val="005B08AF"/>
    <w:rsid w:val="005B0B6D"/>
    <w:rsid w:val="005B7B3A"/>
    <w:rsid w:val="005C0996"/>
    <w:rsid w:val="005C0B29"/>
    <w:rsid w:val="005C0E8B"/>
    <w:rsid w:val="005C3097"/>
    <w:rsid w:val="005C38A4"/>
    <w:rsid w:val="005D5ACD"/>
    <w:rsid w:val="005E090B"/>
    <w:rsid w:val="005E2349"/>
    <w:rsid w:val="005E2859"/>
    <w:rsid w:val="005E6277"/>
    <w:rsid w:val="005F112B"/>
    <w:rsid w:val="005F1511"/>
    <w:rsid w:val="005F62C4"/>
    <w:rsid w:val="005F6926"/>
    <w:rsid w:val="00600BBF"/>
    <w:rsid w:val="00610521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C43"/>
    <w:rsid w:val="00632EC4"/>
    <w:rsid w:val="0063422F"/>
    <w:rsid w:val="006353DF"/>
    <w:rsid w:val="00637E30"/>
    <w:rsid w:val="00652256"/>
    <w:rsid w:val="006523C2"/>
    <w:rsid w:val="00653F5F"/>
    <w:rsid w:val="00654497"/>
    <w:rsid w:val="0066204E"/>
    <w:rsid w:val="00662E01"/>
    <w:rsid w:val="00665321"/>
    <w:rsid w:val="00666F3F"/>
    <w:rsid w:val="00667904"/>
    <w:rsid w:val="00672B77"/>
    <w:rsid w:val="006742DB"/>
    <w:rsid w:val="0067786B"/>
    <w:rsid w:val="0068418A"/>
    <w:rsid w:val="006872C1"/>
    <w:rsid w:val="006904F8"/>
    <w:rsid w:val="006971F0"/>
    <w:rsid w:val="006A62E7"/>
    <w:rsid w:val="006A6D7B"/>
    <w:rsid w:val="006A7B91"/>
    <w:rsid w:val="006B3F0E"/>
    <w:rsid w:val="006B50B6"/>
    <w:rsid w:val="006B718E"/>
    <w:rsid w:val="006C13CA"/>
    <w:rsid w:val="006C2F93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03DB8"/>
    <w:rsid w:val="007157F9"/>
    <w:rsid w:val="0072201B"/>
    <w:rsid w:val="007323C2"/>
    <w:rsid w:val="00732CA4"/>
    <w:rsid w:val="00735D96"/>
    <w:rsid w:val="00741119"/>
    <w:rsid w:val="00750C27"/>
    <w:rsid w:val="0075794B"/>
    <w:rsid w:val="00762451"/>
    <w:rsid w:val="00770266"/>
    <w:rsid w:val="007706D8"/>
    <w:rsid w:val="0077162A"/>
    <w:rsid w:val="007818A1"/>
    <w:rsid w:val="00784BB7"/>
    <w:rsid w:val="007858F1"/>
    <w:rsid w:val="0078768D"/>
    <w:rsid w:val="00790169"/>
    <w:rsid w:val="00791157"/>
    <w:rsid w:val="00792279"/>
    <w:rsid w:val="00796D79"/>
    <w:rsid w:val="007A1985"/>
    <w:rsid w:val="007A376B"/>
    <w:rsid w:val="007B15B2"/>
    <w:rsid w:val="007B4CBB"/>
    <w:rsid w:val="007B6A8C"/>
    <w:rsid w:val="007B72FA"/>
    <w:rsid w:val="007B7C93"/>
    <w:rsid w:val="007C1D94"/>
    <w:rsid w:val="007C21C9"/>
    <w:rsid w:val="007C27D5"/>
    <w:rsid w:val="007C5130"/>
    <w:rsid w:val="007D201B"/>
    <w:rsid w:val="007D21FF"/>
    <w:rsid w:val="007D2376"/>
    <w:rsid w:val="007D3815"/>
    <w:rsid w:val="007D72CD"/>
    <w:rsid w:val="007E062B"/>
    <w:rsid w:val="007E4564"/>
    <w:rsid w:val="007E4EBA"/>
    <w:rsid w:val="007E6110"/>
    <w:rsid w:val="007E70F8"/>
    <w:rsid w:val="007E7ADC"/>
    <w:rsid w:val="007F05C4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059D"/>
    <w:rsid w:val="008311C1"/>
    <w:rsid w:val="00834A59"/>
    <w:rsid w:val="00836E54"/>
    <w:rsid w:val="008400F1"/>
    <w:rsid w:val="008431DF"/>
    <w:rsid w:val="00851006"/>
    <w:rsid w:val="00851DBC"/>
    <w:rsid w:val="00857621"/>
    <w:rsid w:val="00864721"/>
    <w:rsid w:val="00867588"/>
    <w:rsid w:val="008703D0"/>
    <w:rsid w:val="008726B9"/>
    <w:rsid w:val="00873B85"/>
    <w:rsid w:val="00875E2F"/>
    <w:rsid w:val="008838C0"/>
    <w:rsid w:val="00885310"/>
    <w:rsid w:val="008917C0"/>
    <w:rsid w:val="00894A58"/>
    <w:rsid w:val="008A0C4D"/>
    <w:rsid w:val="008A1E50"/>
    <w:rsid w:val="008A6D4B"/>
    <w:rsid w:val="008B031C"/>
    <w:rsid w:val="008B03BC"/>
    <w:rsid w:val="008B0D6B"/>
    <w:rsid w:val="008B385A"/>
    <w:rsid w:val="008B6A50"/>
    <w:rsid w:val="008C1D7A"/>
    <w:rsid w:val="008C1EDF"/>
    <w:rsid w:val="008C4364"/>
    <w:rsid w:val="008C576A"/>
    <w:rsid w:val="008C7789"/>
    <w:rsid w:val="008D1A8C"/>
    <w:rsid w:val="008D3746"/>
    <w:rsid w:val="008D3E0D"/>
    <w:rsid w:val="008D5DBE"/>
    <w:rsid w:val="008D6644"/>
    <w:rsid w:val="008E3CB4"/>
    <w:rsid w:val="008E40A4"/>
    <w:rsid w:val="008E4C95"/>
    <w:rsid w:val="008E5B09"/>
    <w:rsid w:val="008F1E64"/>
    <w:rsid w:val="008F28CB"/>
    <w:rsid w:val="008F7EEC"/>
    <w:rsid w:val="00901BA6"/>
    <w:rsid w:val="00903657"/>
    <w:rsid w:val="009056E9"/>
    <w:rsid w:val="00913B6A"/>
    <w:rsid w:val="00914C17"/>
    <w:rsid w:val="00916E28"/>
    <w:rsid w:val="009203A2"/>
    <w:rsid w:val="009204D2"/>
    <w:rsid w:val="00922318"/>
    <w:rsid w:val="009235A9"/>
    <w:rsid w:val="009271E0"/>
    <w:rsid w:val="00930E9E"/>
    <w:rsid w:val="009334F2"/>
    <w:rsid w:val="00934512"/>
    <w:rsid w:val="0093495D"/>
    <w:rsid w:val="0093541A"/>
    <w:rsid w:val="00940905"/>
    <w:rsid w:val="00940BCF"/>
    <w:rsid w:val="009413A1"/>
    <w:rsid w:val="00941D32"/>
    <w:rsid w:val="0094360E"/>
    <w:rsid w:val="00946527"/>
    <w:rsid w:val="009471B3"/>
    <w:rsid w:val="00947D67"/>
    <w:rsid w:val="00951030"/>
    <w:rsid w:val="00952BB4"/>
    <w:rsid w:val="00954320"/>
    <w:rsid w:val="0095438B"/>
    <w:rsid w:val="00960C7B"/>
    <w:rsid w:val="00962149"/>
    <w:rsid w:val="00962E97"/>
    <w:rsid w:val="0096667F"/>
    <w:rsid w:val="00972E47"/>
    <w:rsid w:val="00973AB4"/>
    <w:rsid w:val="009774BA"/>
    <w:rsid w:val="00977DEB"/>
    <w:rsid w:val="00984DA7"/>
    <w:rsid w:val="009941E7"/>
    <w:rsid w:val="00996516"/>
    <w:rsid w:val="009A134E"/>
    <w:rsid w:val="009A21C3"/>
    <w:rsid w:val="009A4AF7"/>
    <w:rsid w:val="009A58DD"/>
    <w:rsid w:val="009B76B7"/>
    <w:rsid w:val="009C6E25"/>
    <w:rsid w:val="009C7560"/>
    <w:rsid w:val="009D0332"/>
    <w:rsid w:val="009D634F"/>
    <w:rsid w:val="009E3039"/>
    <w:rsid w:val="009F764C"/>
    <w:rsid w:val="009F7CD8"/>
    <w:rsid w:val="00A03038"/>
    <w:rsid w:val="00A04CBC"/>
    <w:rsid w:val="00A055D3"/>
    <w:rsid w:val="00A1085C"/>
    <w:rsid w:val="00A10F6F"/>
    <w:rsid w:val="00A124AC"/>
    <w:rsid w:val="00A12D8B"/>
    <w:rsid w:val="00A16513"/>
    <w:rsid w:val="00A201E0"/>
    <w:rsid w:val="00A22295"/>
    <w:rsid w:val="00A222C1"/>
    <w:rsid w:val="00A23285"/>
    <w:rsid w:val="00A2419A"/>
    <w:rsid w:val="00A30167"/>
    <w:rsid w:val="00A31034"/>
    <w:rsid w:val="00A31561"/>
    <w:rsid w:val="00A320D3"/>
    <w:rsid w:val="00A37D78"/>
    <w:rsid w:val="00A40CEC"/>
    <w:rsid w:val="00A413FC"/>
    <w:rsid w:val="00A46A6F"/>
    <w:rsid w:val="00A472FF"/>
    <w:rsid w:val="00A51034"/>
    <w:rsid w:val="00A5547F"/>
    <w:rsid w:val="00A55E43"/>
    <w:rsid w:val="00A56A51"/>
    <w:rsid w:val="00A63FFD"/>
    <w:rsid w:val="00A709A5"/>
    <w:rsid w:val="00A73FF3"/>
    <w:rsid w:val="00A740FE"/>
    <w:rsid w:val="00A82A25"/>
    <w:rsid w:val="00A833C2"/>
    <w:rsid w:val="00A83A38"/>
    <w:rsid w:val="00A865E9"/>
    <w:rsid w:val="00A87A28"/>
    <w:rsid w:val="00A919DD"/>
    <w:rsid w:val="00A920A0"/>
    <w:rsid w:val="00A92B04"/>
    <w:rsid w:val="00A92F7D"/>
    <w:rsid w:val="00AA39EA"/>
    <w:rsid w:val="00AA4F50"/>
    <w:rsid w:val="00AA5635"/>
    <w:rsid w:val="00AB0577"/>
    <w:rsid w:val="00AB0B7E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0108"/>
    <w:rsid w:val="00AE276A"/>
    <w:rsid w:val="00AE27A9"/>
    <w:rsid w:val="00AE51DB"/>
    <w:rsid w:val="00AE63E1"/>
    <w:rsid w:val="00AE6C81"/>
    <w:rsid w:val="00AE7E1F"/>
    <w:rsid w:val="00AF08C3"/>
    <w:rsid w:val="00AF3212"/>
    <w:rsid w:val="00AF3C66"/>
    <w:rsid w:val="00AF5886"/>
    <w:rsid w:val="00AF66C2"/>
    <w:rsid w:val="00B03AC4"/>
    <w:rsid w:val="00B052B7"/>
    <w:rsid w:val="00B06139"/>
    <w:rsid w:val="00B101CC"/>
    <w:rsid w:val="00B12463"/>
    <w:rsid w:val="00B148EB"/>
    <w:rsid w:val="00B14AFE"/>
    <w:rsid w:val="00B177A2"/>
    <w:rsid w:val="00B17959"/>
    <w:rsid w:val="00B218E5"/>
    <w:rsid w:val="00B24F68"/>
    <w:rsid w:val="00B256E5"/>
    <w:rsid w:val="00B30523"/>
    <w:rsid w:val="00B31B3B"/>
    <w:rsid w:val="00B35C48"/>
    <w:rsid w:val="00B408EB"/>
    <w:rsid w:val="00B474E5"/>
    <w:rsid w:val="00B506AC"/>
    <w:rsid w:val="00B6029B"/>
    <w:rsid w:val="00B60D13"/>
    <w:rsid w:val="00B640DC"/>
    <w:rsid w:val="00B64256"/>
    <w:rsid w:val="00B656AA"/>
    <w:rsid w:val="00B71336"/>
    <w:rsid w:val="00B7538B"/>
    <w:rsid w:val="00B75DC2"/>
    <w:rsid w:val="00B771B4"/>
    <w:rsid w:val="00B77763"/>
    <w:rsid w:val="00B80AAD"/>
    <w:rsid w:val="00B8129A"/>
    <w:rsid w:val="00B81416"/>
    <w:rsid w:val="00B81611"/>
    <w:rsid w:val="00B90CA6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B7C38"/>
    <w:rsid w:val="00BC018E"/>
    <w:rsid w:val="00BC12E7"/>
    <w:rsid w:val="00BC2F37"/>
    <w:rsid w:val="00BC2FE8"/>
    <w:rsid w:val="00BC7DE4"/>
    <w:rsid w:val="00BD3341"/>
    <w:rsid w:val="00BD3E34"/>
    <w:rsid w:val="00BD6038"/>
    <w:rsid w:val="00BE1A88"/>
    <w:rsid w:val="00BE447E"/>
    <w:rsid w:val="00BF68FB"/>
    <w:rsid w:val="00BF6D56"/>
    <w:rsid w:val="00BF7D29"/>
    <w:rsid w:val="00C0436B"/>
    <w:rsid w:val="00C044F6"/>
    <w:rsid w:val="00C0736B"/>
    <w:rsid w:val="00C10057"/>
    <w:rsid w:val="00C115CE"/>
    <w:rsid w:val="00C11DA6"/>
    <w:rsid w:val="00C1323C"/>
    <w:rsid w:val="00C13EDE"/>
    <w:rsid w:val="00C1434F"/>
    <w:rsid w:val="00C15615"/>
    <w:rsid w:val="00C177EE"/>
    <w:rsid w:val="00C2360F"/>
    <w:rsid w:val="00C277DC"/>
    <w:rsid w:val="00C339DB"/>
    <w:rsid w:val="00C36080"/>
    <w:rsid w:val="00C41128"/>
    <w:rsid w:val="00C41981"/>
    <w:rsid w:val="00C44A37"/>
    <w:rsid w:val="00C53F65"/>
    <w:rsid w:val="00C56B9B"/>
    <w:rsid w:val="00C64110"/>
    <w:rsid w:val="00C645F4"/>
    <w:rsid w:val="00C647D2"/>
    <w:rsid w:val="00C65C63"/>
    <w:rsid w:val="00C67C14"/>
    <w:rsid w:val="00C67FAF"/>
    <w:rsid w:val="00C704E7"/>
    <w:rsid w:val="00C70775"/>
    <w:rsid w:val="00C70F42"/>
    <w:rsid w:val="00C7101E"/>
    <w:rsid w:val="00C7298D"/>
    <w:rsid w:val="00C80180"/>
    <w:rsid w:val="00C80966"/>
    <w:rsid w:val="00C86ACF"/>
    <w:rsid w:val="00C871D9"/>
    <w:rsid w:val="00C87616"/>
    <w:rsid w:val="00C90B34"/>
    <w:rsid w:val="00C93837"/>
    <w:rsid w:val="00C93EEC"/>
    <w:rsid w:val="00CA0437"/>
    <w:rsid w:val="00CA0D4F"/>
    <w:rsid w:val="00CA24D0"/>
    <w:rsid w:val="00CA273A"/>
    <w:rsid w:val="00CB0220"/>
    <w:rsid w:val="00CB1D70"/>
    <w:rsid w:val="00CB2746"/>
    <w:rsid w:val="00CB42AB"/>
    <w:rsid w:val="00CB677F"/>
    <w:rsid w:val="00CB791A"/>
    <w:rsid w:val="00CC798D"/>
    <w:rsid w:val="00CD0507"/>
    <w:rsid w:val="00CD3142"/>
    <w:rsid w:val="00CE4D50"/>
    <w:rsid w:val="00CF3850"/>
    <w:rsid w:val="00CF725E"/>
    <w:rsid w:val="00CF789B"/>
    <w:rsid w:val="00D01D1B"/>
    <w:rsid w:val="00D03754"/>
    <w:rsid w:val="00D05F07"/>
    <w:rsid w:val="00D10893"/>
    <w:rsid w:val="00D1479B"/>
    <w:rsid w:val="00D16ECD"/>
    <w:rsid w:val="00D20E97"/>
    <w:rsid w:val="00D2510D"/>
    <w:rsid w:val="00D25ED7"/>
    <w:rsid w:val="00D27BA2"/>
    <w:rsid w:val="00D30BE9"/>
    <w:rsid w:val="00D34907"/>
    <w:rsid w:val="00D3737D"/>
    <w:rsid w:val="00D37C9E"/>
    <w:rsid w:val="00D42E48"/>
    <w:rsid w:val="00D42EB0"/>
    <w:rsid w:val="00D44B25"/>
    <w:rsid w:val="00D45091"/>
    <w:rsid w:val="00D5040F"/>
    <w:rsid w:val="00D50651"/>
    <w:rsid w:val="00D510B5"/>
    <w:rsid w:val="00D5171F"/>
    <w:rsid w:val="00D5212A"/>
    <w:rsid w:val="00D54BC8"/>
    <w:rsid w:val="00D55705"/>
    <w:rsid w:val="00D6093D"/>
    <w:rsid w:val="00D631D6"/>
    <w:rsid w:val="00D63FBB"/>
    <w:rsid w:val="00D660F3"/>
    <w:rsid w:val="00D70F86"/>
    <w:rsid w:val="00D74D1A"/>
    <w:rsid w:val="00D7777E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A5C89"/>
    <w:rsid w:val="00DB275A"/>
    <w:rsid w:val="00DB5077"/>
    <w:rsid w:val="00DB59A7"/>
    <w:rsid w:val="00DB5D45"/>
    <w:rsid w:val="00DB7BB0"/>
    <w:rsid w:val="00DC3BA5"/>
    <w:rsid w:val="00DC54B3"/>
    <w:rsid w:val="00DC614B"/>
    <w:rsid w:val="00DC7E94"/>
    <w:rsid w:val="00DD01DA"/>
    <w:rsid w:val="00DD2F20"/>
    <w:rsid w:val="00DD55E1"/>
    <w:rsid w:val="00DE0361"/>
    <w:rsid w:val="00DE0C5C"/>
    <w:rsid w:val="00DE0D46"/>
    <w:rsid w:val="00DE1BF3"/>
    <w:rsid w:val="00DE4969"/>
    <w:rsid w:val="00DE5A5C"/>
    <w:rsid w:val="00DE6031"/>
    <w:rsid w:val="00DE76E4"/>
    <w:rsid w:val="00DF372D"/>
    <w:rsid w:val="00DF5FCD"/>
    <w:rsid w:val="00DF6395"/>
    <w:rsid w:val="00E00A55"/>
    <w:rsid w:val="00E06430"/>
    <w:rsid w:val="00E07EE4"/>
    <w:rsid w:val="00E10F40"/>
    <w:rsid w:val="00E11F40"/>
    <w:rsid w:val="00E14030"/>
    <w:rsid w:val="00E16220"/>
    <w:rsid w:val="00E23C9F"/>
    <w:rsid w:val="00E24667"/>
    <w:rsid w:val="00E31386"/>
    <w:rsid w:val="00E3238D"/>
    <w:rsid w:val="00E335EB"/>
    <w:rsid w:val="00E43CB5"/>
    <w:rsid w:val="00E45E97"/>
    <w:rsid w:val="00E50D15"/>
    <w:rsid w:val="00E55E44"/>
    <w:rsid w:val="00E568F8"/>
    <w:rsid w:val="00E630AA"/>
    <w:rsid w:val="00E65239"/>
    <w:rsid w:val="00E71E67"/>
    <w:rsid w:val="00E7344F"/>
    <w:rsid w:val="00E73812"/>
    <w:rsid w:val="00E7773F"/>
    <w:rsid w:val="00E83A1F"/>
    <w:rsid w:val="00E84FBA"/>
    <w:rsid w:val="00E96E09"/>
    <w:rsid w:val="00EA0F31"/>
    <w:rsid w:val="00EA2368"/>
    <w:rsid w:val="00EA2B1F"/>
    <w:rsid w:val="00EA5A24"/>
    <w:rsid w:val="00EB2537"/>
    <w:rsid w:val="00EB5DF8"/>
    <w:rsid w:val="00EC1A91"/>
    <w:rsid w:val="00EC3B4B"/>
    <w:rsid w:val="00EC7E6A"/>
    <w:rsid w:val="00ED03E0"/>
    <w:rsid w:val="00ED2F03"/>
    <w:rsid w:val="00EE0937"/>
    <w:rsid w:val="00EE20B1"/>
    <w:rsid w:val="00EE2FFA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43F4"/>
    <w:rsid w:val="00F060E7"/>
    <w:rsid w:val="00F073CF"/>
    <w:rsid w:val="00F14EB9"/>
    <w:rsid w:val="00F15C5A"/>
    <w:rsid w:val="00F17A1B"/>
    <w:rsid w:val="00F17AC3"/>
    <w:rsid w:val="00F20ABF"/>
    <w:rsid w:val="00F216A4"/>
    <w:rsid w:val="00F27A19"/>
    <w:rsid w:val="00F340A6"/>
    <w:rsid w:val="00F35D41"/>
    <w:rsid w:val="00F40167"/>
    <w:rsid w:val="00F43C96"/>
    <w:rsid w:val="00F44732"/>
    <w:rsid w:val="00F44F52"/>
    <w:rsid w:val="00F534AE"/>
    <w:rsid w:val="00F534D7"/>
    <w:rsid w:val="00F549DC"/>
    <w:rsid w:val="00F54F8C"/>
    <w:rsid w:val="00F61E20"/>
    <w:rsid w:val="00F64F5A"/>
    <w:rsid w:val="00F6736E"/>
    <w:rsid w:val="00F70093"/>
    <w:rsid w:val="00F7115B"/>
    <w:rsid w:val="00F85729"/>
    <w:rsid w:val="00F92707"/>
    <w:rsid w:val="00F94D99"/>
    <w:rsid w:val="00F9749E"/>
    <w:rsid w:val="00F97F66"/>
    <w:rsid w:val="00FA157D"/>
    <w:rsid w:val="00FB3955"/>
    <w:rsid w:val="00FB7754"/>
    <w:rsid w:val="00FC15CB"/>
    <w:rsid w:val="00FD2265"/>
    <w:rsid w:val="00FD5936"/>
    <w:rsid w:val="00FE0569"/>
    <w:rsid w:val="00FE325E"/>
    <w:rsid w:val="00FE7110"/>
    <w:rsid w:val="00FE756B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0B6B1B"/>
  <w15:chartTrackingRefBased/>
  <w15:docId w15:val="{74DA364E-9AEF-4689-A39E-04AD4A14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C80180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8C1EDF"/>
    <w:pPr>
      <w:keepNext/>
      <w:keepLines/>
      <w:numPr>
        <w:numId w:val="31"/>
      </w:numPr>
      <w:spacing w:before="400" w:after="200"/>
      <w:outlineLvl w:val="0"/>
    </w:pPr>
    <w:rPr>
      <w:rFonts w:eastAsia="微软雅黑"/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8C1EDF"/>
    <w:pPr>
      <w:keepNext/>
      <w:keepLines/>
      <w:numPr>
        <w:ilvl w:val="1"/>
        <w:numId w:val="31"/>
      </w:numPr>
      <w:spacing w:beforeLines="50" w:before="156" w:afterLines="50" w:after="156"/>
      <w:outlineLvl w:val="1"/>
    </w:pPr>
    <w:rPr>
      <w:rFonts w:eastAsia="微软雅黑"/>
      <w:b/>
      <w:bCs/>
      <w:szCs w:val="32"/>
    </w:rPr>
  </w:style>
  <w:style w:type="paragraph" w:styleId="3">
    <w:name w:val="heading 3"/>
    <w:basedOn w:val="a2"/>
    <w:next w:val="a2"/>
    <w:link w:val="30"/>
    <w:qFormat/>
    <w:rsid w:val="008C1EDF"/>
    <w:pPr>
      <w:keepNext/>
      <w:keepLines/>
      <w:numPr>
        <w:ilvl w:val="2"/>
        <w:numId w:val="31"/>
      </w:numPr>
      <w:spacing w:beforeLines="50" w:before="156" w:afterLines="50" w:after="156"/>
      <w:ind w:rightChars="100" w:right="100"/>
      <w:outlineLvl w:val="2"/>
    </w:pPr>
    <w:rPr>
      <w:rFonts w:eastAsia="微软雅黑"/>
      <w:bCs/>
      <w:szCs w:val="32"/>
    </w:rPr>
  </w:style>
  <w:style w:type="paragraph" w:styleId="4">
    <w:name w:val="heading 4"/>
    <w:basedOn w:val="a2"/>
    <w:next w:val="a2"/>
    <w:link w:val="40"/>
    <w:qFormat/>
    <w:rsid w:val="008C1EDF"/>
    <w:pPr>
      <w:keepNext/>
      <w:keepLines/>
      <w:numPr>
        <w:ilvl w:val="3"/>
        <w:numId w:val="31"/>
      </w:numPr>
      <w:outlineLvl w:val="3"/>
    </w:pPr>
    <w:rPr>
      <w:rFonts w:eastAsia="微软雅黑"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7E70F8"/>
    <w:rPr>
      <w:color w:val="0000FF"/>
      <w:u w:val="single"/>
    </w:rPr>
  </w:style>
  <w:style w:type="character" w:styleId="a7">
    <w:name w:val="Strong"/>
    <w:uiPriority w:val="22"/>
    <w:qFormat/>
    <w:rsid w:val="007E70F8"/>
    <w:rPr>
      <w:b/>
      <w:bCs/>
    </w:rPr>
  </w:style>
  <w:style w:type="character" w:customStyle="1" w:styleId="11">
    <w:name w:val="标题 1 字符"/>
    <w:link w:val="1"/>
    <w:rsid w:val="008C1EDF"/>
    <w:rPr>
      <w:rFonts w:eastAsia="微软雅黑"/>
      <w:b/>
      <w:bCs/>
      <w:sz w:val="32"/>
      <w:szCs w:val="28"/>
    </w:rPr>
  </w:style>
  <w:style w:type="character" w:customStyle="1" w:styleId="value">
    <w:name w:val="value"/>
    <w:rsid w:val="007E70F8"/>
  </w:style>
  <w:style w:type="paragraph" w:styleId="a8">
    <w:name w:val="header"/>
    <w:basedOn w:val="a2"/>
    <w:link w:val="a9"/>
    <w:uiPriority w:val="99"/>
    <w:rsid w:val="007E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7E70F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7E70F8"/>
  </w:style>
  <w:style w:type="paragraph" w:styleId="ab">
    <w:name w:val="footer"/>
    <w:basedOn w:val="a2"/>
    <w:link w:val="ac"/>
    <w:uiPriority w:val="99"/>
    <w:rsid w:val="007E70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8C1EDF"/>
    <w:rPr>
      <w:rFonts w:eastAsia="微软雅黑"/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7E70F8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7E70F8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7E70F8"/>
    <w:pPr>
      <w:ind w:leftChars="200" w:left="420"/>
    </w:pPr>
  </w:style>
  <w:style w:type="paragraph" w:customStyle="1" w:styleId="ae">
    <w:name w:val="程序"/>
    <w:basedOn w:val="a2"/>
    <w:rsid w:val="007E70F8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7E70F8"/>
    <w:pPr>
      <w:numPr>
        <w:numId w:val="15"/>
      </w:numPr>
    </w:pPr>
  </w:style>
  <w:style w:type="paragraph" w:customStyle="1" w:styleId="a">
    <w:name w:val="小节格式"/>
    <w:basedOn w:val="a2"/>
    <w:qFormat/>
    <w:rsid w:val="007E70F8"/>
    <w:pPr>
      <w:numPr>
        <w:numId w:val="16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8C1EDF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eastAsia="微软雅黑" w:hAnsi="宋体"/>
      <w:sz w:val="21"/>
    </w:rPr>
  </w:style>
  <w:style w:type="paragraph" w:customStyle="1" w:styleId="af0">
    <w:name w:val="图表标题"/>
    <w:basedOn w:val="a2"/>
    <w:qFormat/>
    <w:rsid w:val="007E70F8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7E70F8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324033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324033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7E7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8C1EDF"/>
    <w:rPr>
      <w:rFonts w:eastAsia="微软雅黑"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7E70F8"/>
    <w:rPr>
      <w:kern w:val="2"/>
      <w:sz w:val="18"/>
      <w:szCs w:val="18"/>
    </w:rPr>
  </w:style>
  <w:style w:type="paragraph" w:styleId="af5">
    <w:name w:val="Balloon Text"/>
    <w:basedOn w:val="a2"/>
    <w:link w:val="af6"/>
    <w:rsid w:val="007E70F8"/>
    <w:rPr>
      <w:sz w:val="18"/>
      <w:szCs w:val="18"/>
    </w:rPr>
  </w:style>
  <w:style w:type="character" w:customStyle="1" w:styleId="af6">
    <w:name w:val="批注框文本 字符"/>
    <w:basedOn w:val="a3"/>
    <w:link w:val="af5"/>
    <w:rsid w:val="007E70F8"/>
    <w:rPr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8C1EDF"/>
    <w:rPr>
      <w:rFonts w:eastAsia="微软雅黑"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7E70F8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7E70F8"/>
  </w:style>
  <w:style w:type="character" w:styleId="af7">
    <w:name w:val="Emphasis"/>
    <w:basedOn w:val="a3"/>
    <w:uiPriority w:val="20"/>
    <w:qFormat/>
    <w:rsid w:val="007E70F8"/>
    <w:rPr>
      <w:i/>
      <w:iCs/>
    </w:rPr>
  </w:style>
  <w:style w:type="paragraph" w:customStyle="1" w:styleId="first">
    <w:name w:val="first"/>
    <w:basedOn w:val="a2"/>
    <w:rsid w:val="007E70F8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7E70F8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7E70F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7E7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7E70F8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7E70F8"/>
  </w:style>
  <w:style w:type="character" w:customStyle="1" w:styleId="p">
    <w:name w:val="p"/>
    <w:basedOn w:val="a3"/>
    <w:rsid w:val="007E70F8"/>
  </w:style>
  <w:style w:type="character" w:customStyle="1" w:styleId="o">
    <w:name w:val="o"/>
    <w:basedOn w:val="a3"/>
    <w:rsid w:val="007E70F8"/>
  </w:style>
  <w:style w:type="character" w:customStyle="1" w:styleId="mi">
    <w:name w:val="mi"/>
    <w:basedOn w:val="a3"/>
    <w:rsid w:val="007E70F8"/>
  </w:style>
  <w:style w:type="character" w:customStyle="1" w:styleId="s2">
    <w:name w:val="s2"/>
    <w:basedOn w:val="a3"/>
    <w:rsid w:val="007E70F8"/>
  </w:style>
  <w:style w:type="character" w:customStyle="1" w:styleId="kd">
    <w:name w:val="kd"/>
    <w:basedOn w:val="a3"/>
    <w:rsid w:val="007E70F8"/>
  </w:style>
  <w:style w:type="character" w:customStyle="1" w:styleId="k">
    <w:name w:val="k"/>
    <w:basedOn w:val="a3"/>
    <w:rsid w:val="007E70F8"/>
  </w:style>
  <w:style w:type="character" w:customStyle="1" w:styleId="c1">
    <w:name w:val="c1"/>
    <w:basedOn w:val="a3"/>
    <w:rsid w:val="007E70F8"/>
  </w:style>
  <w:style w:type="numbering" w:customStyle="1" w:styleId="2">
    <w:name w:val="样式2"/>
    <w:uiPriority w:val="99"/>
    <w:rsid w:val="007E70F8"/>
    <w:pPr>
      <w:numPr>
        <w:numId w:val="3"/>
      </w:numPr>
    </w:pPr>
  </w:style>
  <w:style w:type="paragraph" w:customStyle="1" w:styleId="Default">
    <w:name w:val="Default"/>
    <w:rsid w:val="007E70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7E70F8"/>
    <w:pPr>
      <w:numPr>
        <w:ilvl w:val="1"/>
        <w:numId w:val="18"/>
      </w:numPr>
      <w:tabs>
        <w:tab w:val="left" w:pos="837"/>
      </w:tabs>
      <w:spacing w:line="240" w:lineRule="auto"/>
      <w:jc w:val="center"/>
    </w:pPr>
  </w:style>
  <w:style w:type="paragraph" w:customStyle="1" w:styleId="a0">
    <w:name w:val="示例"/>
    <w:basedOn w:val="a2"/>
    <w:next w:val="a2"/>
    <w:qFormat/>
    <w:rsid w:val="008C1EDF"/>
    <w:pPr>
      <w:numPr>
        <w:ilvl w:val="7"/>
        <w:numId w:val="31"/>
      </w:numPr>
    </w:pPr>
    <w:rPr>
      <w:rFonts w:eastAsia="微软雅黑"/>
      <w:b/>
    </w:rPr>
  </w:style>
  <w:style w:type="character" w:customStyle="1" w:styleId="a9">
    <w:name w:val="页眉 字符"/>
    <w:basedOn w:val="a3"/>
    <w:link w:val="a8"/>
    <w:uiPriority w:val="99"/>
    <w:rsid w:val="007E70F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7E70F8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7E70F8"/>
  </w:style>
  <w:style w:type="character" w:customStyle="1" w:styleId="afa">
    <w:name w:val="批注文字 字符"/>
    <w:basedOn w:val="a3"/>
    <w:link w:val="af9"/>
    <w:semiHidden/>
    <w:rsid w:val="007E70F8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7E70F8"/>
    <w:rPr>
      <w:b/>
      <w:bCs/>
    </w:rPr>
  </w:style>
  <w:style w:type="character" w:customStyle="1" w:styleId="afc">
    <w:name w:val="批注主题 字符"/>
    <w:basedOn w:val="afa"/>
    <w:link w:val="afb"/>
    <w:semiHidden/>
    <w:rsid w:val="007E70F8"/>
    <w:rPr>
      <w:b/>
      <w:bCs/>
      <w:kern w:val="2"/>
      <w:sz w:val="24"/>
      <w:szCs w:val="22"/>
    </w:rPr>
  </w:style>
  <w:style w:type="character" w:customStyle="1" w:styleId="apple-converted-space">
    <w:name w:val="apple-converted-space"/>
    <w:basedOn w:val="a3"/>
    <w:rsid w:val="007E70F8"/>
  </w:style>
  <w:style w:type="character" w:styleId="afd">
    <w:name w:val="Unresolved Mention"/>
    <w:basedOn w:val="a3"/>
    <w:uiPriority w:val="99"/>
    <w:semiHidden/>
    <w:unhideWhenUsed/>
    <w:rsid w:val="00EE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jgaocp/article/details/88561854?depth_1-utm_source=distribute.pc_relevant.none-task&amp;utm_source=distribute.pc_relevant.none-task" TargetMode="External"/><Relationship Id="rId13" Type="http://schemas.openxmlformats.org/officeDocument/2006/relationships/hyperlink" Target="https://github.com/happyfish100/libfastcommon.git%20--depth%201" TargetMode="External"/><Relationship Id="rId18" Type="http://schemas.openxmlformats.org/officeDocument/2006/relationships/hyperlink" Target="http://10.0.0.6:8888/group1/M00/00/00/rBpnVF5vNmuARquQAA_BtpkkX5U.tar.gz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hyperlink" Target="https://github.com/happyfish100/fastdfs-nginx-module/tree/V1.20" TargetMode="External"/><Relationship Id="rId17" Type="http://schemas.openxmlformats.org/officeDocument/2006/relationships/hyperlink" Target="https://github.com/happyfish100/libfastcommon.git%20--depth%201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34301871/article/details/80060235" TargetMode="External"/><Relationship Id="rId24" Type="http://schemas.openxmlformats.org/officeDocument/2006/relationships/hyperlink" Target="http://10.0.0.6/group1/M00/00/00/wKgBBl5wi8CAe4vqAAZ68RYWD38.11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9.101.222.104:8888/group2/M00/00/00/rBpnVF5wbjeAGaxnAACcsysMeDk075.jpg" TargetMode="External"/><Relationship Id="rId23" Type="http://schemas.openxmlformats.org/officeDocument/2006/relationships/oleObject" Target="embeddings/oleObject2.bin"/><Relationship Id="rId28" Type="http://schemas.openxmlformats.org/officeDocument/2006/relationships/theme" Target="theme/theme1.xml"/><Relationship Id="rId10" Type="http://schemas.openxmlformats.org/officeDocument/2006/relationships/hyperlink" Target="https://github.com/happyfish100/fastdfs/wiki" TargetMode="External"/><Relationship Id="rId19" Type="http://schemas.openxmlformats.org/officeDocument/2006/relationships/hyperlink" Target="http://10.0.0.7:8888/group1/M00/00/00/rBpnVF5vNmuARquQAA_BtpkkX5U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ppyfish100/fastdfs/tree/V5.11" TargetMode="External"/><Relationship Id="rId14" Type="http://schemas.openxmlformats.org/officeDocument/2006/relationships/hyperlink" Target="http://39.101.222.104:8888/group1/M00/00/00/rBpnVF5vNmuARquQAA_BtpkkX5U.tar.gz" TargetMode="External"/><Relationship Id="rId22" Type="http://schemas.openxmlformats.org/officeDocument/2006/relationships/image" Target="media/image3.e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wan\Desktop\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AF3D-5173-41CB-AEAC-1075AFEC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-word模板-v20.dotm</Template>
  <TotalTime>1667</TotalTime>
  <Pages>17</Pages>
  <Words>2184</Words>
  <Characters>12455</Characters>
  <Application>Microsoft Office Word</Application>
  <DocSecurity>0</DocSecurity>
  <Lines>103</Lines>
  <Paragraphs>29</Paragraphs>
  <ScaleCrop>false</ScaleCrop>
  <Company>Microsoft</Company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aawan</dc:creator>
  <cp:keywords/>
  <dc:description/>
  <cp:lastModifiedBy>aawangxudong@163.com</cp:lastModifiedBy>
  <cp:revision>236</cp:revision>
  <dcterms:created xsi:type="dcterms:W3CDTF">2019-08-22T01:34:00Z</dcterms:created>
  <dcterms:modified xsi:type="dcterms:W3CDTF">2020-03-17T09:57:00Z</dcterms:modified>
</cp:coreProperties>
</file>