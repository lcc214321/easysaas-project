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60291595"/>
        <w:docPartObj>
          <w:docPartGallery w:val="Table of Contents"/>
          <w:docPartUnique/>
        </w:docPartObj>
      </w:sdtPr>
      <w:sdtEndPr/>
      <w:sdtContent>
        <w:p w14:paraId="0BD1E4C2" w14:textId="4AD364F0" w:rsidR="003310E6" w:rsidRDefault="003310E6">
          <w:pPr>
            <w:pStyle w:val="TOC"/>
          </w:pPr>
          <w:r>
            <w:rPr>
              <w:lang w:val="zh-CN"/>
            </w:rPr>
            <w:t>目录</w:t>
          </w:r>
        </w:p>
        <w:p w14:paraId="0FF05DED" w14:textId="0D92D03D" w:rsidR="00BD0989" w:rsidRDefault="003310E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14974" w:history="1">
            <w:r w:rsidR="00BD0989" w:rsidRPr="008304DC">
              <w:rPr>
                <w:rStyle w:val="a6"/>
                <w:noProof/>
              </w:rPr>
              <w:t>第</w:t>
            </w:r>
            <w:r w:rsidR="00BD0989" w:rsidRPr="008304DC">
              <w:rPr>
                <w:rStyle w:val="a6"/>
                <w:noProof/>
              </w:rPr>
              <w:t>1</w:t>
            </w:r>
            <w:r w:rsidR="00BD0989" w:rsidRPr="008304DC">
              <w:rPr>
                <w:rStyle w:val="a6"/>
                <w:noProof/>
              </w:rPr>
              <w:t>章</w:t>
            </w:r>
            <w:r w:rsidR="00BD0989" w:rsidRPr="008304DC">
              <w:rPr>
                <w:rStyle w:val="a6"/>
                <w:noProof/>
              </w:rPr>
              <w:t xml:space="preserve"> </w:t>
            </w:r>
            <w:r w:rsidR="00BD0989" w:rsidRPr="008304DC">
              <w:rPr>
                <w:rStyle w:val="a6"/>
                <w:noProof/>
              </w:rPr>
              <w:t>参考文档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_Toc34314974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135018B4" w14:textId="004B8FFB" w:rsidR="00BD0989" w:rsidRDefault="00FD516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75" w:history="1">
            <w:r w:rsidR="00BD0989" w:rsidRPr="008304DC">
              <w:rPr>
                <w:rStyle w:val="a6"/>
                <w:rFonts w:ascii="Segoe UI Emoji" w:hAnsi="Segoe UI Emoji"/>
                <w:noProof/>
              </w:rPr>
              <w:t>第</w:t>
            </w:r>
            <w:r w:rsidR="00BD0989" w:rsidRPr="008304DC">
              <w:rPr>
                <w:rStyle w:val="a6"/>
                <w:rFonts w:ascii="Segoe UI Emoji" w:hAnsi="Segoe UI Emoji"/>
                <w:noProof/>
              </w:rPr>
              <w:t>2</w:t>
            </w:r>
            <w:r w:rsidR="00BD0989" w:rsidRPr="008304DC">
              <w:rPr>
                <w:rStyle w:val="a6"/>
                <w:rFonts w:ascii="Segoe UI Emoji" w:hAnsi="Segoe UI Emoji"/>
                <w:noProof/>
              </w:rPr>
              <w:t>章</w:t>
            </w:r>
            <w:r w:rsidR="00BD0989" w:rsidRPr="008304DC">
              <w:rPr>
                <w:rStyle w:val="a6"/>
                <w:rFonts w:ascii="Segoe UI Emoji" w:hAnsi="Segoe UI Emoji"/>
                <w:noProof/>
              </w:rPr>
              <w:t xml:space="preserve"> </w:t>
            </w:r>
            <w:r w:rsidR="00BD0989" w:rsidRPr="008304DC">
              <w:rPr>
                <w:rStyle w:val="a6"/>
                <w:rFonts w:ascii="Segoe UI Emoji" w:hAnsi="Segoe UI Emoji"/>
                <w:noProof/>
              </w:rPr>
              <w:t>概览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_Toc34314975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02D06F6F" w14:textId="785FC017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76" w:history="1">
            <w:r w:rsidR="00BD0989" w:rsidRPr="008304DC">
              <w:rPr>
                <w:rStyle w:val="a6"/>
                <w:noProof/>
              </w:rPr>
              <w:t xml:space="preserve">2.1 </w:t>
            </w:r>
            <w:r w:rsidR="00BD0989" w:rsidRPr="008304DC">
              <w:rPr>
                <w:rStyle w:val="a6"/>
                <w:noProof/>
              </w:rPr>
              <w:t>历史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_Toc34314976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4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114FB817" w14:textId="4B827333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77" w:history="1">
            <w:r w:rsidR="00BD0989" w:rsidRPr="008304DC">
              <w:rPr>
                <w:rStyle w:val="a6"/>
                <w:noProof/>
              </w:rPr>
              <w:t xml:space="preserve">2.2 </w:t>
            </w:r>
            <w:r w:rsidR="00BD0989" w:rsidRPr="008304DC">
              <w:rPr>
                <w:rStyle w:val="a6"/>
                <w:noProof/>
              </w:rPr>
              <w:t>作用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_Toc34314977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4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3A55F7C4" w14:textId="02DF829E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78" w:history="1">
            <w:r w:rsidR="00BD0989" w:rsidRPr="008304DC">
              <w:rPr>
                <w:rStyle w:val="a6"/>
                <w:noProof/>
              </w:rPr>
              <w:t xml:space="preserve">2.3 </w:t>
            </w:r>
            <w:r w:rsidR="00BD0989" w:rsidRPr="008304DC">
              <w:rPr>
                <w:rStyle w:val="a6"/>
                <w:noProof/>
              </w:rPr>
              <w:t>角色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_Toc34314978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4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0F0EE788" w14:textId="1BCFD089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79" w:history="1">
            <w:r w:rsidR="00BD0989" w:rsidRPr="008304DC">
              <w:rPr>
                <w:rStyle w:val="a6"/>
                <w:noProof/>
              </w:rPr>
              <w:t>2.4 RocketMQ</w:t>
            </w:r>
            <w:r w:rsidR="00BD0989" w:rsidRPr="008304DC">
              <w:rPr>
                <w:rStyle w:val="a6"/>
                <w:noProof/>
              </w:rPr>
              <w:t>集群模式架构分析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_Toc34314979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4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49D51144" w14:textId="66047E71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4980" w:history="1">
            <w:r w:rsidR="00BD0989" w:rsidRPr="008304DC">
              <w:rPr>
                <w:rStyle w:val="a6"/>
                <w:noProof/>
              </w:rPr>
              <w:t xml:space="preserve">2.4.1 </w:t>
            </w:r>
            <w:r w:rsidR="00BD0989" w:rsidRPr="008304DC">
              <w:rPr>
                <w:rStyle w:val="a6"/>
                <w:noProof/>
              </w:rPr>
              <w:t>单节点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_Toc34314980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4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0E0434C6" w14:textId="201F5A96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4981" w:history="1">
            <w:r w:rsidR="00BD0989" w:rsidRPr="008304DC">
              <w:rPr>
                <w:rStyle w:val="a6"/>
                <w:noProof/>
              </w:rPr>
              <w:t xml:space="preserve">2.4.2 </w:t>
            </w:r>
            <w:r w:rsidR="00BD0989" w:rsidRPr="008304DC">
              <w:rPr>
                <w:rStyle w:val="a6"/>
                <w:noProof/>
              </w:rPr>
              <w:t>主从</w:t>
            </w:r>
            <w:r w:rsidR="00BD0989" w:rsidRPr="008304DC">
              <w:rPr>
                <w:rStyle w:val="a6"/>
                <w:noProof/>
              </w:rPr>
              <w:t>(</w:t>
            </w:r>
            <w:r w:rsidR="00BD0989" w:rsidRPr="008304DC">
              <w:rPr>
                <w:rStyle w:val="a6"/>
                <w:noProof/>
              </w:rPr>
              <w:t>异步、同步消息</w:t>
            </w:r>
            <w:r w:rsidR="00BD0989" w:rsidRPr="008304DC">
              <w:rPr>
                <w:rStyle w:val="a6"/>
                <w:noProof/>
              </w:rPr>
              <w:t>)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_Toc34314981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4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526945F4" w14:textId="7267E312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4982" w:history="1">
            <w:r w:rsidR="00BD0989" w:rsidRPr="008304DC">
              <w:rPr>
                <w:rStyle w:val="a6"/>
                <w:noProof/>
              </w:rPr>
              <w:t xml:space="preserve">2.4.3 </w:t>
            </w:r>
            <w:r w:rsidR="00BD0989" w:rsidRPr="008304DC">
              <w:rPr>
                <w:rStyle w:val="a6"/>
                <w:noProof/>
              </w:rPr>
              <w:t>双主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_Toc34314982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4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2BAD7A0F" w14:textId="2FBEF3AB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4983" w:history="1">
            <w:r w:rsidR="00BD0989" w:rsidRPr="008304DC">
              <w:rPr>
                <w:rStyle w:val="a6"/>
                <w:noProof/>
              </w:rPr>
              <w:t xml:space="preserve">2.4.4 </w:t>
            </w:r>
            <w:r w:rsidR="00BD0989" w:rsidRPr="008304DC">
              <w:rPr>
                <w:rStyle w:val="a6"/>
                <w:noProof/>
              </w:rPr>
              <w:t>双主双从，多主多从模式（异步复制）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_Toc34314983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5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393051D0" w14:textId="35802B8C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4984" w:history="1">
            <w:r w:rsidR="00BD0989" w:rsidRPr="008304DC">
              <w:rPr>
                <w:rStyle w:val="a6"/>
                <w:noProof/>
              </w:rPr>
              <w:t xml:space="preserve">2.4.5 </w:t>
            </w:r>
            <w:r w:rsidR="00BD0989" w:rsidRPr="008304DC">
              <w:rPr>
                <w:rStyle w:val="a6"/>
                <w:noProof/>
              </w:rPr>
              <w:t>双主双从，多主多从模式（同步双写）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_Toc34314984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5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0DBF7387" w14:textId="44F74979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4985" w:history="1">
            <w:r w:rsidR="00BD0989" w:rsidRPr="008304DC">
              <w:rPr>
                <w:rStyle w:val="a6"/>
                <w:noProof/>
              </w:rPr>
              <w:t xml:space="preserve">2.4.6 </w:t>
            </w:r>
            <w:r w:rsidR="00BD0989" w:rsidRPr="008304DC">
              <w:rPr>
                <w:rStyle w:val="a6"/>
                <w:noProof/>
              </w:rPr>
              <w:t>详解同步复制异步复制，同步刷盘异步刷盘（一般为同步复制，异步刷盘）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_Toc34314985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5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04BFC927" w14:textId="4D98C1D5" w:rsidR="00BD0989" w:rsidRDefault="00FD516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86" w:history="1">
            <w:r w:rsidR="00BD0989" w:rsidRPr="008304DC">
              <w:rPr>
                <w:rStyle w:val="a6"/>
                <w:noProof/>
              </w:rPr>
              <w:t>第</w:t>
            </w:r>
            <w:r w:rsidR="00BD0989" w:rsidRPr="008304DC">
              <w:rPr>
                <w:rStyle w:val="a6"/>
                <w:noProof/>
              </w:rPr>
              <w:t>3</w:t>
            </w:r>
            <w:r w:rsidR="00BD0989" w:rsidRPr="008304DC">
              <w:rPr>
                <w:rStyle w:val="a6"/>
                <w:noProof/>
              </w:rPr>
              <w:t>章</w:t>
            </w:r>
            <w:r w:rsidR="00BD0989" w:rsidRPr="008304DC">
              <w:rPr>
                <w:rStyle w:val="a6"/>
                <w:noProof/>
              </w:rPr>
              <w:t xml:space="preserve"> </w:t>
            </w:r>
            <w:r w:rsidR="00BD0989" w:rsidRPr="008304DC">
              <w:rPr>
                <w:rStyle w:val="a6"/>
                <w:noProof/>
              </w:rPr>
              <w:t>系统环境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_Toc34314986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6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4C949F1B" w14:textId="7B1FD7AD" w:rsidR="00BD0989" w:rsidRDefault="00FD516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87" w:history="1">
            <w:r w:rsidR="00BD0989" w:rsidRPr="008304DC">
              <w:rPr>
                <w:rStyle w:val="a6"/>
                <w:noProof/>
              </w:rPr>
              <w:t>第</w:t>
            </w:r>
            <w:r w:rsidR="00BD0989" w:rsidRPr="008304DC">
              <w:rPr>
                <w:rStyle w:val="a6"/>
                <w:noProof/>
              </w:rPr>
              <w:t>4</w:t>
            </w:r>
            <w:r w:rsidR="00BD0989" w:rsidRPr="008304DC">
              <w:rPr>
                <w:rStyle w:val="a6"/>
                <w:noProof/>
              </w:rPr>
              <w:t>章</w:t>
            </w:r>
            <w:r w:rsidR="00BD0989" w:rsidRPr="008304DC">
              <w:rPr>
                <w:rStyle w:val="a6"/>
                <w:noProof/>
              </w:rPr>
              <w:t xml:space="preserve"> </w:t>
            </w:r>
            <w:r w:rsidR="00BD0989" w:rsidRPr="008304DC">
              <w:rPr>
                <w:rStyle w:val="a6"/>
                <w:noProof/>
              </w:rPr>
              <w:t>单点安装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_Toc34314987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6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7CA8A2A6" w14:textId="108B98A5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88" w:history="1">
            <w:r w:rsidR="00BD0989" w:rsidRPr="008304DC">
              <w:rPr>
                <w:rStyle w:val="a6"/>
                <w:noProof/>
              </w:rPr>
              <w:t xml:space="preserve">4.1 </w:t>
            </w:r>
            <w:r w:rsidR="00BD0989" w:rsidRPr="008304DC">
              <w:rPr>
                <w:rStyle w:val="a6"/>
                <w:noProof/>
              </w:rPr>
              <w:t>安装</w:t>
            </w:r>
            <w:r w:rsidR="00BD0989" w:rsidRPr="008304DC">
              <w:rPr>
                <w:rStyle w:val="a6"/>
                <w:noProof/>
              </w:rPr>
              <w:t>openjdk1.8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_Toc34314988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6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6C74C452" w14:textId="71582348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89" w:history="1">
            <w:r w:rsidR="00BD0989" w:rsidRPr="008304DC">
              <w:rPr>
                <w:rStyle w:val="a6"/>
                <w:noProof/>
              </w:rPr>
              <w:t xml:space="preserve">4.2 </w:t>
            </w:r>
            <w:r w:rsidR="00BD0989" w:rsidRPr="008304DC">
              <w:rPr>
                <w:rStyle w:val="a6"/>
                <w:noProof/>
              </w:rPr>
              <w:t>安装</w:t>
            </w:r>
            <w:r w:rsidR="00BD0989" w:rsidRPr="008304DC">
              <w:rPr>
                <w:rStyle w:val="a6"/>
                <w:noProof/>
              </w:rPr>
              <w:t>rocketmq</w:t>
            </w:r>
            <w:r w:rsidR="00BD0989" w:rsidRPr="008304DC">
              <w:rPr>
                <w:rStyle w:val="a6"/>
                <w:noProof/>
              </w:rPr>
              <w:t>（下载带</w:t>
            </w:r>
            <w:r w:rsidR="00BD0989" w:rsidRPr="008304DC">
              <w:rPr>
                <w:rStyle w:val="a6"/>
                <w:noProof/>
              </w:rPr>
              <w:t>bin</w:t>
            </w:r>
            <w:r w:rsidR="00BD0989" w:rsidRPr="008304DC">
              <w:rPr>
                <w:rStyle w:val="a6"/>
                <w:noProof/>
              </w:rPr>
              <w:t>的）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_Toc34314989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6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569C6E1B" w14:textId="42AB51B9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4990" w:history="1">
            <w:r w:rsidR="00BD0989" w:rsidRPr="008304DC">
              <w:rPr>
                <w:rStyle w:val="a6"/>
                <w:noProof/>
              </w:rPr>
              <w:t xml:space="preserve">4.2.1 </w:t>
            </w:r>
            <w:r w:rsidR="00BD0989" w:rsidRPr="008304DC">
              <w:rPr>
                <w:rStyle w:val="a6"/>
                <w:noProof/>
              </w:rPr>
              <w:t>上传到服务器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_Toc34314990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7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4A38E670" w14:textId="148D897B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4991" w:history="1">
            <w:r w:rsidR="00BD0989" w:rsidRPr="008304DC">
              <w:rPr>
                <w:rStyle w:val="a6"/>
                <w:noProof/>
              </w:rPr>
              <w:t xml:space="preserve">4.2.2 </w:t>
            </w:r>
            <w:r w:rsidR="00BD0989" w:rsidRPr="008304DC">
              <w:rPr>
                <w:rStyle w:val="a6"/>
                <w:noProof/>
              </w:rPr>
              <w:t>解压到</w:t>
            </w:r>
            <w:r w:rsidR="00BD0989" w:rsidRPr="008304DC">
              <w:rPr>
                <w:rStyle w:val="a6"/>
                <w:noProof/>
              </w:rPr>
              <w:t>/usr/local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_Toc34314991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7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03ED2E5C" w14:textId="462EC847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4992" w:history="1">
            <w:r w:rsidR="00BD0989" w:rsidRPr="008304DC">
              <w:rPr>
                <w:rStyle w:val="a6"/>
                <w:noProof/>
              </w:rPr>
              <w:t xml:space="preserve">4.2.3 </w:t>
            </w:r>
            <w:r w:rsidR="00BD0989" w:rsidRPr="008304DC">
              <w:rPr>
                <w:rStyle w:val="a6"/>
                <w:noProof/>
              </w:rPr>
              <w:t>进入</w:t>
            </w:r>
            <w:r w:rsidR="00BD0989" w:rsidRPr="008304DC">
              <w:rPr>
                <w:rStyle w:val="a6"/>
                <w:noProof/>
              </w:rPr>
              <w:t>bin</w:t>
            </w:r>
            <w:r w:rsidR="00BD0989" w:rsidRPr="008304DC">
              <w:rPr>
                <w:rStyle w:val="a6"/>
                <w:noProof/>
              </w:rPr>
              <w:t>目录，修改配置</w:t>
            </w:r>
            <w:r w:rsidR="00BD0989" w:rsidRPr="008304DC">
              <w:rPr>
                <w:rStyle w:val="a6"/>
                <w:noProof/>
              </w:rPr>
              <w:t>(</w:t>
            </w:r>
            <w:r w:rsidR="00BD0989" w:rsidRPr="008304DC">
              <w:rPr>
                <w:rStyle w:val="a6"/>
                <w:noProof/>
              </w:rPr>
              <w:t>分别修改</w:t>
            </w:r>
            <w:r w:rsidR="00BD0989" w:rsidRPr="008304DC">
              <w:rPr>
                <w:rStyle w:val="a6"/>
                <w:noProof/>
              </w:rPr>
              <w:t xml:space="preserve">runserver.sh </w:t>
            </w:r>
            <w:r w:rsidR="00BD0989" w:rsidRPr="008304DC">
              <w:rPr>
                <w:rStyle w:val="a6"/>
                <w:noProof/>
              </w:rPr>
              <w:t>以及</w:t>
            </w:r>
            <w:r w:rsidR="00BD0989" w:rsidRPr="008304DC">
              <w:rPr>
                <w:rStyle w:val="a6"/>
                <w:noProof/>
              </w:rPr>
              <w:t xml:space="preserve"> runbroker.sh</w:t>
            </w:r>
            <w:r w:rsidR="00BD0989" w:rsidRPr="008304DC">
              <w:rPr>
                <w:rStyle w:val="a6"/>
                <w:noProof/>
              </w:rPr>
              <w:t>，因为默认配置内存过大，可能导致启动失败</w:t>
            </w:r>
            <w:r w:rsidR="00BD0989" w:rsidRPr="008304DC">
              <w:rPr>
                <w:rStyle w:val="a6"/>
                <w:noProof/>
              </w:rPr>
              <w:t>)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_Toc34314992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7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3D182077" w14:textId="1D59F06B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93" w:history="1">
            <w:r w:rsidR="00BD0989" w:rsidRPr="008304DC">
              <w:rPr>
                <w:rStyle w:val="a6"/>
                <w:noProof/>
              </w:rPr>
              <w:t xml:space="preserve">4.3 </w:t>
            </w:r>
            <w:r w:rsidR="00BD0989" w:rsidRPr="008304DC">
              <w:rPr>
                <w:rStyle w:val="a6"/>
                <w:noProof/>
              </w:rPr>
              <w:t>创建</w:t>
            </w:r>
            <w:r w:rsidR="00BD0989" w:rsidRPr="008304DC">
              <w:rPr>
                <w:rStyle w:val="a6"/>
                <w:noProof/>
              </w:rPr>
              <w:t>RocketMQ</w:t>
            </w:r>
            <w:r w:rsidR="00BD0989" w:rsidRPr="008304DC">
              <w:rPr>
                <w:rStyle w:val="a6"/>
                <w:noProof/>
              </w:rPr>
              <w:t>存储文件的目录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_Toc34314993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7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61A2530A" w14:textId="7CFD7C0B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94" w:history="1">
            <w:r w:rsidR="00BD0989" w:rsidRPr="008304DC">
              <w:rPr>
                <w:rStyle w:val="a6"/>
                <w:noProof/>
              </w:rPr>
              <w:t xml:space="preserve">4.4 </w:t>
            </w:r>
            <w:r w:rsidR="00BD0989" w:rsidRPr="008304DC">
              <w:rPr>
                <w:rStyle w:val="a6"/>
                <w:noProof/>
              </w:rPr>
              <w:t>修改配置文件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_Toc34314994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8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2B58905C" w14:textId="71BFD01C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95" w:history="1">
            <w:r w:rsidR="00BD0989" w:rsidRPr="008304DC">
              <w:rPr>
                <w:rStyle w:val="a6"/>
                <w:noProof/>
              </w:rPr>
              <w:t xml:space="preserve">4.5 </w:t>
            </w:r>
            <w:r w:rsidR="00BD0989" w:rsidRPr="008304DC">
              <w:rPr>
                <w:rStyle w:val="a6"/>
                <w:noProof/>
              </w:rPr>
              <w:t>进入</w:t>
            </w:r>
            <w:r w:rsidR="00BD0989" w:rsidRPr="008304DC">
              <w:rPr>
                <w:rStyle w:val="a6"/>
                <w:noProof/>
              </w:rPr>
              <w:t>conf</w:t>
            </w:r>
            <w:r w:rsidR="00BD0989" w:rsidRPr="008304DC">
              <w:rPr>
                <w:rStyle w:val="a6"/>
                <w:noProof/>
              </w:rPr>
              <w:t>目录，替换所有</w:t>
            </w:r>
            <w:r w:rsidR="00BD0989" w:rsidRPr="008304DC">
              <w:rPr>
                <w:rStyle w:val="a6"/>
                <w:noProof/>
              </w:rPr>
              <w:t>xml</w:t>
            </w:r>
            <w:r w:rsidR="00BD0989" w:rsidRPr="008304DC">
              <w:rPr>
                <w:rStyle w:val="a6"/>
                <w:noProof/>
              </w:rPr>
              <w:t>中的</w:t>
            </w:r>
            <w:r w:rsidR="00BD0989" w:rsidRPr="008304DC">
              <w:rPr>
                <w:rStyle w:val="a6"/>
                <w:noProof/>
              </w:rPr>
              <w:t>${user.home},</w:t>
            </w:r>
            <w:r w:rsidR="00BD0989" w:rsidRPr="008304DC">
              <w:rPr>
                <w:rStyle w:val="a6"/>
                <w:noProof/>
              </w:rPr>
              <w:t>保证日志路径正确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_Toc34314995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10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7FA6D835" w14:textId="18DF99C8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96" w:history="1">
            <w:r w:rsidR="00BD0989" w:rsidRPr="008304DC">
              <w:rPr>
                <w:rStyle w:val="a6"/>
                <w:noProof/>
              </w:rPr>
              <w:t xml:space="preserve">4.6 </w:t>
            </w:r>
            <w:r w:rsidR="00BD0989" w:rsidRPr="008304DC">
              <w:rPr>
                <w:rStyle w:val="a6"/>
                <w:noProof/>
              </w:rPr>
              <w:t>增加环境变量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_Toc34314996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11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3EC171B3" w14:textId="5DF69761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97" w:history="1">
            <w:r w:rsidR="00BD0989" w:rsidRPr="008304DC">
              <w:rPr>
                <w:rStyle w:val="a6"/>
                <w:noProof/>
              </w:rPr>
              <w:t xml:space="preserve">4.7 </w:t>
            </w:r>
            <w:r w:rsidR="00BD0989" w:rsidRPr="008304DC">
              <w:rPr>
                <w:rStyle w:val="a6"/>
                <w:noProof/>
              </w:rPr>
              <w:t>启动</w:t>
            </w:r>
            <w:r w:rsidR="00BD0989" w:rsidRPr="008304DC">
              <w:rPr>
                <w:rStyle w:val="a6"/>
                <w:noProof/>
              </w:rPr>
              <w:t>RocketMQ</w:t>
            </w:r>
            <w:r w:rsidR="00BD0989" w:rsidRPr="008304DC">
              <w:rPr>
                <w:rStyle w:val="a6"/>
                <w:noProof/>
              </w:rPr>
              <w:t>，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_Toc34314997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11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1E33B107" w14:textId="336C73F3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98" w:history="1">
            <w:r w:rsidR="00BD0989" w:rsidRPr="008304DC">
              <w:rPr>
                <w:rStyle w:val="a6"/>
                <w:noProof/>
              </w:rPr>
              <w:t xml:space="preserve">4.8 </w:t>
            </w:r>
            <w:r w:rsidR="00BD0989" w:rsidRPr="008304DC">
              <w:rPr>
                <w:rStyle w:val="a6"/>
                <w:noProof/>
              </w:rPr>
              <w:t>检查是否启动成功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_Toc34314998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11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401B1A95" w14:textId="7BB11AF2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4999" w:history="1">
            <w:r w:rsidR="00BD0989" w:rsidRPr="008304DC">
              <w:rPr>
                <w:rStyle w:val="a6"/>
                <w:noProof/>
              </w:rPr>
              <w:t xml:space="preserve">4.9 </w:t>
            </w:r>
            <w:r w:rsidR="00BD0989" w:rsidRPr="008304DC">
              <w:rPr>
                <w:rStyle w:val="a6"/>
                <w:noProof/>
              </w:rPr>
              <w:t>停止方式为：先停止</w:t>
            </w:r>
            <w:r w:rsidR="00BD0989" w:rsidRPr="008304DC">
              <w:rPr>
                <w:rStyle w:val="a6"/>
                <w:noProof/>
              </w:rPr>
              <w:t>broker</w:t>
            </w:r>
            <w:r w:rsidR="00BD0989" w:rsidRPr="008304DC">
              <w:rPr>
                <w:rStyle w:val="a6"/>
                <w:noProof/>
              </w:rPr>
              <w:t>，在停止</w:t>
            </w:r>
            <w:r w:rsidR="00BD0989" w:rsidRPr="008304DC">
              <w:rPr>
                <w:rStyle w:val="a6"/>
                <w:noProof/>
              </w:rPr>
              <w:t>namesrv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_Toc34314999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12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6AD79314" w14:textId="58FD25BF" w:rsidR="00BD0989" w:rsidRDefault="00FD516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00" w:history="1">
            <w:r w:rsidR="00BD0989" w:rsidRPr="008304DC">
              <w:rPr>
                <w:rStyle w:val="a6"/>
                <w:noProof/>
              </w:rPr>
              <w:t>第</w:t>
            </w:r>
            <w:r w:rsidR="00BD0989" w:rsidRPr="008304DC">
              <w:rPr>
                <w:rStyle w:val="a6"/>
                <w:noProof/>
              </w:rPr>
              <w:t>5</w:t>
            </w:r>
            <w:r w:rsidR="00BD0989" w:rsidRPr="008304DC">
              <w:rPr>
                <w:rStyle w:val="a6"/>
                <w:noProof/>
              </w:rPr>
              <w:t>章</w:t>
            </w:r>
            <w:r w:rsidR="00BD0989" w:rsidRPr="008304DC">
              <w:rPr>
                <w:rStyle w:val="a6"/>
                <w:noProof/>
              </w:rPr>
              <w:t xml:space="preserve"> </w:t>
            </w:r>
            <w:r w:rsidR="00BD0989" w:rsidRPr="008304DC">
              <w:rPr>
                <w:rStyle w:val="a6"/>
                <w:noProof/>
              </w:rPr>
              <w:t>关于</w:t>
            </w:r>
            <w:r w:rsidR="00BD0989" w:rsidRPr="008304DC">
              <w:rPr>
                <w:rStyle w:val="a6"/>
                <w:noProof/>
              </w:rPr>
              <w:t>rocketmq</w:t>
            </w:r>
            <w:r w:rsidR="00BD0989" w:rsidRPr="008304DC">
              <w:rPr>
                <w:rStyle w:val="a6"/>
                <w:noProof/>
              </w:rPr>
              <w:t>不支持</w:t>
            </w:r>
            <w:r w:rsidR="00BD0989" w:rsidRPr="008304DC">
              <w:rPr>
                <w:rStyle w:val="a6"/>
                <w:noProof/>
              </w:rPr>
              <w:t>jdk11</w:t>
            </w:r>
            <w:r w:rsidR="00BD0989" w:rsidRPr="008304DC">
              <w:rPr>
                <w:rStyle w:val="a6"/>
                <w:noProof/>
              </w:rPr>
              <w:t>得解决办法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_Toc34315000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12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6B325502" w14:textId="73BA6EC5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01" w:history="1">
            <w:r w:rsidR="00BD0989" w:rsidRPr="008304DC">
              <w:rPr>
                <w:rStyle w:val="a6"/>
                <w:noProof/>
              </w:rPr>
              <w:t xml:space="preserve">5.1 </w:t>
            </w:r>
            <w:r w:rsidR="00BD0989" w:rsidRPr="008304DC">
              <w:rPr>
                <w:rStyle w:val="a6"/>
                <w:noProof/>
              </w:rPr>
              <w:t>第一个</w:t>
            </w:r>
            <w:r w:rsidR="00BD0989" w:rsidRPr="008304DC">
              <w:rPr>
                <w:rStyle w:val="a6"/>
                <w:noProof/>
              </w:rPr>
              <w:t>runserver.sh</w:t>
            </w:r>
            <w:r w:rsidR="00BD0989" w:rsidRPr="008304DC">
              <w:rPr>
                <w:rStyle w:val="a6"/>
                <w:noProof/>
              </w:rPr>
              <w:t>脚本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_Toc34315001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12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04F4198D" w14:textId="29C67853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02" w:history="1">
            <w:r w:rsidR="00BD0989" w:rsidRPr="008304DC">
              <w:rPr>
                <w:rStyle w:val="a6"/>
                <w:noProof/>
              </w:rPr>
              <w:t xml:space="preserve">5.2 </w:t>
            </w:r>
            <w:r w:rsidR="00BD0989" w:rsidRPr="008304DC">
              <w:rPr>
                <w:rStyle w:val="a6"/>
                <w:noProof/>
              </w:rPr>
              <w:t>第二个脚本</w:t>
            </w:r>
            <w:r w:rsidR="00BD0989" w:rsidRPr="008304DC">
              <w:rPr>
                <w:rStyle w:val="a6"/>
                <w:noProof/>
              </w:rPr>
              <w:t>runbroker.sh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_Toc34315002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14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2384F863" w14:textId="60357DF5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03" w:history="1">
            <w:r w:rsidR="00BD0989" w:rsidRPr="008304DC">
              <w:rPr>
                <w:rStyle w:val="a6"/>
                <w:noProof/>
              </w:rPr>
              <w:t xml:space="preserve">5.3 </w:t>
            </w:r>
            <w:r w:rsidR="00BD0989" w:rsidRPr="008304DC">
              <w:rPr>
                <w:rStyle w:val="a6"/>
                <w:noProof/>
              </w:rPr>
              <w:t>第三个脚本</w:t>
            </w:r>
            <w:r w:rsidR="00BD0989" w:rsidRPr="008304DC">
              <w:rPr>
                <w:rStyle w:val="a6"/>
                <w:noProof/>
              </w:rPr>
              <w:t>tools.sh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_Toc34315003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16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3F39B05A" w14:textId="137F7ACF" w:rsidR="00BD0989" w:rsidRDefault="00FD516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04" w:history="1">
            <w:r w:rsidR="00BD0989" w:rsidRPr="008304DC">
              <w:rPr>
                <w:rStyle w:val="a6"/>
                <w:noProof/>
              </w:rPr>
              <w:t>第</w:t>
            </w:r>
            <w:r w:rsidR="00BD0989" w:rsidRPr="008304DC">
              <w:rPr>
                <w:rStyle w:val="a6"/>
                <w:noProof/>
              </w:rPr>
              <w:t>6</w:t>
            </w:r>
            <w:r w:rsidR="00BD0989" w:rsidRPr="008304DC">
              <w:rPr>
                <w:rStyle w:val="a6"/>
                <w:noProof/>
              </w:rPr>
              <w:t>章</w:t>
            </w:r>
            <w:r w:rsidR="00BD0989" w:rsidRPr="008304DC">
              <w:rPr>
                <w:rStyle w:val="a6"/>
                <w:noProof/>
              </w:rPr>
              <w:t xml:space="preserve"> </w:t>
            </w:r>
            <w:r w:rsidR="00BD0989" w:rsidRPr="008304DC">
              <w:rPr>
                <w:rStyle w:val="a6"/>
                <w:noProof/>
              </w:rPr>
              <w:t>增加</w:t>
            </w:r>
            <w:r w:rsidR="00BD0989" w:rsidRPr="008304DC">
              <w:rPr>
                <w:rStyle w:val="a6"/>
                <w:noProof/>
              </w:rPr>
              <w:t>rocketMQ  web</w:t>
            </w:r>
            <w:r w:rsidR="00BD0989" w:rsidRPr="008304DC">
              <w:rPr>
                <w:rStyle w:val="a6"/>
                <w:noProof/>
              </w:rPr>
              <w:t>管理页面</w:t>
            </w:r>
            <w:r w:rsidR="00BD0989" w:rsidRPr="008304DC">
              <w:rPr>
                <w:rStyle w:val="a6"/>
                <w:noProof/>
              </w:rPr>
              <w:t>rocketmq-console</w:t>
            </w:r>
            <w:r w:rsidR="00BD0989" w:rsidRPr="008304DC">
              <w:rPr>
                <w:rStyle w:val="a6"/>
                <w:noProof/>
              </w:rPr>
              <w:t>（基于</w:t>
            </w:r>
            <w:r w:rsidR="00BD0989" w:rsidRPr="008304DC">
              <w:rPr>
                <w:rStyle w:val="a6"/>
                <w:noProof/>
              </w:rPr>
              <w:t>openjdk1.8</w:t>
            </w:r>
            <w:r w:rsidR="00BD0989" w:rsidRPr="008304DC">
              <w:rPr>
                <w:rStyle w:val="a6"/>
                <w:noProof/>
              </w:rPr>
              <w:t>，</w:t>
            </w:r>
            <w:r w:rsidR="00BD0989" w:rsidRPr="008304DC">
              <w:rPr>
                <w:rStyle w:val="a6"/>
                <w:noProof/>
              </w:rPr>
              <w:t>openjdk11</w:t>
            </w:r>
            <w:r w:rsidR="00BD0989" w:rsidRPr="008304DC">
              <w:rPr>
                <w:rStyle w:val="a6"/>
                <w:noProof/>
              </w:rPr>
              <w:t>启动会报错）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_Toc34315004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18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232F43FD" w14:textId="47ABFFB5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05" w:history="1">
            <w:r w:rsidR="00BD0989" w:rsidRPr="008304DC">
              <w:rPr>
                <w:rStyle w:val="a6"/>
                <w:noProof/>
              </w:rPr>
              <w:t xml:space="preserve">6.1 </w:t>
            </w:r>
            <w:r w:rsidR="00BD0989" w:rsidRPr="008304DC">
              <w:rPr>
                <w:rStyle w:val="a6"/>
                <w:noProof/>
              </w:rPr>
              <w:t>安装流程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_Toc34315005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18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67500BD6" w14:textId="049D627F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06" w:history="1">
            <w:r w:rsidR="00BD0989" w:rsidRPr="008304DC">
              <w:rPr>
                <w:rStyle w:val="a6"/>
                <w:noProof/>
              </w:rPr>
              <w:t xml:space="preserve">6.1.1 </w:t>
            </w:r>
            <w:r w:rsidR="00BD0989" w:rsidRPr="008304DC">
              <w:rPr>
                <w:rStyle w:val="a6"/>
                <w:noProof/>
              </w:rPr>
              <w:t>安装</w:t>
            </w:r>
            <w:r w:rsidR="00BD0989" w:rsidRPr="008304DC">
              <w:rPr>
                <w:rStyle w:val="a6"/>
                <w:noProof/>
              </w:rPr>
              <w:t>git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_Toc34315006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18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04E30329" w14:textId="65EEAF26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07" w:history="1">
            <w:r w:rsidR="00BD0989" w:rsidRPr="008304DC">
              <w:rPr>
                <w:rStyle w:val="a6"/>
                <w:noProof/>
              </w:rPr>
              <w:t xml:space="preserve">6.1.2 </w:t>
            </w:r>
            <w:r w:rsidR="00BD0989" w:rsidRPr="008304DC">
              <w:rPr>
                <w:rStyle w:val="a6"/>
                <w:noProof/>
              </w:rPr>
              <w:t>下载</w:t>
            </w:r>
            <w:r w:rsidR="00BD0989" w:rsidRPr="008304DC">
              <w:rPr>
                <w:rStyle w:val="a6"/>
                <w:rFonts w:ascii="Verdana" w:hAnsi="Verdana"/>
                <w:noProof/>
                <w:shd w:val="clear" w:color="auto" w:fill="FFFFFF"/>
              </w:rPr>
              <w:t>rocketmq-console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_Toc34315007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18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13FCFD63" w14:textId="55E1BFDD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08" w:history="1">
            <w:r w:rsidR="00BD0989" w:rsidRPr="008304DC">
              <w:rPr>
                <w:rStyle w:val="a6"/>
                <w:noProof/>
              </w:rPr>
              <w:t xml:space="preserve">6.1.3 </w:t>
            </w:r>
            <w:r w:rsidR="00BD0989" w:rsidRPr="008304DC">
              <w:rPr>
                <w:rStyle w:val="a6"/>
                <w:noProof/>
              </w:rPr>
              <w:t>修改配置文件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_Toc34315008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18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6B9168FF" w14:textId="48DBD4E2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09" w:history="1">
            <w:r w:rsidR="00BD0989" w:rsidRPr="008304DC">
              <w:rPr>
                <w:rStyle w:val="a6"/>
                <w:noProof/>
              </w:rPr>
              <w:t xml:space="preserve">6.2 </w:t>
            </w:r>
            <w:r w:rsidR="00BD0989" w:rsidRPr="008304DC">
              <w:rPr>
                <w:rStyle w:val="a6"/>
                <w:noProof/>
              </w:rPr>
              <w:t>下载安装</w:t>
            </w:r>
            <w:r w:rsidR="00BD0989" w:rsidRPr="008304DC">
              <w:rPr>
                <w:rStyle w:val="a6"/>
                <w:noProof/>
              </w:rPr>
              <w:t>maven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_Toc34315009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20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4475FB05" w14:textId="14999C89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10" w:history="1">
            <w:r w:rsidR="00BD0989" w:rsidRPr="008304DC">
              <w:rPr>
                <w:rStyle w:val="a6"/>
                <w:noProof/>
              </w:rPr>
              <w:t xml:space="preserve">6.3 </w:t>
            </w:r>
            <w:r w:rsidR="00BD0989" w:rsidRPr="008304DC">
              <w:rPr>
                <w:rStyle w:val="a6"/>
                <w:noProof/>
              </w:rPr>
              <w:t>添加环境变量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_Toc34315010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20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7D2BB65F" w14:textId="54CACF1D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11" w:history="1">
            <w:r w:rsidR="00BD0989" w:rsidRPr="008304DC">
              <w:rPr>
                <w:rStyle w:val="a6"/>
                <w:noProof/>
              </w:rPr>
              <w:t xml:space="preserve">6.4 </w:t>
            </w:r>
            <w:r w:rsidR="00BD0989" w:rsidRPr="008304DC">
              <w:rPr>
                <w:rStyle w:val="a6"/>
                <w:noProof/>
              </w:rPr>
              <w:t>生成</w:t>
            </w:r>
            <w:r w:rsidR="00BD0989" w:rsidRPr="008304DC">
              <w:rPr>
                <w:rStyle w:val="a6"/>
                <w:noProof/>
              </w:rPr>
              <w:t>jar</w:t>
            </w:r>
            <w:r w:rsidR="00BD0989" w:rsidRPr="008304DC">
              <w:rPr>
                <w:rStyle w:val="a6"/>
                <w:noProof/>
              </w:rPr>
              <w:t>包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_Toc34315011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20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11004643" w14:textId="75D0346F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12" w:history="1">
            <w:r w:rsidR="00BD0989" w:rsidRPr="008304DC">
              <w:rPr>
                <w:rStyle w:val="a6"/>
                <w:noProof/>
              </w:rPr>
              <w:t>6.5</w:t>
            </w:r>
            <w:r w:rsidR="00BD0989" w:rsidRPr="008304DC">
              <w:rPr>
                <w:rStyle w:val="a6"/>
                <w:noProof/>
                <w:shd w:val="clear" w:color="auto" w:fill="FFFFFF"/>
              </w:rPr>
              <w:t xml:space="preserve"> </w:t>
            </w:r>
            <w:r w:rsidR="00BD0989" w:rsidRPr="008304DC">
              <w:rPr>
                <w:rStyle w:val="a6"/>
                <w:noProof/>
                <w:shd w:val="clear" w:color="auto" w:fill="FFFFFF"/>
              </w:rPr>
              <w:t>启动</w:t>
            </w:r>
            <w:r w:rsidR="00BD0989" w:rsidRPr="008304DC">
              <w:rPr>
                <w:rStyle w:val="a6"/>
                <w:noProof/>
                <w:shd w:val="clear" w:color="auto" w:fill="FFFFFF"/>
              </w:rPr>
              <w:t>rocketmq web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_Toc34315012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20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5294339B" w14:textId="0A80092B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13" w:history="1">
            <w:r w:rsidR="00BD0989" w:rsidRPr="008304DC">
              <w:rPr>
                <w:rStyle w:val="a6"/>
                <w:noProof/>
              </w:rPr>
              <w:t xml:space="preserve">6.6 </w:t>
            </w:r>
            <w:r w:rsidR="00BD0989" w:rsidRPr="008304DC">
              <w:rPr>
                <w:rStyle w:val="a6"/>
                <w:noProof/>
              </w:rPr>
              <w:t>配置</w:t>
            </w:r>
            <w:r w:rsidR="00BD0989" w:rsidRPr="008304DC">
              <w:rPr>
                <w:rStyle w:val="a6"/>
                <w:noProof/>
              </w:rPr>
              <w:t>web</w:t>
            </w:r>
            <w:r w:rsidR="00BD0989" w:rsidRPr="008304DC">
              <w:rPr>
                <w:rStyle w:val="a6"/>
                <w:noProof/>
              </w:rPr>
              <w:t>访问密码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_Toc34315013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20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1A8CB526" w14:textId="1DF0825F" w:rsidR="00BD0989" w:rsidRDefault="00FD516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14" w:history="1">
            <w:r w:rsidR="00BD0989" w:rsidRPr="008304DC">
              <w:rPr>
                <w:rStyle w:val="a6"/>
                <w:noProof/>
              </w:rPr>
              <w:t>第</w:t>
            </w:r>
            <w:r w:rsidR="00BD0989" w:rsidRPr="008304DC">
              <w:rPr>
                <w:rStyle w:val="a6"/>
                <w:noProof/>
              </w:rPr>
              <w:t>7</w:t>
            </w:r>
            <w:r w:rsidR="00BD0989" w:rsidRPr="008304DC">
              <w:rPr>
                <w:rStyle w:val="a6"/>
                <w:noProof/>
              </w:rPr>
              <w:t>章</w:t>
            </w:r>
            <w:r w:rsidR="00BD0989" w:rsidRPr="008304DC">
              <w:rPr>
                <w:rStyle w:val="a6"/>
                <w:noProof/>
              </w:rPr>
              <w:t xml:space="preserve"> </w:t>
            </w:r>
            <w:r w:rsidR="00BD0989" w:rsidRPr="008304DC">
              <w:rPr>
                <w:rStyle w:val="a6"/>
                <w:noProof/>
              </w:rPr>
              <w:t>搭建</w:t>
            </w:r>
            <w:r w:rsidR="00BD0989" w:rsidRPr="008304DC">
              <w:rPr>
                <w:rStyle w:val="a6"/>
                <w:noProof/>
              </w:rPr>
              <w:t>rocketmq</w:t>
            </w:r>
            <w:r w:rsidR="00BD0989" w:rsidRPr="008304DC">
              <w:rPr>
                <w:rStyle w:val="a6"/>
                <w:noProof/>
              </w:rPr>
              <w:t>集群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_Toc34315014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22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230E459A" w14:textId="50CF6EB2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15" w:history="1">
            <w:r w:rsidR="00BD0989" w:rsidRPr="008304DC">
              <w:rPr>
                <w:rStyle w:val="a6"/>
                <w:noProof/>
              </w:rPr>
              <w:t>7.1 conf</w:t>
            </w:r>
            <w:r w:rsidR="00BD0989" w:rsidRPr="008304DC">
              <w:rPr>
                <w:rStyle w:val="a6"/>
                <w:noProof/>
              </w:rPr>
              <w:t>目录文件介绍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_Toc34315015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22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7590F3C4" w14:textId="45097D5B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16" w:history="1">
            <w:r w:rsidR="00BD0989" w:rsidRPr="008304DC">
              <w:rPr>
                <w:rStyle w:val="a6"/>
                <w:noProof/>
              </w:rPr>
              <w:t xml:space="preserve">7.2 </w:t>
            </w:r>
            <w:r w:rsidR="00BD0989" w:rsidRPr="008304DC">
              <w:rPr>
                <w:rStyle w:val="a6"/>
                <w:noProof/>
              </w:rPr>
              <w:t>搭建一主一从（同步复制，异步刷盘）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_Toc34315016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22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54E4A9B4" w14:textId="712D9E67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17" w:history="1">
            <w:r w:rsidR="00BD0989" w:rsidRPr="008304DC">
              <w:rPr>
                <w:rStyle w:val="a6"/>
                <w:noProof/>
              </w:rPr>
              <w:t xml:space="preserve">7.2.1 </w:t>
            </w:r>
            <w:r w:rsidR="00BD0989" w:rsidRPr="008304DC">
              <w:rPr>
                <w:rStyle w:val="a6"/>
                <w:noProof/>
              </w:rPr>
              <w:t>上传包到主</w:t>
            </w:r>
            <w:r w:rsidR="00BD0989" w:rsidRPr="008304DC">
              <w:rPr>
                <w:rStyle w:val="a6"/>
                <w:noProof/>
              </w:rPr>
              <w:t>172.26.103.76</w:t>
            </w:r>
            <w:r w:rsidR="00BD0989" w:rsidRPr="008304DC">
              <w:rPr>
                <w:rStyle w:val="a6"/>
                <w:noProof/>
              </w:rPr>
              <w:t>服务器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_Toc34315017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23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634F2FD6" w14:textId="5E8246DD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18" w:history="1">
            <w:r w:rsidR="00BD0989" w:rsidRPr="008304DC">
              <w:rPr>
                <w:rStyle w:val="a6"/>
                <w:noProof/>
              </w:rPr>
              <w:t xml:space="preserve">7.2.2 </w:t>
            </w:r>
            <w:r w:rsidR="00BD0989" w:rsidRPr="008304DC">
              <w:rPr>
                <w:rStyle w:val="a6"/>
                <w:noProof/>
              </w:rPr>
              <w:t>两台</w:t>
            </w:r>
            <w:r w:rsidR="00BD0989" w:rsidRPr="008304DC">
              <w:rPr>
                <w:rStyle w:val="a6"/>
                <w:noProof/>
              </w:rPr>
              <w:t xml:space="preserve"> </w:t>
            </w:r>
            <w:r w:rsidR="00BD0989" w:rsidRPr="008304DC">
              <w:rPr>
                <w:rStyle w:val="a6"/>
                <w:noProof/>
              </w:rPr>
              <w:t>服务器分别配置</w:t>
            </w:r>
            <w:r w:rsidR="00BD0989" w:rsidRPr="008304DC">
              <w:rPr>
                <w:rStyle w:val="a6"/>
                <w:noProof/>
              </w:rPr>
              <w:t>jdk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_Toc34315018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23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6FEB0F96" w14:textId="6CACD3DE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19" w:history="1">
            <w:r w:rsidR="00BD0989" w:rsidRPr="008304DC">
              <w:rPr>
                <w:rStyle w:val="a6"/>
                <w:noProof/>
              </w:rPr>
              <w:t xml:space="preserve">7.2.3 </w:t>
            </w:r>
            <w:r w:rsidR="00BD0989" w:rsidRPr="008304DC">
              <w:rPr>
                <w:rStyle w:val="a6"/>
                <w:noProof/>
              </w:rPr>
              <w:t>创建</w:t>
            </w:r>
            <w:r w:rsidR="00BD0989" w:rsidRPr="008304DC">
              <w:rPr>
                <w:rStyle w:val="a6"/>
                <w:noProof/>
              </w:rPr>
              <w:t>RocketMQ</w:t>
            </w:r>
            <w:r w:rsidR="00BD0989" w:rsidRPr="008304DC">
              <w:rPr>
                <w:rStyle w:val="a6"/>
                <w:noProof/>
              </w:rPr>
              <w:t>存储文件的目录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_Toc34315019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23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27C1EE72" w14:textId="75164CF2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20" w:history="1">
            <w:r w:rsidR="00BD0989" w:rsidRPr="008304DC">
              <w:rPr>
                <w:rStyle w:val="a6"/>
                <w:noProof/>
              </w:rPr>
              <w:t xml:space="preserve">7.2.4 </w:t>
            </w:r>
            <w:r w:rsidR="00BD0989" w:rsidRPr="008304DC">
              <w:rPr>
                <w:rStyle w:val="a6"/>
                <w:noProof/>
              </w:rPr>
              <w:t>更改上传到主服务器的配置文件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_Toc34315020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24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55E5561E" w14:textId="18A2C643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21" w:history="1">
            <w:r w:rsidR="00BD0989" w:rsidRPr="008304DC">
              <w:rPr>
                <w:rStyle w:val="a6"/>
                <w:noProof/>
              </w:rPr>
              <w:t xml:space="preserve">7.2.5 </w:t>
            </w:r>
            <w:r w:rsidR="00BD0989" w:rsidRPr="008304DC">
              <w:rPr>
                <w:rStyle w:val="a6"/>
                <w:noProof/>
              </w:rPr>
              <w:t>进入</w:t>
            </w:r>
            <w:r w:rsidR="00BD0989" w:rsidRPr="008304DC">
              <w:rPr>
                <w:rStyle w:val="a6"/>
                <w:noProof/>
              </w:rPr>
              <w:t>conf</w:t>
            </w:r>
            <w:r w:rsidR="00BD0989" w:rsidRPr="008304DC">
              <w:rPr>
                <w:rStyle w:val="a6"/>
                <w:noProof/>
              </w:rPr>
              <w:t>目录，替换所有</w:t>
            </w:r>
            <w:r w:rsidR="00BD0989" w:rsidRPr="008304DC">
              <w:rPr>
                <w:rStyle w:val="a6"/>
                <w:noProof/>
              </w:rPr>
              <w:t>xml</w:t>
            </w:r>
            <w:r w:rsidR="00BD0989" w:rsidRPr="008304DC">
              <w:rPr>
                <w:rStyle w:val="a6"/>
                <w:noProof/>
              </w:rPr>
              <w:t>中的</w:t>
            </w:r>
            <w:r w:rsidR="00BD0989" w:rsidRPr="008304DC">
              <w:rPr>
                <w:rStyle w:val="a6"/>
                <w:noProof/>
              </w:rPr>
              <w:t>${user.home},</w:t>
            </w:r>
            <w:r w:rsidR="00BD0989" w:rsidRPr="008304DC">
              <w:rPr>
                <w:rStyle w:val="a6"/>
                <w:noProof/>
              </w:rPr>
              <w:t>保证日志路径正确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_Toc34315021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27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5A259A68" w14:textId="133DBB49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22" w:history="1">
            <w:r w:rsidR="00BD0989" w:rsidRPr="008304DC">
              <w:rPr>
                <w:rStyle w:val="a6"/>
                <w:noProof/>
              </w:rPr>
              <w:t xml:space="preserve">7.2.6 </w:t>
            </w:r>
            <w:r w:rsidR="00BD0989" w:rsidRPr="008304DC">
              <w:rPr>
                <w:rStyle w:val="a6"/>
                <w:noProof/>
              </w:rPr>
              <w:t>进入</w:t>
            </w:r>
            <w:r w:rsidR="00BD0989" w:rsidRPr="008304DC">
              <w:rPr>
                <w:rStyle w:val="a6"/>
                <w:noProof/>
              </w:rPr>
              <w:t>bin</w:t>
            </w:r>
            <w:r w:rsidR="00BD0989" w:rsidRPr="008304DC">
              <w:rPr>
                <w:rStyle w:val="a6"/>
                <w:noProof/>
              </w:rPr>
              <w:t>目录，修改配置</w:t>
            </w:r>
            <w:r w:rsidR="00BD0989" w:rsidRPr="008304DC">
              <w:rPr>
                <w:rStyle w:val="a6"/>
                <w:noProof/>
              </w:rPr>
              <w:t>(</w:t>
            </w:r>
            <w:r w:rsidR="00BD0989" w:rsidRPr="008304DC">
              <w:rPr>
                <w:rStyle w:val="a6"/>
                <w:noProof/>
              </w:rPr>
              <w:t>分别修改</w:t>
            </w:r>
            <w:r w:rsidR="00BD0989" w:rsidRPr="008304DC">
              <w:rPr>
                <w:rStyle w:val="a6"/>
                <w:noProof/>
              </w:rPr>
              <w:t xml:space="preserve">runserver.sh </w:t>
            </w:r>
            <w:r w:rsidR="00BD0989" w:rsidRPr="008304DC">
              <w:rPr>
                <w:rStyle w:val="a6"/>
                <w:noProof/>
              </w:rPr>
              <w:t>以及</w:t>
            </w:r>
            <w:r w:rsidR="00BD0989" w:rsidRPr="008304DC">
              <w:rPr>
                <w:rStyle w:val="a6"/>
                <w:noProof/>
              </w:rPr>
              <w:t xml:space="preserve"> runbroker.sh</w:t>
            </w:r>
            <w:r w:rsidR="00BD0989" w:rsidRPr="008304DC">
              <w:rPr>
                <w:rStyle w:val="a6"/>
                <w:noProof/>
              </w:rPr>
              <w:t>，因为默认配置内存过大，可能导致启动失败</w:t>
            </w:r>
            <w:r w:rsidR="00BD0989" w:rsidRPr="008304DC">
              <w:rPr>
                <w:rStyle w:val="a6"/>
                <w:noProof/>
              </w:rPr>
              <w:t>)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_Toc34315022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27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6FA17BFE" w14:textId="7E1C9D98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23" w:history="1">
            <w:r w:rsidR="00BD0989" w:rsidRPr="008304DC">
              <w:rPr>
                <w:rStyle w:val="a6"/>
                <w:noProof/>
              </w:rPr>
              <w:t xml:space="preserve">7.2.7 </w:t>
            </w:r>
            <w:r w:rsidR="00BD0989" w:rsidRPr="008304DC">
              <w:rPr>
                <w:rStyle w:val="a6"/>
                <w:noProof/>
              </w:rPr>
              <w:t>把在主上</w:t>
            </w:r>
            <w:r w:rsidR="00BD0989" w:rsidRPr="008304DC">
              <w:rPr>
                <w:rStyle w:val="a6"/>
                <w:noProof/>
              </w:rPr>
              <w:t>172.26.103.76</w:t>
            </w:r>
            <w:r w:rsidR="00BD0989" w:rsidRPr="008304DC">
              <w:rPr>
                <w:rStyle w:val="a6"/>
                <w:noProof/>
              </w:rPr>
              <w:t>配置好的整体推送到从服务器</w:t>
            </w:r>
            <w:r w:rsidR="00BD0989" w:rsidRPr="008304DC">
              <w:rPr>
                <w:rStyle w:val="a6"/>
                <w:noProof/>
              </w:rPr>
              <w:t>172.26.103.77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_Toc34315023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28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211EB4EA" w14:textId="3721871D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24" w:history="1">
            <w:r w:rsidR="00BD0989" w:rsidRPr="008304DC">
              <w:rPr>
                <w:rStyle w:val="a6"/>
                <w:noProof/>
              </w:rPr>
              <w:t xml:space="preserve">7.2.8 </w:t>
            </w:r>
            <w:r w:rsidR="00BD0989" w:rsidRPr="008304DC">
              <w:rPr>
                <w:rStyle w:val="a6"/>
                <w:noProof/>
              </w:rPr>
              <w:t>主从两台服务器分别增加环境变量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_Toc34315024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28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320F2F61" w14:textId="5E28C846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25" w:history="1">
            <w:r w:rsidR="00BD0989" w:rsidRPr="008304DC">
              <w:rPr>
                <w:rStyle w:val="a6"/>
                <w:noProof/>
              </w:rPr>
              <w:t xml:space="preserve">7.2.9 </w:t>
            </w:r>
            <w:r w:rsidR="00BD0989" w:rsidRPr="008304DC">
              <w:rPr>
                <w:rStyle w:val="a6"/>
                <w:noProof/>
              </w:rPr>
              <w:t>分别启动主从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_Toc34315025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28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0B9962D3" w14:textId="01BA8D79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26" w:history="1">
            <w:r w:rsidR="00BD0989" w:rsidRPr="008304DC">
              <w:rPr>
                <w:rStyle w:val="a6"/>
                <w:noProof/>
              </w:rPr>
              <w:t xml:space="preserve">7.2.10 </w:t>
            </w:r>
            <w:r w:rsidR="00BD0989" w:rsidRPr="008304DC">
              <w:rPr>
                <w:rStyle w:val="a6"/>
                <w:noProof/>
              </w:rPr>
              <w:t>两台机器分别检查是否启动成功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_Toc34315026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29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1670F02D" w14:textId="7B34C92A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27" w:history="1">
            <w:r w:rsidR="00BD0989" w:rsidRPr="008304DC">
              <w:rPr>
                <w:rStyle w:val="a6"/>
                <w:noProof/>
              </w:rPr>
              <w:t xml:space="preserve">7.3 </w:t>
            </w:r>
            <w:r w:rsidR="00BD0989" w:rsidRPr="008304DC">
              <w:rPr>
                <w:rStyle w:val="a6"/>
                <w:noProof/>
              </w:rPr>
              <w:t>两主两从（同步复制，异步刷盘）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_Toc34315027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30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05BAB8AE" w14:textId="7851836F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28" w:history="1">
            <w:r w:rsidR="00BD0989" w:rsidRPr="008304DC">
              <w:rPr>
                <w:rStyle w:val="a6"/>
                <w:noProof/>
              </w:rPr>
              <w:t xml:space="preserve">7.3.1 </w:t>
            </w:r>
            <w:r w:rsidR="00BD0989" w:rsidRPr="008304DC">
              <w:rPr>
                <w:rStyle w:val="a6"/>
                <w:noProof/>
              </w:rPr>
              <w:t>上传包到主</w:t>
            </w:r>
            <w:r w:rsidR="00BD0989" w:rsidRPr="008304DC">
              <w:rPr>
                <w:rStyle w:val="a6"/>
                <w:noProof/>
              </w:rPr>
              <w:t>172.26.103.76</w:t>
            </w:r>
            <w:r w:rsidR="00BD0989" w:rsidRPr="008304DC">
              <w:rPr>
                <w:rStyle w:val="a6"/>
                <w:noProof/>
              </w:rPr>
              <w:t>服务器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_Toc34315028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30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674BA5E1" w14:textId="68646C7B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29" w:history="1">
            <w:r w:rsidR="00BD0989" w:rsidRPr="008304DC">
              <w:rPr>
                <w:rStyle w:val="a6"/>
                <w:noProof/>
              </w:rPr>
              <w:t xml:space="preserve">7.3.2 </w:t>
            </w:r>
            <w:r w:rsidR="00BD0989" w:rsidRPr="008304DC">
              <w:rPr>
                <w:rStyle w:val="a6"/>
                <w:noProof/>
              </w:rPr>
              <w:t>四台</w:t>
            </w:r>
            <w:r w:rsidR="00BD0989" w:rsidRPr="008304DC">
              <w:rPr>
                <w:rStyle w:val="a6"/>
                <w:noProof/>
              </w:rPr>
              <w:t xml:space="preserve"> </w:t>
            </w:r>
            <w:r w:rsidR="00BD0989" w:rsidRPr="008304DC">
              <w:rPr>
                <w:rStyle w:val="a6"/>
                <w:noProof/>
              </w:rPr>
              <w:t>服务器分别配置</w:t>
            </w:r>
            <w:r w:rsidR="00BD0989" w:rsidRPr="008304DC">
              <w:rPr>
                <w:rStyle w:val="a6"/>
                <w:noProof/>
              </w:rPr>
              <w:t>jdk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_Toc34315029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30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5C278B31" w14:textId="7F95E8F6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30" w:history="1">
            <w:r w:rsidR="00BD0989" w:rsidRPr="008304DC">
              <w:rPr>
                <w:rStyle w:val="a6"/>
                <w:noProof/>
              </w:rPr>
              <w:t xml:space="preserve">7.3.3 </w:t>
            </w:r>
            <w:r w:rsidR="00BD0989" w:rsidRPr="008304DC">
              <w:rPr>
                <w:rStyle w:val="a6"/>
                <w:noProof/>
              </w:rPr>
              <w:t>创建</w:t>
            </w:r>
            <w:r w:rsidR="00BD0989" w:rsidRPr="008304DC">
              <w:rPr>
                <w:rStyle w:val="a6"/>
                <w:noProof/>
              </w:rPr>
              <w:t>RocketMQ</w:t>
            </w:r>
            <w:r w:rsidR="00BD0989" w:rsidRPr="008304DC">
              <w:rPr>
                <w:rStyle w:val="a6"/>
                <w:noProof/>
              </w:rPr>
              <w:t>存储文件的目录</w:t>
            </w:r>
            <w:r w:rsidR="00BD0989" w:rsidRPr="008304DC">
              <w:rPr>
                <w:rStyle w:val="a6"/>
                <w:noProof/>
              </w:rPr>
              <w:t>(</w:t>
            </w:r>
            <w:r w:rsidR="00BD0989" w:rsidRPr="008304DC">
              <w:rPr>
                <w:rStyle w:val="a6"/>
                <w:noProof/>
              </w:rPr>
              <w:t>主</w:t>
            </w:r>
            <w:r w:rsidR="00BD0989" w:rsidRPr="008304DC">
              <w:rPr>
                <w:rStyle w:val="a6"/>
                <w:noProof/>
              </w:rPr>
              <w:t>172.26.103.76</w:t>
            </w:r>
            <w:r w:rsidR="00BD0989" w:rsidRPr="008304DC">
              <w:rPr>
                <w:rStyle w:val="a6"/>
                <w:noProof/>
              </w:rPr>
              <w:t>上面操作</w:t>
            </w:r>
            <w:r w:rsidR="00BD0989" w:rsidRPr="008304DC">
              <w:rPr>
                <w:rStyle w:val="a6"/>
                <w:noProof/>
              </w:rPr>
              <w:t>)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_Toc34315030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31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7413CA90" w14:textId="5CD17705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31" w:history="1">
            <w:r w:rsidR="00BD0989" w:rsidRPr="008304DC">
              <w:rPr>
                <w:rStyle w:val="a6"/>
                <w:noProof/>
              </w:rPr>
              <w:t xml:space="preserve">7.3.4 </w:t>
            </w:r>
            <w:r w:rsidR="00BD0989" w:rsidRPr="008304DC">
              <w:rPr>
                <w:rStyle w:val="a6"/>
                <w:noProof/>
              </w:rPr>
              <w:t>更改上传到主服务器的配置文件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_Toc34315031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31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364EE881" w14:textId="4E3A646F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32" w:history="1">
            <w:r w:rsidR="00BD0989" w:rsidRPr="008304DC">
              <w:rPr>
                <w:rStyle w:val="a6"/>
                <w:noProof/>
              </w:rPr>
              <w:t xml:space="preserve">7.3.1 </w:t>
            </w:r>
            <w:r w:rsidR="00BD0989" w:rsidRPr="008304DC">
              <w:rPr>
                <w:rStyle w:val="a6"/>
                <w:noProof/>
              </w:rPr>
              <w:t>进入</w:t>
            </w:r>
            <w:r w:rsidR="00BD0989" w:rsidRPr="008304DC">
              <w:rPr>
                <w:rStyle w:val="a6"/>
                <w:noProof/>
              </w:rPr>
              <w:t>conf</w:t>
            </w:r>
            <w:r w:rsidR="00BD0989" w:rsidRPr="008304DC">
              <w:rPr>
                <w:rStyle w:val="a6"/>
                <w:noProof/>
              </w:rPr>
              <w:t>目录，替换所有</w:t>
            </w:r>
            <w:r w:rsidR="00BD0989" w:rsidRPr="008304DC">
              <w:rPr>
                <w:rStyle w:val="a6"/>
                <w:noProof/>
              </w:rPr>
              <w:t>xml</w:t>
            </w:r>
            <w:r w:rsidR="00BD0989" w:rsidRPr="008304DC">
              <w:rPr>
                <w:rStyle w:val="a6"/>
                <w:noProof/>
              </w:rPr>
              <w:t>中的</w:t>
            </w:r>
            <w:r w:rsidR="00BD0989" w:rsidRPr="008304DC">
              <w:rPr>
                <w:rStyle w:val="a6"/>
                <w:noProof/>
              </w:rPr>
              <w:t>${user.home},</w:t>
            </w:r>
            <w:r w:rsidR="00BD0989" w:rsidRPr="008304DC">
              <w:rPr>
                <w:rStyle w:val="a6"/>
                <w:noProof/>
              </w:rPr>
              <w:t>保证日志路径正确（还是在</w:t>
            </w:r>
            <w:r w:rsidR="00BD0989" w:rsidRPr="008304DC">
              <w:rPr>
                <w:rStyle w:val="a6"/>
                <w:noProof/>
              </w:rPr>
              <w:t>172.26.103.76</w:t>
            </w:r>
            <w:r w:rsidR="00BD0989" w:rsidRPr="008304DC">
              <w:rPr>
                <w:rStyle w:val="a6"/>
                <w:noProof/>
              </w:rPr>
              <w:t>主服务器上操作）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_Toc34315032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35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0C3A6FD0" w14:textId="35CAB6B0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33" w:history="1">
            <w:r w:rsidR="00BD0989" w:rsidRPr="008304DC">
              <w:rPr>
                <w:rStyle w:val="a6"/>
                <w:noProof/>
              </w:rPr>
              <w:t xml:space="preserve">7.3.2 </w:t>
            </w:r>
            <w:r w:rsidR="00BD0989" w:rsidRPr="008304DC">
              <w:rPr>
                <w:rStyle w:val="a6"/>
                <w:noProof/>
              </w:rPr>
              <w:t>进入</w:t>
            </w:r>
            <w:r w:rsidR="00BD0989" w:rsidRPr="008304DC">
              <w:rPr>
                <w:rStyle w:val="a6"/>
                <w:noProof/>
              </w:rPr>
              <w:t>bin</w:t>
            </w:r>
            <w:r w:rsidR="00BD0989" w:rsidRPr="008304DC">
              <w:rPr>
                <w:rStyle w:val="a6"/>
                <w:noProof/>
              </w:rPr>
              <w:t>目录，修改配置</w:t>
            </w:r>
            <w:r w:rsidR="00BD0989" w:rsidRPr="008304DC">
              <w:rPr>
                <w:rStyle w:val="a6"/>
                <w:noProof/>
              </w:rPr>
              <w:t>(</w:t>
            </w:r>
            <w:r w:rsidR="00BD0989" w:rsidRPr="008304DC">
              <w:rPr>
                <w:rStyle w:val="a6"/>
                <w:noProof/>
              </w:rPr>
              <w:t>分别修改</w:t>
            </w:r>
            <w:r w:rsidR="00BD0989" w:rsidRPr="008304DC">
              <w:rPr>
                <w:rStyle w:val="a6"/>
                <w:noProof/>
              </w:rPr>
              <w:t xml:space="preserve">runserver.sh </w:t>
            </w:r>
            <w:r w:rsidR="00BD0989" w:rsidRPr="008304DC">
              <w:rPr>
                <w:rStyle w:val="a6"/>
                <w:noProof/>
              </w:rPr>
              <w:t>以及</w:t>
            </w:r>
            <w:r w:rsidR="00BD0989" w:rsidRPr="008304DC">
              <w:rPr>
                <w:rStyle w:val="a6"/>
                <w:noProof/>
              </w:rPr>
              <w:t xml:space="preserve"> runbroker.sh</w:t>
            </w:r>
            <w:r w:rsidR="00BD0989" w:rsidRPr="008304DC">
              <w:rPr>
                <w:rStyle w:val="a6"/>
                <w:noProof/>
              </w:rPr>
              <w:t>，因为默认配置内存过大，可能导致启动失败</w:t>
            </w:r>
            <w:r w:rsidR="00BD0989" w:rsidRPr="008304DC">
              <w:rPr>
                <w:rStyle w:val="a6"/>
                <w:noProof/>
              </w:rPr>
              <w:t>)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_Toc34315033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35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38E034F6" w14:textId="7AA476D7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34" w:history="1">
            <w:r w:rsidR="00BD0989" w:rsidRPr="008304DC">
              <w:rPr>
                <w:rStyle w:val="a6"/>
                <w:noProof/>
              </w:rPr>
              <w:t xml:space="preserve">7.3.3 </w:t>
            </w:r>
            <w:r w:rsidR="00BD0989" w:rsidRPr="008304DC">
              <w:rPr>
                <w:rStyle w:val="a6"/>
                <w:noProof/>
              </w:rPr>
              <w:t>把在主上</w:t>
            </w:r>
            <w:r w:rsidR="00BD0989" w:rsidRPr="008304DC">
              <w:rPr>
                <w:rStyle w:val="a6"/>
                <w:noProof/>
              </w:rPr>
              <w:t>172.26.103.76</w:t>
            </w:r>
            <w:r w:rsidR="00BD0989" w:rsidRPr="008304DC">
              <w:rPr>
                <w:rStyle w:val="a6"/>
                <w:noProof/>
              </w:rPr>
              <w:t>配置好的整体推送到其他三台服务器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_Toc34315034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36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0C5C9644" w14:textId="25D978D8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35" w:history="1">
            <w:r w:rsidR="00BD0989" w:rsidRPr="008304DC">
              <w:rPr>
                <w:rStyle w:val="a6"/>
                <w:noProof/>
              </w:rPr>
              <w:t xml:space="preserve">7.3.4 </w:t>
            </w:r>
            <w:r w:rsidR="00BD0989" w:rsidRPr="008304DC">
              <w:rPr>
                <w:rStyle w:val="a6"/>
                <w:noProof/>
              </w:rPr>
              <w:t>分别在四台服务器上配置环境变量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_Toc34315035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36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56FD5A76" w14:textId="12AEA199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36" w:history="1">
            <w:r w:rsidR="00BD0989" w:rsidRPr="008304DC">
              <w:rPr>
                <w:rStyle w:val="a6"/>
                <w:noProof/>
              </w:rPr>
              <w:t xml:space="preserve">7.3.5 </w:t>
            </w:r>
            <w:r w:rsidR="00BD0989" w:rsidRPr="008304DC">
              <w:rPr>
                <w:rStyle w:val="a6"/>
                <w:noProof/>
              </w:rPr>
              <w:t>四台分别启动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_Toc34315036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36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50843DB4" w14:textId="2BA1C9CB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37" w:history="1">
            <w:r w:rsidR="00BD0989" w:rsidRPr="008304DC">
              <w:rPr>
                <w:rStyle w:val="a6"/>
                <w:noProof/>
              </w:rPr>
              <w:t xml:space="preserve">7.3.6 </w:t>
            </w:r>
            <w:r w:rsidR="00BD0989" w:rsidRPr="008304DC">
              <w:rPr>
                <w:rStyle w:val="a6"/>
                <w:noProof/>
              </w:rPr>
              <w:t>查看集群状态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_Toc34315037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37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7C3FFE40" w14:textId="50F1503D" w:rsidR="00BD0989" w:rsidRDefault="00FD516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4315038" w:history="1">
            <w:r w:rsidR="00BD0989" w:rsidRPr="008304DC">
              <w:rPr>
                <w:rStyle w:val="a6"/>
                <w:noProof/>
              </w:rPr>
              <w:t xml:space="preserve">7.3.7 </w:t>
            </w:r>
            <w:r w:rsidR="00BD0989" w:rsidRPr="008304DC">
              <w:rPr>
                <w:rStyle w:val="a6"/>
                <w:noProof/>
              </w:rPr>
              <w:t>其他的双主配置，以及异步配置，只是配置文件不同，其他都一样的。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_Toc34315038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38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3E09D19D" w14:textId="58378DB7" w:rsidR="00BD0989" w:rsidRDefault="00FD516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39" w:history="1">
            <w:r w:rsidR="00BD0989" w:rsidRPr="008304DC">
              <w:rPr>
                <w:rStyle w:val="a6"/>
                <w:noProof/>
              </w:rPr>
              <w:t>第</w:t>
            </w:r>
            <w:r w:rsidR="00BD0989" w:rsidRPr="008304DC">
              <w:rPr>
                <w:rStyle w:val="a6"/>
                <w:noProof/>
              </w:rPr>
              <w:t>8</w:t>
            </w:r>
            <w:r w:rsidR="00BD0989" w:rsidRPr="008304DC">
              <w:rPr>
                <w:rStyle w:val="a6"/>
                <w:noProof/>
              </w:rPr>
              <w:t>章</w:t>
            </w:r>
            <w:r w:rsidR="00BD0989" w:rsidRPr="008304DC">
              <w:rPr>
                <w:rStyle w:val="a6"/>
                <w:noProof/>
              </w:rPr>
              <w:t xml:space="preserve"> </w:t>
            </w:r>
            <w:r w:rsidR="00BD0989" w:rsidRPr="008304DC">
              <w:rPr>
                <w:rStyle w:val="a6"/>
                <w:noProof/>
              </w:rPr>
              <w:t>遇到的问题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_Toc34315039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38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19BB5153" w14:textId="1DAA9E67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40" w:history="1">
            <w:r w:rsidR="00BD0989" w:rsidRPr="008304DC">
              <w:rPr>
                <w:rStyle w:val="a6"/>
                <w:noProof/>
              </w:rPr>
              <w:t xml:space="preserve">8.1 </w:t>
            </w:r>
            <w:r w:rsidR="00BD0989" w:rsidRPr="008304DC">
              <w:rPr>
                <w:rStyle w:val="a6"/>
                <w:noProof/>
              </w:rPr>
              <w:t>所有的</w:t>
            </w:r>
            <w:r w:rsidR="00BD0989" w:rsidRPr="008304DC">
              <w:rPr>
                <w:rStyle w:val="a6"/>
                <w:noProof/>
              </w:rPr>
              <w:t>jdk</w:t>
            </w:r>
            <w:r w:rsidR="00BD0989" w:rsidRPr="008304DC">
              <w:rPr>
                <w:rStyle w:val="a6"/>
                <w:noProof/>
              </w:rPr>
              <w:t>，不管是</w:t>
            </w:r>
            <w:r w:rsidR="00BD0989" w:rsidRPr="008304DC">
              <w:rPr>
                <w:rStyle w:val="a6"/>
                <w:noProof/>
              </w:rPr>
              <w:t>yum</w:t>
            </w:r>
            <w:r w:rsidR="00BD0989" w:rsidRPr="008304DC">
              <w:rPr>
                <w:rStyle w:val="a6"/>
                <w:noProof/>
              </w:rPr>
              <w:t>安装的还是解压缩的，都要添加到环境变量，</w:t>
            </w:r>
            <w:r w:rsidR="00BD0989" w:rsidRPr="008304DC">
              <w:rPr>
                <w:rStyle w:val="a6"/>
                <w:noProof/>
              </w:rPr>
              <w:t xml:space="preserve">/bin/tools.sh </w:t>
            </w:r>
            <w:r w:rsidR="00BD0989" w:rsidRPr="008304DC">
              <w:rPr>
                <w:rStyle w:val="a6"/>
                <w:noProof/>
              </w:rPr>
              <w:t>会通过环境变量来运行</w:t>
            </w:r>
            <w:r w:rsidR="00BD0989" w:rsidRPr="008304DC">
              <w:rPr>
                <w:rStyle w:val="a6"/>
                <w:noProof/>
              </w:rPr>
              <w:t>java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_Toc34315040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38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422B9619" w14:textId="03C59704" w:rsidR="00BD0989" w:rsidRDefault="00FD516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41" w:history="1">
            <w:r w:rsidR="00BD0989" w:rsidRPr="008304DC">
              <w:rPr>
                <w:rStyle w:val="a6"/>
                <w:noProof/>
              </w:rPr>
              <w:t>第</w:t>
            </w:r>
            <w:r w:rsidR="00BD0989" w:rsidRPr="008304DC">
              <w:rPr>
                <w:rStyle w:val="a6"/>
                <w:noProof/>
              </w:rPr>
              <w:t>9</w:t>
            </w:r>
            <w:r w:rsidR="00BD0989" w:rsidRPr="008304DC">
              <w:rPr>
                <w:rStyle w:val="a6"/>
                <w:noProof/>
              </w:rPr>
              <w:t>章</w:t>
            </w:r>
            <w:r w:rsidR="00BD0989" w:rsidRPr="008304DC">
              <w:rPr>
                <w:rStyle w:val="a6"/>
                <w:noProof/>
              </w:rPr>
              <w:t xml:space="preserve"> </w:t>
            </w:r>
            <w:r w:rsidR="00BD0989" w:rsidRPr="008304DC">
              <w:rPr>
                <w:rStyle w:val="a6"/>
                <w:noProof/>
              </w:rPr>
              <w:t>常用命令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_Toc34315041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39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1D2A18B9" w14:textId="2750A51A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42" w:history="1">
            <w:r w:rsidR="00BD0989" w:rsidRPr="008304DC">
              <w:rPr>
                <w:rStyle w:val="a6"/>
                <w:noProof/>
              </w:rPr>
              <w:t xml:space="preserve">9.1 </w:t>
            </w:r>
            <w:r w:rsidR="00BD0989" w:rsidRPr="008304DC">
              <w:rPr>
                <w:rStyle w:val="a6"/>
                <w:noProof/>
              </w:rPr>
              <w:t>查看帮助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_Toc34315042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39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73032A4D" w14:textId="2FBD4C06" w:rsidR="00BD0989" w:rsidRDefault="00FD516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315043" w:history="1">
            <w:r w:rsidR="00BD0989" w:rsidRPr="008304DC">
              <w:rPr>
                <w:rStyle w:val="a6"/>
                <w:noProof/>
              </w:rPr>
              <w:t xml:space="preserve">9.2 </w:t>
            </w:r>
            <w:r w:rsidR="00BD0989" w:rsidRPr="008304DC">
              <w:rPr>
                <w:rStyle w:val="a6"/>
                <w:noProof/>
              </w:rPr>
              <w:t>集群相关命令</w:t>
            </w:r>
            <w:r w:rsidR="00BD0989">
              <w:rPr>
                <w:noProof/>
                <w:webHidden/>
              </w:rPr>
              <w:tab/>
            </w:r>
            <w:r w:rsidR="00BD0989">
              <w:rPr>
                <w:noProof/>
                <w:webHidden/>
              </w:rPr>
              <w:fldChar w:fldCharType="begin"/>
            </w:r>
            <w:r w:rsidR="00BD0989">
              <w:rPr>
                <w:noProof/>
                <w:webHidden/>
              </w:rPr>
              <w:instrText xml:space="preserve"> PAGEREF _Toc34315043 \h </w:instrText>
            </w:r>
            <w:r w:rsidR="00BD0989">
              <w:rPr>
                <w:noProof/>
                <w:webHidden/>
              </w:rPr>
            </w:r>
            <w:r w:rsidR="00BD0989">
              <w:rPr>
                <w:noProof/>
                <w:webHidden/>
              </w:rPr>
              <w:fldChar w:fldCharType="separate"/>
            </w:r>
            <w:r w:rsidR="00BD0989">
              <w:rPr>
                <w:noProof/>
                <w:webHidden/>
              </w:rPr>
              <w:t>39</w:t>
            </w:r>
            <w:r w:rsidR="00BD0989">
              <w:rPr>
                <w:noProof/>
                <w:webHidden/>
              </w:rPr>
              <w:fldChar w:fldCharType="end"/>
            </w:r>
          </w:hyperlink>
        </w:p>
        <w:p w14:paraId="0E4192FD" w14:textId="5B7AB58C" w:rsidR="003310E6" w:rsidRDefault="003310E6">
          <w:r>
            <w:rPr>
              <w:b/>
              <w:bCs/>
              <w:lang w:val="zh-CN"/>
            </w:rPr>
            <w:fldChar w:fldCharType="end"/>
          </w:r>
        </w:p>
      </w:sdtContent>
    </w:sdt>
    <w:p w14:paraId="094A080E" w14:textId="7823C6EA" w:rsidR="003310E6" w:rsidRDefault="003310E6" w:rsidP="0017262F"/>
    <w:p w14:paraId="6E77C779" w14:textId="042C5C87" w:rsidR="003310E6" w:rsidRDefault="003310E6" w:rsidP="0017262F"/>
    <w:p w14:paraId="34E66C5A" w14:textId="4D7B76B0" w:rsidR="003310E6" w:rsidRDefault="003310E6" w:rsidP="0017262F"/>
    <w:p w14:paraId="14850EB7" w14:textId="154D41F4" w:rsidR="00C85104" w:rsidRDefault="00C85104" w:rsidP="0017262F"/>
    <w:p w14:paraId="4FE7FD83" w14:textId="6348CE08" w:rsidR="00C85104" w:rsidRDefault="00C85104" w:rsidP="0017262F"/>
    <w:p w14:paraId="7B150309" w14:textId="73A5C8AA" w:rsidR="00C85104" w:rsidRDefault="00C85104" w:rsidP="0017262F"/>
    <w:p w14:paraId="3A102781" w14:textId="7B1DAE4C" w:rsidR="00C85104" w:rsidRDefault="00C85104" w:rsidP="0017262F"/>
    <w:p w14:paraId="3CB4940B" w14:textId="02E770FC" w:rsidR="00C85104" w:rsidRDefault="00C85104" w:rsidP="0017262F"/>
    <w:p w14:paraId="03E62A53" w14:textId="3EAA93F6" w:rsidR="00C85104" w:rsidRDefault="00C85104" w:rsidP="0017262F"/>
    <w:p w14:paraId="30FB240D" w14:textId="5D9DAA73" w:rsidR="00C85104" w:rsidRDefault="00C85104" w:rsidP="0017262F"/>
    <w:p w14:paraId="04A0E9C1" w14:textId="5322B2C1" w:rsidR="00C85104" w:rsidRDefault="00C85104" w:rsidP="0017262F"/>
    <w:p w14:paraId="75307FFC" w14:textId="6F7D16C1" w:rsidR="00C85104" w:rsidRDefault="00C85104" w:rsidP="0017262F"/>
    <w:p w14:paraId="2CDEE9DE" w14:textId="24D69FDC" w:rsidR="00C85104" w:rsidRDefault="00C85104" w:rsidP="0017262F"/>
    <w:p w14:paraId="58BF75E4" w14:textId="77777777" w:rsidR="00C85104" w:rsidRDefault="00C85104" w:rsidP="0017262F"/>
    <w:p w14:paraId="1F279CE5" w14:textId="4477CCC8" w:rsidR="00FA157D" w:rsidRDefault="0017262F" w:rsidP="0017262F">
      <w:pPr>
        <w:pStyle w:val="1"/>
      </w:pPr>
      <w:bookmarkStart w:id="0" w:name="_Toc34314974"/>
      <w:r>
        <w:rPr>
          <w:rFonts w:hint="eastAsia"/>
        </w:rPr>
        <w:lastRenderedPageBreak/>
        <w:t>参考文档</w:t>
      </w:r>
      <w:bookmarkEnd w:id="0"/>
    </w:p>
    <w:p w14:paraId="4DBAB77C" w14:textId="77777777" w:rsidR="00D50651" w:rsidRDefault="00D50651" w:rsidP="00F340A6"/>
    <w:p w14:paraId="0F1DF607" w14:textId="39A2C0E5" w:rsidR="00D50651" w:rsidRDefault="00FD5166" w:rsidP="00314EEF">
      <w:hyperlink r:id="rId8" w:history="1">
        <w:r w:rsidR="009406E1">
          <w:rPr>
            <w:rStyle w:val="a6"/>
          </w:rPr>
          <w:t>https://blog.csdn.net/xiaoye319/article/details/102481093</w:t>
        </w:r>
      </w:hyperlink>
    </w:p>
    <w:p w14:paraId="33CEE69C" w14:textId="2371CB36" w:rsidR="0042296B" w:rsidRDefault="0042296B" w:rsidP="00314EEF"/>
    <w:p w14:paraId="5F8D969B" w14:textId="55D796CB" w:rsidR="0042296B" w:rsidRDefault="0042296B" w:rsidP="00314EEF"/>
    <w:p w14:paraId="4AC0C575" w14:textId="00D82DF5" w:rsidR="0042296B" w:rsidRDefault="0042296B" w:rsidP="00314EEF">
      <w:pPr>
        <w:pStyle w:val="1"/>
        <w:shd w:val="clear" w:color="auto" w:fill="FFFFFF"/>
        <w:spacing w:before="0" w:after="240"/>
        <w:rPr>
          <w:rFonts w:ascii="Segoe UI Emoji" w:hAnsi="Segoe UI Emoji"/>
          <w:color w:val="404040"/>
          <w:sz w:val="39"/>
          <w:szCs w:val="39"/>
        </w:rPr>
      </w:pPr>
      <w:bookmarkStart w:id="1" w:name="_Toc34314975"/>
      <w:r>
        <w:rPr>
          <w:rFonts w:ascii="Segoe UI Emoji" w:hAnsi="Segoe UI Emoji"/>
          <w:color w:val="404040"/>
          <w:sz w:val="39"/>
          <w:szCs w:val="39"/>
        </w:rPr>
        <w:t>概览</w:t>
      </w:r>
      <w:bookmarkEnd w:id="1"/>
    </w:p>
    <w:p w14:paraId="0067B612" w14:textId="5D832802" w:rsidR="002E1062" w:rsidRPr="002E1062" w:rsidRDefault="002E1062" w:rsidP="002E1062">
      <w:r>
        <w:rPr>
          <w:rFonts w:hint="eastAsia"/>
        </w:rPr>
        <w:t>简介</w:t>
      </w:r>
    </w:p>
    <w:p w14:paraId="5A3A27B8" w14:textId="0BA2CCB1" w:rsidR="006D5C50" w:rsidRDefault="00FD5166" w:rsidP="006D5C50">
      <w:hyperlink r:id="rId9" w:history="1">
        <w:r w:rsidR="006D5C50">
          <w:rPr>
            <w:rStyle w:val="a6"/>
          </w:rPr>
          <w:t>https://www.jianshu.com/p/16c34951a6c4</w:t>
        </w:r>
      </w:hyperlink>
      <w:r w:rsidR="002E1062">
        <w:t xml:space="preserve"> </w:t>
      </w:r>
    </w:p>
    <w:p w14:paraId="7F934E5B" w14:textId="2926D8A6" w:rsidR="002E1062" w:rsidRDefault="002E1062" w:rsidP="002E1062">
      <w:pPr>
        <w:pStyle w:val="20"/>
        <w:spacing w:before="163" w:after="163"/>
      </w:pPr>
      <w:bookmarkStart w:id="2" w:name="_Toc34314976"/>
      <w:r>
        <w:rPr>
          <w:rFonts w:hint="eastAsia"/>
        </w:rPr>
        <w:t>历史</w:t>
      </w:r>
      <w:bookmarkEnd w:id="2"/>
    </w:p>
    <w:p w14:paraId="5252282D" w14:textId="1E4E6BC7" w:rsidR="002E1062" w:rsidRPr="002E1062" w:rsidRDefault="002E1062" w:rsidP="002E1062">
      <w:r>
        <w:rPr>
          <w:rFonts w:hint="eastAsia"/>
        </w:rPr>
        <w:t>初始由阿里创建，后捐献给</w:t>
      </w:r>
      <w:r>
        <w:rPr>
          <w:rFonts w:hint="eastAsia"/>
        </w:rPr>
        <w:t>apache</w:t>
      </w:r>
      <w:r>
        <w:rPr>
          <w:rFonts w:hint="eastAsia"/>
        </w:rPr>
        <w:t>基金会</w:t>
      </w:r>
      <w:r w:rsidR="00560E6F">
        <w:rPr>
          <w:rFonts w:hint="eastAsia"/>
        </w:rPr>
        <w:t>，现属于</w:t>
      </w:r>
      <w:r w:rsidR="00560E6F">
        <w:rPr>
          <w:rFonts w:hint="eastAsia"/>
        </w:rPr>
        <w:t>apache</w:t>
      </w:r>
      <w:r w:rsidR="00560E6F">
        <w:rPr>
          <w:rFonts w:hint="eastAsia"/>
        </w:rPr>
        <w:t>项目</w:t>
      </w:r>
    </w:p>
    <w:p w14:paraId="0414DE06" w14:textId="77777777" w:rsidR="002E1062" w:rsidRPr="006D5C50" w:rsidRDefault="002E1062" w:rsidP="006D5C50"/>
    <w:p w14:paraId="4DA55DF8" w14:textId="6CD5A2B7" w:rsidR="0042296B" w:rsidRDefault="0042296B" w:rsidP="0041679E">
      <w:pPr>
        <w:pStyle w:val="20"/>
        <w:spacing w:before="163" w:after="163"/>
      </w:pPr>
      <w:bookmarkStart w:id="3" w:name="_Toc34314977"/>
      <w:r>
        <w:rPr>
          <w:rFonts w:hint="eastAsia"/>
        </w:rPr>
        <w:t>作用</w:t>
      </w:r>
      <w:bookmarkEnd w:id="3"/>
    </w:p>
    <w:p w14:paraId="582D1FEB" w14:textId="4142008E" w:rsidR="0042296B" w:rsidRDefault="0042296B" w:rsidP="0042296B">
      <w:r>
        <w:rPr>
          <w:rFonts w:hint="eastAsia"/>
        </w:rPr>
        <w:t>应用解耦</w:t>
      </w:r>
      <w:r>
        <w:rPr>
          <w:rFonts w:hint="eastAsia"/>
        </w:rPr>
        <w:t xml:space="preserve"> </w:t>
      </w:r>
      <w:r>
        <w:rPr>
          <w:rFonts w:hint="eastAsia"/>
        </w:rPr>
        <w:t>流量消峰</w:t>
      </w:r>
      <w:r>
        <w:rPr>
          <w:rFonts w:hint="eastAsia"/>
        </w:rPr>
        <w:t xml:space="preserve"> </w:t>
      </w:r>
      <w:r>
        <w:rPr>
          <w:rFonts w:hint="eastAsia"/>
        </w:rPr>
        <w:t>消息分发</w:t>
      </w:r>
      <w:r>
        <w:rPr>
          <w:rFonts w:hint="eastAsia"/>
        </w:rPr>
        <w:t>(</w:t>
      </w:r>
      <w:r>
        <w:rPr>
          <w:rFonts w:hint="eastAsia"/>
        </w:rPr>
        <w:t>提供不同消息订阅方使用</w:t>
      </w:r>
      <w:r>
        <w:rPr>
          <w:rFonts w:hint="eastAsia"/>
        </w:rPr>
        <w:t>)</w:t>
      </w:r>
    </w:p>
    <w:p w14:paraId="4B5B820A" w14:textId="7E29D376" w:rsidR="0042296B" w:rsidRDefault="0042296B" w:rsidP="0041679E">
      <w:pPr>
        <w:pStyle w:val="20"/>
        <w:spacing w:before="163" w:after="163"/>
      </w:pPr>
      <w:bookmarkStart w:id="4" w:name="_Toc34314978"/>
      <w:r>
        <w:rPr>
          <w:rFonts w:hint="eastAsia"/>
        </w:rPr>
        <w:t>角色</w:t>
      </w:r>
      <w:bookmarkEnd w:id="4"/>
    </w:p>
    <w:p w14:paraId="109885C3" w14:textId="77777777" w:rsidR="0042296B" w:rsidRDefault="0042296B" w:rsidP="0042296B">
      <w:r>
        <w:rPr>
          <w:rFonts w:hint="eastAsia"/>
        </w:rPr>
        <w:t>NameServer(</w:t>
      </w:r>
      <w:r>
        <w:rPr>
          <w:rFonts w:hint="eastAsia"/>
        </w:rPr>
        <w:t>协调管理</w:t>
      </w:r>
      <w:r>
        <w:rPr>
          <w:rFonts w:hint="eastAsia"/>
        </w:rPr>
        <w:t>) Broker(</w:t>
      </w:r>
      <w:r>
        <w:rPr>
          <w:rFonts w:hint="eastAsia"/>
        </w:rPr>
        <w:t>暂存消息</w:t>
      </w:r>
      <w:r>
        <w:rPr>
          <w:rFonts w:hint="eastAsia"/>
        </w:rPr>
        <w:t>) Producer(</w:t>
      </w:r>
      <w:r>
        <w:rPr>
          <w:rFonts w:hint="eastAsia"/>
        </w:rPr>
        <w:t>消息生产者</w:t>
      </w:r>
      <w:r>
        <w:rPr>
          <w:rFonts w:hint="eastAsia"/>
        </w:rPr>
        <w:t>) Consumer(</w:t>
      </w:r>
      <w:r>
        <w:rPr>
          <w:rFonts w:hint="eastAsia"/>
        </w:rPr>
        <w:t>消息消费者</w:t>
      </w:r>
      <w:r>
        <w:rPr>
          <w:rFonts w:hint="eastAsia"/>
        </w:rPr>
        <w:t>)</w:t>
      </w:r>
    </w:p>
    <w:p w14:paraId="05A0E992" w14:textId="092D4A61" w:rsidR="0042296B" w:rsidRDefault="0042296B" w:rsidP="00314EEF"/>
    <w:p w14:paraId="298B1187" w14:textId="77777777" w:rsidR="0042296B" w:rsidRDefault="0042296B" w:rsidP="00314EEF"/>
    <w:p w14:paraId="10865B85" w14:textId="77777777" w:rsidR="00B00F90" w:rsidRDefault="00B00F90" w:rsidP="001D13B5">
      <w:pPr>
        <w:pStyle w:val="20"/>
        <w:spacing w:before="163" w:after="163"/>
      </w:pPr>
      <w:bookmarkStart w:id="5" w:name="_Toc34314979"/>
      <w:r>
        <w:rPr>
          <w:rFonts w:hint="eastAsia"/>
        </w:rPr>
        <w:t>RocketMQ</w:t>
      </w:r>
      <w:r>
        <w:rPr>
          <w:rFonts w:hint="eastAsia"/>
        </w:rPr>
        <w:t>集群模式架构分析</w:t>
      </w:r>
      <w:bookmarkEnd w:id="5"/>
    </w:p>
    <w:p w14:paraId="0D71B418" w14:textId="05E29647" w:rsidR="00B00F90" w:rsidRDefault="00B00F90" w:rsidP="00C408D9">
      <w:pPr>
        <w:pStyle w:val="3"/>
        <w:spacing w:before="163" w:after="163"/>
        <w:ind w:right="240"/>
      </w:pPr>
      <w:bookmarkStart w:id="6" w:name="_Toc34314980"/>
      <w:r>
        <w:rPr>
          <w:rFonts w:hint="eastAsia"/>
        </w:rPr>
        <w:t>单节点</w:t>
      </w:r>
      <w:bookmarkEnd w:id="6"/>
    </w:p>
    <w:p w14:paraId="5E16A7BA" w14:textId="77777777" w:rsidR="00B00F90" w:rsidRDefault="00B00F90" w:rsidP="00B00F90">
      <w:r>
        <w:rPr>
          <w:rFonts w:hint="eastAsia"/>
        </w:rPr>
        <w:t>优点：本地开发测试，配置简单，同步刷盘消息一条都不会丢</w:t>
      </w:r>
    </w:p>
    <w:p w14:paraId="262D6E74" w14:textId="77777777" w:rsidR="00B00F90" w:rsidRDefault="00B00F90" w:rsidP="00B00F90">
      <w:r>
        <w:rPr>
          <w:rFonts w:hint="eastAsia"/>
        </w:rPr>
        <w:t>缺点：不可靠，如果宕机，会导致服务不可用</w:t>
      </w:r>
    </w:p>
    <w:p w14:paraId="5E017E3D" w14:textId="77777777" w:rsidR="00C734DE" w:rsidRDefault="00C734DE" w:rsidP="00B00F90"/>
    <w:p w14:paraId="02CC55AB" w14:textId="2F2D2E5B" w:rsidR="00B00F90" w:rsidRDefault="00B00F90" w:rsidP="00C408D9">
      <w:pPr>
        <w:pStyle w:val="3"/>
        <w:spacing w:before="163" w:after="163"/>
        <w:ind w:right="240"/>
      </w:pPr>
      <w:bookmarkStart w:id="7" w:name="_Toc34314981"/>
      <w:r>
        <w:rPr>
          <w:rFonts w:hint="eastAsia"/>
        </w:rPr>
        <w:lastRenderedPageBreak/>
        <w:t>主从</w:t>
      </w:r>
      <w:r>
        <w:rPr>
          <w:rFonts w:hint="eastAsia"/>
        </w:rPr>
        <w:t>(</w:t>
      </w:r>
      <w:r>
        <w:rPr>
          <w:rFonts w:hint="eastAsia"/>
        </w:rPr>
        <w:t>异步、同步消息</w:t>
      </w:r>
      <w:r>
        <w:rPr>
          <w:rFonts w:hint="eastAsia"/>
        </w:rPr>
        <w:t>)</w:t>
      </w:r>
      <w:bookmarkEnd w:id="7"/>
    </w:p>
    <w:p w14:paraId="73FF34D2" w14:textId="77777777" w:rsidR="00B00F90" w:rsidRDefault="00B00F90" w:rsidP="00B00F90">
      <w:r>
        <w:rPr>
          <w:rFonts w:hint="eastAsia"/>
        </w:rPr>
        <w:t>优点：同步双写消息不丢失，异步复制存在少量丢失，主节点宕机，从节点可以对外提供消息的消费，但是不支持写入</w:t>
      </w:r>
    </w:p>
    <w:p w14:paraId="209A42DF" w14:textId="77777777" w:rsidR="00B00F90" w:rsidRDefault="00B00F90" w:rsidP="00B00F90">
      <w:r>
        <w:rPr>
          <w:rFonts w:hint="eastAsia"/>
        </w:rPr>
        <w:t>缺点：主备有短暂消息延迟，毫秒级，目前不支持自动切换，需要脚本或者其他程序进行监测然后进行停止</w:t>
      </w:r>
      <w:r>
        <w:rPr>
          <w:rFonts w:hint="eastAsia"/>
        </w:rPr>
        <w:t>broker</w:t>
      </w:r>
      <w:r>
        <w:rPr>
          <w:rFonts w:hint="eastAsia"/>
        </w:rPr>
        <w:t>，重启让从节点成为主节点</w:t>
      </w:r>
    </w:p>
    <w:p w14:paraId="590422AD" w14:textId="77777777" w:rsidR="00B00F90" w:rsidRDefault="00B00F90" w:rsidP="00B00F90"/>
    <w:p w14:paraId="0EB3337F" w14:textId="3CEEC5F5" w:rsidR="00B00F90" w:rsidRDefault="00B00F90" w:rsidP="00C408D9">
      <w:pPr>
        <w:pStyle w:val="3"/>
        <w:spacing w:before="163" w:after="163"/>
        <w:ind w:right="240"/>
      </w:pPr>
      <w:bookmarkStart w:id="8" w:name="_Toc34314982"/>
      <w:r>
        <w:rPr>
          <w:rFonts w:hint="eastAsia"/>
        </w:rPr>
        <w:t>双主</w:t>
      </w:r>
      <w:bookmarkEnd w:id="8"/>
    </w:p>
    <w:p w14:paraId="0BCB5127" w14:textId="77777777" w:rsidR="00B00F90" w:rsidRDefault="00B00F90" w:rsidP="00B00F90">
      <w:r>
        <w:rPr>
          <w:rFonts w:hint="eastAsia"/>
        </w:rPr>
        <w:t>优点：配置简单，可以靠配置</w:t>
      </w:r>
      <w:r>
        <w:rPr>
          <w:rFonts w:hint="eastAsia"/>
        </w:rPr>
        <w:t>RAID</w:t>
      </w:r>
      <w:r>
        <w:rPr>
          <w:rFonts w:hint="eastAsia"/>
        </w:rPr>
        <w:t>磁盘阵列保证消息可靠，异步刷盘丢失少量消息</w:t>
      </w:r>
    </w:p>
    <w:p w14:paraId="11F4F99F" w14:textId="77777777" w:rsidR="00B00F90" w:rsidRDefault="00B00F90" w:rsidP="00B00F90">
      <w:r>
        <w:rPr>
          <w:rFonts w:hint="eastAsia"/>
        </w:rPr>
        <w:t>缺点：</w:t>
      </w:r>
      <w:r>
        <w:rPr>
          <w:rFonts w:hint="eastAsia"/>
        </w:rPr>
        <w:t>master</w:t>
      </w:r>
      <w:r>
        <w:rPr>
          <w:rFonts w:hint="eastAsia"/>
        </w:rPr>
        <w:t>机器宕机期间，未被消费的消息在机器恢复之间不可消息，实时性会受到影响</w:t>
      </w:r>
    </w:p>
    <w:p w14:paraId="7E1901EE" w14:textId="77777777" w:rsidR="00B00F90" w:rsidRDefault="00B00F90" w:rsidP="00B00F90"/>
    <w:p w14:paraId="206BF801" w14:textId="1FA2A05D" w:rsidR="00B00F90" w:rsidRDefault="00B00F90" w:rsidP="00C408D9">
      <w:pPr>
        <w:pStyle w:val="3"/>
        <w:spacing w:before="163" w:after="163"/>
        <w:ind w:right="240"/>
      </w:pPr>
      <w:bookmarkStart w:id="9" w:name="_Toc34314983"/>
      <w:r>
        <w:rPr>
          <w:rFonts w:hint="eastAsia"/>
        </w:rPr>
        <w:t>双主双从，多主多从模式（异步复制）</w:t>
      </w:r>
      <w:bookmarkEnd w:id="9"/>
    </w:p>
    <w:p w14:paraId="6916119B" w14:textId="77777777" w:rsidR="00B00F90" w:rsidRDefault="00B00F90" w:rsidP="00B00F90">
      <w:r>
        <w:rPr>
          <w:rFonts w:hint="eastAsia"/>
        </w:rPr>
        <w:t>优点：磁盘损坏，消息丢失的非常少，消息实时性不会受影响，</w:t>
      </w:r>
      <w:r>
        <w:rPr>
          <w:rFonts w:hint="eastAsia"/>
        </w:rPr>
        <w:t>Master</w:t>
      </w:r>
      <w:r>
        <w:rPr>
          <w:rFonts w:hint="eastAsia"/>
        </w:rPr>
        <w:t>宕机后，消费者仍然可以从</w:t>
      </w:r>
      <w:r>
        <w:rPr>
          <w:rFonts w:hint="eastAsia"/>
        </w:rPr>
        <w:t>Slave</w:t>
      </w:r>
      <w:r>
        <w:rPr>
          <w:rFonts w:hint="eastAsia"/>
        </w:rPr>
        <w:t>消费</w:t>
      </w:r>
    </w:p>
    <w:p w14:paraId="0EAE5FF2" w14:textId="77777777" w:rsidR="00B00F90" w:rsidRDefault="00B00F90" w:rsidP="00B00F90">
      <w:r>
        <w:rPr>
          <w:rFonts w:hint="eastAsia"/>
        </w:rPr>
        <w:t>缺点：主备有短暂消息延迟，毫秒级，如果</w:t>
      </w:r>
      <w:r>
        <w:rPr>
          <w:rFonts w:hint="eastAsia"/>
        </w:rPr>
        <w:t>Master</w:t>
      </w:r>
      <w:r>
        <w:rPr>
          <w:rFonts w:hint="eastAsia"/>
        </w:rPr>
        <w:t>宕机，磁盘损坏情况，会丢失少量消息</w:t>
      </w:r>
    </w:p>
    <w:p w14:paraId="52A38B53" w14:textId="77777777" w:rsidR="00B00F90" w:rsidRDefault="00B00F90" w:rsidP="00B00F90"/>
    <w:p w14:paraId="6724C2C5" w14:textId="6E0A63C6" w:rsidR="00B00F90" w:rsidRDefault="00B00F90" w:rsidP="00C408D9">
      <w:pPr>
        <w:pStyle w:val="3"/>
        <w:spacing w:before="163" w:after="163"/>
        <w:ind w:right="240"/>
      </w:pPr>
      <w:bookmarkStart w:id="10" w:name="_Toc34314984"/>
      <w:r>
        <w:rPr>
          <w:rFonts w:hint="eastAsia"/>
        </w:rPr>
        <w:t>双主双从，多主多从模式（同步双写）</w:t>
      </w:r>
      <w:bookmarkEnd w:id="10"/>
    </w:p>
    <w:p w14:paraId="0850F4AF" w14:textId="77777777" w:rsidR="00B00F90" w:rsidRDefault="00B00F90" w:rsidP="00B00F90">
      <w:r>
        <w:rPr>
          <w:rFonts w:hint="eastAsia"/>
        </w:rPr>
        <w:t>优点：同步双写方式，主备都写成功，向应用才返回成功，服务可用性与数据可用性都非常高</w:t>
      </w:r>
    </w:p>
    <w:p w14:paraId="24C78D61" w14:textId="77777777" w:rsidR="00B00F90" w:rsidRDefault="00B00F90" w:rsidP="00B00F90">
      <w:r>
        <w:rPr>
          <w:rFonts w:hint="eastAsia"/>
        </w:rPr>
        <w:t>缺点：性能比异步复制模式略低，主宕机后，备机不能自动切换为主机</w:t>
      </w:r>
    </w:p>
    <w:p w14:paraId="168797BC" w14:textId="6777D5DA" w:rsidR="00B00F90" w:rsidRDefault="00B00F90" w:rsidP="00B00F90"/>
    <w:p w14:paraId="7B53FAAC" w14:textId="26D4324C" w:rsidR="00482E46" w:rsidRDefault="00482E46" w:rsidP="00C408D9">
      <w:pPr>
        <w:pStyle w:val="3"/>
        <w:spacing w:before="163" w:after="163"/>
        <w:ind w:right="240"/>
      </w:pPr>
      <w:bookmarkStart w:id="11" w:name="_Toc34314985"/>
      <w:r>
        <w:rPr>
          <w:rFonts w:hint="eastAsia"/>
        </w:rPr>
        <w:t>详解同步复制异步复制，同步刷盘异步刷盘</w:t>
      </w:r>
      <w:r w:rsidR="005E7047">
        <w:rPr>
          <w:rFonts w:hint="eastAsia"/>
        </w:rPr>
        <w:t>（一般为同步复制，异步刷盘）</w:t>
      </w:r>
      <w:bookmarkEnd w:id="11"/>
    </w:p>
    <w:p w14:paraId="0C152C70" w14:textId="77777777" w:rsidR="00482E46" w:rsidRDefault="00482E46" w:rsidP="00D4652A">
      <w:pPr>
        <w:pStyle w:val="af"/>
      </w:pPr>
      <w:r>
        <w:rPr>
          <w:rFonts w:hint="eastAsia"/>
        </w:rPr>
        <w:t>同步复制、异步复制</w:t>
      </w:r>
    </w:p>
    <w:p w14:paraId="450AEEED" w14:textId="502588A5" w:rsidR="00482E46" w:rsidRDefault="00482E46" w:rsidP="00D4652A">
      <w:pPr>
        <w:pStyle w:val="af"/>
      </w:pPr>
      <w:r>
        <w:rPr>
          <w:rFonts w:hint="eastAsia"/>
        </w:rPr>
        <w:t xml:space="preserve">　　如果一个</w:t>
      </w:r>
      <w:r>
        <w:rPr>
          <w:rFonts w:hint="eastAsia"/>
        </w:rPr>
        <w:t>broker</w:t>
      </w:r>
      <w:r>
        <w:rPr>
          <w:rFonts w:hint="eastAsia"/>
        </w:rPr>
        <w:t>组有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，消息需要从</w:t>
      </w:r>
      <w:r>
        <w:rPr>
          <w:rFonts w:hint="eastAsia"/>
        </w:rPr>
        <w:t>Master</w:t>
      </w:r>
      <w:r>
        <w:rPr>
          <w:rFonts w:hint="eastAsia"/>
        </w:rPr>
        <w:t>复制到</w:t>
      </w:r>
      <w:r>
        <w:rPr>
          <w:rFonts w:hint="eastAsia"/>
        </w:rPr>
        <w:t>Slave</w:t>
      </w:r>
      <w:r>
        <w:rPr>
          <w:rFonts w:hint="eastAsia"/>
        </w:rPr>
        <w:t>上，有同步和异步两种复制方式。</w:t>
      </w:r>
    </w:p>
    <w:p w14:paraId="00716BAB" w14:textId="4AF7F5B6" w:rsidR="00482E46" w:rsidRPr="00D4652A" w:rsidRDefault="00482E46" w:rsidP="00D4652A">
      <w:pPr>
        <w:pStyle w:val="af"/>
      </w:pPr>
      <w:r>
        <w:rPr>
          <w:rFonts w:hint="eastAsia"/>
        </w:rPr>
        <w:t>同步复制是等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</w:p>
    <w:p w14:paraId="12E983B2" w14:textId="259A23CE" w:rsidR="00482E46" w:rsidRPr="00D4652A" w:rsidRDefault="00482E46" w:rsidP="00D4652A">
      <w:pPr>
        <w:pStyle w:val="af"/>
      </w:pPr>
      <w:r>
        <w:rPr>
          <w:rFonts w:hint="eastAsia"/>
        </w:rPr>
        <w:t>均写成功后才反馈给客户端写成功状态；异步复制方式是只要</w:t>
      </w:r>
      <w:r>
        <w:rPr>
          <w:rFonts w:hint="eastAsia"/>
        </w:rPr>
        <w:t>Master</w:t>
      </w:r>
      <w:r>
        <w:rPr>
          <w:rFonts w:hint="eastAsia"/>
        </w:rPr>
        <w:t>写成功即可反馈给客户端写成功状态</w:t>
      </w:r>
    </w:p>
    <w:p w14:paraId="50877575" w14:textId="255C63C3" w:rsidR="00482E46" w:rsidRPr="00D4652A" w:rsidRDefault="00482E46" w:rsidP="00D4652A">
      <w:pPr>
        <w:pStyle w:val="af"/>
      </w:pPr>
      <w:r>
        <w:rPr>
          <w:rFonts w:hint="eastAsia"/>
        </w:rPr>
        <w:t xml:space="preserve">　　这两种复制方式各有优劣，在异步复制方式下，系统拥有较低的延迟和较高的吞吐量，但是如果</w:t>
      </w:r>
      <w:r>
        <w:rPr>
          <w:rFonts w:hint="eastAsia"/>
        </w:rPr>
        <w:t>Master</w:t>
      </w:r>
    </w:p>
    <w:p w14:paraId="7CAC7CB6" w14:textId="646C0615" w:rsidR="00482E46" w:rsidRPr="00D4652A" w:rsidRDefault="00482E46" w:rsidP="00D4652A">
      <w:pPr>
        <w:pStyle w:val="af"/>
      </w:pPr>
      <w:r>
        <w:rPr>
          <w:rFonts w:hint="eastAsia"/>
        </w:rPr>
        <w:lastRenderedPageBreak/>
        <w:t>出了故障，有些数据因为没有被写入</w:t>
      </w:r>
      <w:r>
        <w:rPr>
          <w:rFonts w:hint="eastAsia"/>
        </w:rPr>
        <w:t>Slave</w:t>
      </w:r>
      <w:r>
        <w:rPr>
          <w:rFonts w:hint="eastAsia"/>
        </w:rPr>
        <w:t>，有可能会丢失；在同步复制方式下，如果</w:t>
      </w:r>
      <w:r>
        <w:rPr>
          <w:rFonts w:hint="eastAsia"/>
        </w:rPr>
        <w:t>Master</w:t>
      </w:r>
      <w:r>
        <w:rPr>
          <w:rFonts w:hint="eastAsia"/>
        </w:rPr>
        <w:t>出故障，</w:t>
      </w:r>
      <w:r>
        <w:rPr>
          <w:rFonts w:hint="eastAsia"/>
        </w:rPr>
        <w:t>Slave</w:t>
      </w:r>
    </w:p>
    <w:p w14:paraId="2FCD7FEB" w14:textId="1F323018" w:rsidR="00482E46" w:rsidRPr="00D4652A" w:rsidRDefault="00482E46" w:rsidP="00D4652A">
      <w:pPr>
        <w:pStyle w:val="af"/>
      </w:pPr>
      <w:r>
        <w:rPr>
          <w:rFonts w:hint="eastAsia"/>
        </w:rPr>
        <w:t>上有全部的备份数据，容易恢复，但是同步复制会增大数据写入延迟，降低系统吞吐量。</w:t>
      </w:r>
    </w:p>
    <w:p w14:paraId="1EA8761E" w14:textId="636BC1BD" w:rsidR="00482E46" w:rsidRPr="00D4652A" w:rsidRDefault="00482E46" w:rsidP="00D4652A">
      <w:pPr>
        <w:pStyle w:val="af"/>
      </w:pPr>
      <w:r>
        <w:rPr>
          <w:rFonts w:hint="eastAsia"/>
        </w:rPr>
        <w:t xml:space="preserve">　　同步复制和异步复制是通过</w:t>
      </w:r>
      <w:r>
        <w:rPr>
          <w:rFonts w:hint="eastAsia"/>
        </w:rPr>
        <w:t>Broker</w:t>
      </w:r>
      <w:r>
        <w:rPr>
          <w:rFonts w:hint="eastAsia"/>
        </w:rPr>
        <w:t>配置文件里的</w:t>
      </w:r>
      <w:r>
        <w:rPr>
          <w:rFonts w:hint="eastAsia"/>
        </w:rPr>
        <w:t>brokerRole</w:t>
      </w:r>
      <w:r>
        <w:rPr>
          <w:rFonts w:hint="eastAsia"/>
        </w:rPr>
        <w:t>参数进行设置的，这个参数可以被设置成</w:t>
      </w:r>
    </w:p>
    <w:p w14:paraId="7A933440" w14:textId="37F45244" w:rsidR="00482E46" w:rsidRDefault="00482E46" w:rsidP="00D4652A">
      <w:pPr>
        <w:pStyle w:val="af"/>
      </w:pPr>
      <w:r>
        <w:rPr>
          <w:rFonts w:hint="eastAsia"/>
        </w:rPr>
        <w:t>ASYNC_MASTER</w:t>
      </w:r>
      <w:r>
        <w:rPr>
          <w:rFonts w:hint="eastAsia"/>
        </w:rPr>
        <w:t>、</w:t>
      </w:r>
      <w:r>
        <w:rPr>
          <w:rFonts w:hint="eastAsia"/>
        </w:rPr>
        <w:t>SYNC_MASTER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三个值中的一个。</w:t>
      </w:r>
    </w:p>
    <w:p w14:paraId="0090071A" w14:textId="3304D60B" w:rsidR="00482E46" w:rsidRPr="00D4652A" w:rsidRDefault="00482E46" w:rsidP="00D4652A">
      <w:pPr>
        <w:pStyle w:val="af"/>
      </w:pPr>
      <w:r>
        <w:rPr>
          <w:rFonts w:hint="eastAsia"/>
        </w:rPr>
        <w:t xml:space="preserve">　　实际应用中要结合业务场景，合理设置刷盘方式和主从复制方式，尤其是</w:t>
      </w:r>
      <w:r>
        <w:rPr>
          <w:rFonts w:hint="eastAsia"/>
        </w:rPr>
        <w:t>SYNC_FLUSH</w:t>
      </w:r>
      <w:r>
        <w:rPr>
          <w:rFonts w:hint="eastAsia"/>
        </w:rPr>
        <w:t>方式，由于频繁</w:t>
      </w:r>
    </w:p>
    <w:p w14:paraId="01E9C965" w14:textId="306D2D83" w:rsidR="00D50651" w:rsidRDefault="00482E46" w:rsidP="00D4652A">
      <w:pPr>
        <w:pStyle w:val="af"/>
      </w:pPr>
      <w:r>
        <w:rPr>
          <w:rFonts w:hint="eastAsia"/>
        </w:rPr>
        <w:t>的触发写磁盘动作，会明显降低性能。</w:t>
      </w:r>
    </w:p>
    <w:p w14:paraId="5A105694" w14:textId="3FD65D22" w:rsidR="00C734DE" w:rsidRDefault="00C734DE" w:rsidP="00314EEF"/>
    <w:p w14:paraId="1DBFB460" w14:textId="77777777" w:rsidR="00C734DE" w:rsidRDefault="00C734DE" w:rsidP="00314EEF"/>
    <w:p w14:paraId="2882DFCE" w14:textId="1B8B4785" w:rsidR="00D50651" w:rsidRDefault="00BE2058" w:rsidP="00314EEF">
      <w:pPr>
        <w:pStyle w:val="1"/>
      </w:pPr>
      <w:bookmarkStart w:id="12" w:name="_Toc34314986"/>
      <w:r>
        <w:rPr>
          <w:rFonts w:hint="eastAsia"/>
        </w:rPr>
        <w:t>系统环境</w:t>
      </w:r>
      <w:bookmarkEnd w:id="12"/>
    </w:p>
    <w:p w14:paraId="494372C9" w14:textId="66FAF4D9" w:rsidR="001C5086" w:rsidRPr="001C5086" w:rsidRDefault="001C5086" w:rsidP="001C5086">
      <w:r>
        <w:rPr>
          <w:rFonts w:hint="eastAsia"/>
        </w:rPr>
        <w:t>2020-03-05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5660"/>
      </w:tblGrid>
      <w:tr w:rsidR="002E7334" w14:paraId="2F7B64C6" w14:textId="77777777" w:rsidTr="002E7334">
        <w:trPr>
          <w:trHeight w:val="384"/>
        </w:trPr>
        <w:tc>
          <w:tcPr>
            <w:tcW w:w="2122" w:type="dxa"/>
          </w:tcPr>
          <w:p w14:paraId="3987F517" w14:textId="26E44BA5" w:rsidR="002E7334" w:rsidRDefault="002E7334" w:rsidP="00314EEF">
            <w:r>
              <w:rPr>
                <w:rFonts w:hint="eastAsia"/>
              </w:rPr>
              <w:t>系统版本</w:t>
            </w:r>
          </w:p>
        </w:tc>
        <w:tc>
          <w:tcPr>
            <w:tcW w:w="5660" w:type="dxa"/>
          </w:tcPr>
          <w:p w14:paraId="2FD23D03" w14:textId="62CB6404" w:rsidR="002E7334" w:rsidRDefault="002E7334" w:rsidP="00314EEF">
            <w:r>
              <w:rPr>
                <w:rFonts w:hint="eastAsia"/>
              </w:rPr>
              <w:t>centos</w:t>
            </w:r>
            <w:r>
              <w:t>7.7</w:t>
            </w:r>
          </w:p>
        </w:tc>
      </w:tr>
      <w:tr w:rsidR="002E7334" w14:paraId="1F9EBAD1" w14:textId="77777777" w:rsidTr="002E7334">
        <w:trPr>
          <w:trHeight w:val="373"/>
        </w:trPr>
        <w:tc>
          <w:tcPr>
            <w:tcW w:w="2122" w:type="dxa"/>
          </w:tcPr>
          <w:p w14:paraId="2BD5BAC0" w14:textId="4A90D423" w:rsidR="002E7334" w:rsidRDefault="00B96CDE" w:rsidP="00314EEF">
            <w:r>
              <w:rPr>
                <w:rFonts w:hint="eastAsia"/>
              </w:rPr>
              <w:t>r</w:t>
            </w:r>
            <w:r>
              <w:t>ocketmq</w:t>
            </w:r>
            <w:r w:rsidR="00361056">
              <w:rPr>
                <w:rFonts w:hint="eastAsia"/>
              </w:rPr>
              <w:t>版本</w:t>
            </w:r>
          </w:p>
        </w:tc>
        <w:tc>
          <w:tcPr>
            <w:tcW w:w="5660" w:type="dxa"/>
          </w:tcPr>
          <w:p w14:paraId="416A21C8" w14:textId="563ABD32" w:rsidR="002E7334" w:rsidRDefault="008A5CA6" w:rsidP="00314EEF">
            <w:r w:rsidRPr="008A5CA6">
              <w:t>rocketmq-all-4.5.0-bin-release.zip</w:t>
            </w:r>
          </w:p>
        </w:tc>
      </w:tr>
      <w:tr w:rsidR="002E7334" w14:paraId="650AED53" w14:textId="77777777" w:rsidTr="002E7334">
        <w:trPr>
          <w:trHeight w:val="373"/>
        </w:trPr>
        <w:tc>
          <w:tcPr>
            <w:tcW w:w="2122" w:type="dxa"/>
          </w:tcPr>
          <w:p w14:paraId="76F62B93" w14:textId="4F2D780E" w:rsidR="002E7334" w:rsidRDefault="002E7334" w:rsidP="00314EEF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  <w:tc>
          <w:tcPr>
            <w:tcW w:w="5660" w:type="dxa"/>
          </w:tcPr>
          <w:p w14:paraId="5CF2AE05" w14:textId="40B3ECE9" w:rsidR="002E7334" w:rsidRDefault="000C000F" w:rsidP="00314EEF">
            <w:r>
              <w:t>open</w:t>
            </w:r>
            <w:r w:rsidR="002E7334">
              <w:rPr>
                <w:rFonts w:hint="eastAsia"/>
              </w:rPr>
              <w:t>jdk</w:t>
            </w:r>
            <w:r w:rsidR="002E7334">
              <w:t>1.8</w:t>
            </w:r>
          </w:p>
        </w:tc>
      </w:tr>
      <w:tr w:rsidR="003328C7" w14:paraId="019DD8DE" w14:textId="77777777" w:rsidTr="002E7334">
        <w:trPr>
          <w:trHeight w:val="373"/>
        </w:trPr>
        <w:tc>
          <w:tcPr>
            <w:tcW w:w="2122" w:type="dxa"/>
          </w:tcPr>
          <w:p w14:paraId="531C751B" w14:textId="71E79AA4" w:rsidR="003328C7" w:rsidRDefault="003328C7" w:rsidP="00314EEF">
            <w:r>
              <w:rPr>
                <w:rFonts w:hint="eastAsia"/>
              </w:rPr>
              <w:t>硬件</w:t>
            </w:r>
          </w:p>
        </w:tc>
        <w:tc>
          <w:tcPr>
            <w:tcW w:w="5660" w:type="dxa"/>
          </w:tcPr>
          <w:p w14:paraId="05C56AC6" w14:textId="2F064C99" w:rsidR="003328C7" w:rsidRDefault="003328C7" w:rsidP="00314EE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4G</w:t>
            </w:r>
          </w:p>
        </w:tc>
      </w:tr>
    </w:tbl>
    <w:p w14:paraId="3FD09DFF" w14:textId="77777777" w:rsidR="00D50651" w:rsidRDefault="00D50651" w:rsidP="00314EEF"/>
    <w:p w14:paraId="414A273A" w14:textId="703836C6" w:rsidR="00D50651" w:rsidRDefault="0095458E" w:rsidP="00314EEF">
      <w:r w:rsidRPr="00D37B7E">
        <w:rPr>
          <w:rFonts w:hint="eastAsia"/>
          <w:highlight w:val="yellow"/>
        </w:rPr>
        <w:t>下载地址</w:t>
      </w:r>
      <w:r>
        <w:rPr>
          <w:rFonts w:hint="eastAsia"/>
        </w:rPr>
        <w:t>：</w:t>
      </w:r>
      <w:hyperlink r:id="rId10" w:history="1">
        <w:r>
          <w:rPr>
            <w:rStyle w:val="a6"/>
          </w:rPr>
          <w:t>http://rocketmq.apache.org/dowloading/releases/</w:t>
        </w:r>
      </w:hyperlink>
    </w:p>
    <w:p w14:paraId="54CFA74C" w14:textId="77777777" w:rsidR="00D50651" w:rsidRDefault="00D50651" w:rsidP="00314EEF"/>
    <w:p w14:paraId="3D51F689" w14:textId="72CF68CD" w:rsidR="00D50651" w:rsidRDefault="008A7F50" w:rsidP="00832861">
      <w:pPr>
        <w:pStyle w:val="1"/>
      </w:pPr>
      <w:bookmarkStart w:id="13" w:name="_Toc34314987"/>
      <w:r>
        <w:rPr>
          <w:rFonts w:hint="eastAsia"/>
        </w:rPr>
        <w:t>单点</w:t>
      </w:r>
      <w:r w:rsidR="00832861">
        <w:rPr>
          <w:rFonts w:hint="eastAsia"/>
        </w:rPr>
        <w:t>安装</w:t>
      </w:r>
      <w:bookmarkEnd w:id="13"/>
    </w:p>
    <w:p w14:paraId="54C6E5CB" w14:textId="3E3A8CB9" w:rsidR="004B399A" w:rsidRPr="004B399A" w:rsidRDefault="004B399A" w:rsidP="004B399A">
      <w:pPr>
        <w:pStyle w:val="20"/>
        <w:spacing w:before="163" w:after="163"/>
      </w:pPr>
      <w:bookmarkStart w:id="14" w:name="_Toc34314988"/>
      <w:r>
        <w:rPr>
          <w:rFonts w:hint="eastAsia"/>
        </w:rPr>
        <w:t>安装</w:t>
      </w:r>
      <w:r>
        <w:rPr>
          <w:rFonts w:hint="eastAsia"/>
        </w:rPr>
        <w:t>openjdk1.8</w:t>
      </w:r>
      <w:bookmarkEnd w:id="14"/>
    </w:p>
    <w:p w14:paraId="35CE30F5" w14:textId="77777777" w:rsidR="00AB27CB" w:rsidRPr="00E04E34" w:rsidRDefault="00AB27CB" w:rsidP="00AB27CB">
      <w:r w:rsidRPr="00E04E34">
        <w:t>yum install java-1.8.0-openjdk java-1.8.0-openjdk-devel</w:t>
      </w:r>
      <w:r>
        <w:t xml:space="preserve"> -y </w:t>
      </w:r>
    </w:p>
    <w:p w14:paraId="4238F35B" w14:textId="77777777" w:rsidR="00AB27CB" w:rsidRDefault="00AB27CB" w:rsidP="00AB27CB"/>
    <w:p w14:paraId="1DDCC76C" w14:textId="77777777" w:rsidR="00AB27CB" w:rsidRDefault="00AB27CB" w:rsidP="00AB27CB">
      <w:r>
        <w:rPr>
          <w:rFonts w:hint="eastAsia"/>
        </w:rPr>
        <w:t>所有的</w:t>
      </w:r>
      <w:r>
        <w:rPr>
          <w:rFonts w:hint="eastAsia"/>
        </w:rPr>
        <w:t>jdk</w:t>
      </w:r>
      <w:r>
        <w:rPr>
          <w:rFonts w:hint="eastAsia"/>
        </w:rPr>
        <w:t>，不管是</w:t>
      </w:r>
      <w:r>
        <w:rPr>
          <w:rFonts w:hint="eastAsia"/>
        </w:rPr>
        <w:t>yum</w:t>
      </w:r>
      <w:r>
        <w:rPr>
          <w:rFonts w:hint="eastAsia"/>
        </w:rPr>
        <w:t>安装的还是解压缩的，都要添加到环境变量，</w:t>
      </w:r>
      <w:r>
        <w:rPr>
          <w:rFonts w:hint="eastAsia"/>
        </w:rPr>
        <w:t xml:space="preserve">/bin/tools.sh </w:t>
      </w:r>
      <w:r>
        <w:rPr>
          <w:rFonts w:hint="eastAsia"/>
        </w:rPr>
        <w:t>会通过环境变量来运行</w:t>
      </w:r>
      <w:r>
        <w:rPr>
          <w:rFonts w:hint="eastAsia"/>
        </w:rPr>
        <w:t>java</w:t>
      </w:r>
    </w:p>
    <w:p w14:paraId="39DB3A26" w14:textId="77777777" w:rsidR="00AB27CB" w:rsidRDefault="00AB27CB" w:rsidP="00AB27CB">
      <w:r>
        <w:rPr>
          <w:rFonts w:hint="eastAsia"/>
        </w:rPr>
        <w:t>yum</w:t>
      </w:r>
      <w:r>
        <w:rPr>
          <w:rFonts w:hint="eastAsia"/>
        </w:rPr>
        <w:t>安装的</w:t>
      </w:r>
      <w:r>
        <w:rPr>
          <w:rFonts w:hint="eastAsia"/>
        </w:rPr>
        <w:t>openjdk</w:t>
      </w:r>
      <w:r>
        <w:rPr>
          <w:rFonts w:hint="eastAsia"/>
        </w:rPr>
        <w:t>配置环境变量</w:t>
      </w:r>
    </w:p>
    <w:p w14:paraId="2A529B53" w14:textId="77777777" w:rsidR="00AB27CB" w:rsidRDefault="00AB27CB" w:rsidP="00AB27CB">
      <w:pPr>
        <w:pStyle w:val="af"/>
      </w:pPr>
      <w:r>
        <w:t>JAVA_HOME=/usr/lib/jvm/java</w:t>
      </w:r>
    </w:p>
    <w:p w14:paraId="3E1D789F" w14:textId="77777777" w:rsidR="00AB27CB" w:rsidRDefault="00AB27CB" w:rsidP="00AB27CB">
      <w:pPr>
        <w:pStyle w:val="af"/>
      </w:pPr>
      <w:r>
        <w:lastRenderedPageBreak/>
        <w:t>JRE_HOME=/usr/lib/jvm/java/jre</w:t>
      </w:r>
    </w:p>
    <w:p w14:paraId="0BA951D1" w14:textId="77777777" w:rsidR="00AB27CB" w:rsidRDefault="00AB27CB" w:rsidP="00AB27CB">
      <w:pPr>
        <w:pStyle w:val="af"/>
      </w:pPr>
      <w:r>
        <w:t>PATH=$PATH:$JAVA_HOME/bin:$JRE_HOME/bin</w:t>
      </w:r>
    </w:p>
    <w:p w14:paraId="79B48189" w14:textId="77777777" w:rsidR="00AB27CB" w:rsidRDefault="00AB27CB" w:rsidP="00AB27CB">
      <w:pPr>
        <w:pStyle w:val="af"/>
      </w:pPr>
      <w:r>
        <w:t>CLASSPATH=.:$JAVA_HOME/lib/dt.jar:$JAVA_HOME/lib/tools.jar:$JRE_HOME/lib</w:t>
      </w:r>
    </w:p>
    <w:p w14:paraId="1CDA50F8" w14:textId="77777777" w:rsidR="00AB27CB" w:rsidRDefault="00AB27CB" w:rsidP="00AB27CB">
      <w:pPr>
        <w:pStyle w:val="af"/>
      </w:pPr>
      <w:r>
        <w:t>export JAVA_HOME JRE_HOME PATH CLASSPATH</w:t>
      </w:r>
    </w:p>
    <w:p w14:paraId="7E60F8A8" w14:textId="77777777" w:rsidR="00AB27CB" w:rsidRDefault="00AB27CB" w:rsidP="00AB27CB"/>
    <w:p w14:paraId="69303892" w14:textId="77777777" w:rsidR="00AB27CB" w:rsidRDefault="00AB27CB" w:rsidP="00AB27CB">
      <w:r>
        <w:rPr>
          <w:rFonts w:hint="eastAsia"/>
        </w:rPr>
        <w:t>java</w:t>
      </w:r>
      <w:r>
        <w:t xml:space="preserve"> -version</w:t>
      </w:r>
    </w:p>
    <w:p w14:paraId="79F71679" w14:textId="77777777" w:rsidR="00AB27CB" w:rsidRDefault="00AB27CB" w:rsidP="00AB27CB">
      <w:r>
        <w:rPr>
          <w:rFonts w:hint="eastAsia"/>
        </w:rPr>
        <w:t>j</w:t>
      </w:r>
      <w:r>
        <w:t xml:space="preserve">ps </w:t>
      </w:r>
    </w:p>
    <w:p w14:paraId="17260D35" w14:textId="77777777" w:rsidR="00AB27CB" w:rsidRDefault="00AB27CB" w:rsidP="00AB27CB">
      <w:r>
        <w:rPr>
          <w:rFonts w:hint="eastAsia"/>
        </w:rPr>
        <w:t>echo</w:t>
      </w:r>
      <w:r>
        <w:t xml:space="preserve"> $JAVA_HOME</w:t>
      </w:r>
    </w:p>
    <w:p w14:paraId="0387A5DA" w14:textId="77777777" w:rsidR="00AB27CB" w:rsidRPr="009D7700" w:rsidRDefault="00AB27CB" w:rsidP="00832861"/>
    <w:p w14:paraId="0C6BBD24" w14:textId="77777777" w:rsidR="00D50651" w:rsidRDefault="00D50651" w:rsidP="00314EEF"/>
    <w:p w14:paraId="1C43B99D" w14:textId="00A8493E" w:rsidR="00D50651" w:rsidRDefault="0026150C" w:rsidP="0026150C">
      <w:pPr>
        <w:pStyle w:val="20"/>
        <w:spacing w:before="163" w:after="163"/>
      </w:pPr>
      <w:bookmarkStart w:id="15" w:name="_Toc34314989"/>
      <w:r>
        <w:rPr>
          <w:rFonts w:hint="eastAsia"/>
        </w:rPr>
        <w:t>安装</w:t>
      </w:r>
      <w:r>
        <w:rPr>
          <w:rFonts w:hint="eastAsia"/>
        </w:rPr>
        <w:t>rocketmq</w:t>
      </w:r>
      <w:r w:rsidR="00875B85">
        <w:rPr>
          <w:rFonts w:hint="eastAsia"/>
        </w:rPr>
        <w:t>（下载带</w:t>
      </w:r>
      <w:r w:rsidR="00875B85">
        <w:rPr>
          <w:rFonts w:hint="eastAsia"/>
        </w:rPr>
        <w:t>bin</w:t>
      </w:r>
      <w:r w:rsidR="00875B85">
        <w:rPr>
          <w:rFonts w:hint="eastAsia"/>
        </w:rPr>
        <w:t>的）</w:t>
      </w:r>
      <w:bookmarkEnd w:id="15"/>
    </w:p>
    <w:p w14:paraId="530E8446" w14:textId="0495F817" w:rsidR="000E3636" w:rsidRPr="000E3636" w:rsidRDefault="000E3636" w:rsidP="000E3636">
      <w:r>
        <w:rPr>
          <w:rFonts w:hint="eastAsia"/>
        </w:rPr>
        <w:t>wget</w:t>
      </w:r>
      <w:r>
        <w:t xml:space="preserve"> </w:t>
      </w:r>
      <w:r w:rsidRPr="000E3636">
        <w:t>https://archive.apache.org/dist/rocketmq/4.5.0/rocketmq-all-4.5.0-bin-release.zip</w:t>
      </w:r>
    </w:p>
    <w:p w14:paraId="6D3483F7" w14:textId="3F248E53" w:rsidR="00D50651" w:rsidRDefault="00A956BC" w:rsidP="00A956BC">
      <w:pPr>
        <w:pStyle w:val="3"/>
        <w:spacing w:before="163" w:after="163"/>
        <w:ind w:right="240"/>
      </w:pPr>
      <w:bookmarkStart w:id="16" w:name="_Toc34314990"/>
      <w:r>
        <w:rPr>
          <w:rFonts w:hint="eastAsia"/>
        </w:rPr>
        <w:t>上传到服务器</w:t>
      </w:r>
      <w:bookmarkEnd w:id="16"/>
    </w:p>
    <w:p w14:paraId="7874E622" w14:textId="39CFCB71" w:rsidR="00A956BC" w:rsidRDefault="00A956BC" w:rsidP="00A956BC">
      <w:pPr>
        <w:pStyle w:val="3"/>
        <w:spacing w:before="163" w:after="163"/>
        <w:ind w:right="240"/>
      </w:pPr>
      <w:bookmarkStart w:id="17" w:name="_Toc34314991"/>
      <w:r>
        <w:rPr>
          <w:rFonts w:hint="eastAsia"/>
        </w:rPr>
        <w:t>解压到</w:t>
      </w:r>
      <w:r w:rsidRPr="00A956BC">
        <w:t>/usr/local</w:t>
      </w:r>
      <w:bookmarkEnd w:id="17"/>
    </w:p>
    <w:p w14:paraId="73BC89C3" w14:textId="77777777" w:rsidR="00FC6970" w:rsidRPr="00FC6970" w:rsidRDefault="00FC6970" w:rsidP="00FC6970"/>
    <w:p w14:paraId="0D0002B0" w14:textId="7AD8A696" w:rsidR="00A956BC" w:rsidRDefault="0021204B" w:rsidP="00A956BC">
      <w:pPr>
        <w:pStyle w:val="3"/>
        <w:spacing w:before="163" w:after="163"/>
        <w:ind w:right="240"/>
      </w:pPr>
      <w:bookmarkStart w:id="18" w:name="_Toc34314992"/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</w:t>
      </w:r>
      <w:r w:rsidR="008462CF">
        <w:rPr>
          <w:rFonts w:hint="eastAsia"/>
        </w:rPr>
        <w:t>，</w:t>
      </w:r>
      <w:r>
        <w:rPr>
          <w:rFonts w:hint="eastAsia"/>
        </w:rPr>
        <w:t>修改配置</w:t>
      </w:r>
      <w:r w:rsidRPr="0021204B">
        <w:rPr>
          <w:rFonts w:hint="eastAsia"/>
        </w:rPr>
        <w:t>(</w:t>
      </w:r>
      <w:r w:rsidRPr="0021204B">
        <w:rPr>
          <w:rFonts w:hint="eastAsia"/>
        </w:rPr>
        <w:t>分别修改</w:t>
      </w:r>
      <w:r w:rsidRPr="0021204B">
        <w:rPr>
          <w:rFonts w:hint="eastAsia"/>
        </w:rPr>
        <w:t xml:space="preserve">runserver.sh </w:t>
      </w:r>
      <w:r w:rsidRPr="0021204B">
        <w:rPr>
          <w:rFonts w:hint="eastAsia"/>
        </w:rPr>
        <w:t>以及</w:t>
      </w:r>
      <w:r w:rsidRPr="0021204B">
        <w:rPr>
          <w:rFonts w:hint="eastAsia"/>
        </w:rPr>
        <w:t xml:space="preserve"> runbroker.sh</w:t>
      </w:r>
      <w:r w:rsidRPr="0021204B">
        <w:rPr>
          <w:rFonts w:hint="eastAsia"/>
        </w:rPr>
        <w:t>，因为默认配置内存过大，可能导致启动失败</w:t>
      </w:r>
      <w:r w:rsidRPr="0021204B">
        <w:rPr>
          <w:rFonts w:hint="eastAsia"/>
        </w:rPr>
        <w:t>)</w:t>
      </w:r>
      <w:bookmarkEnd w:id="18"/>
    </w:p>
    <w:p w14:paraId="647BBDD4" w14:textId="3F69E358" w:rsidR="001E60A6" w:rsidRPr="001E60A6" w:rsidRDefault="001E60A6" w:rsidP="001E60A6">
      <w:r w:rsidRPr="006F4F7D">
        <w:rPr>
          <w:rFonts w:hint="eastAsia"/>
          <w:highlight w:val="yellow"/>
        </w:rPr>
        <w:t>RocketMQ</w:t>
      </w:r>
      <w:r w:rsidRPr="006F4F7D">
        <w:rPr>
          <w:rFonts w:hint="eastAsia"/>
          <w:highlight w:val="yellow"/>
        </w:rPr>
        <w:t>对内存的要求比较高，最少</w:t>
      </w:r>
      <w:r w:rsidRPr="006F4F7D">
        <w:rPr>
          <w:rFonts w:hint="eastAsia"/>
          <w:highlight w:val="yellow"/>
        </w:rPr>
        <w:t>1G</w:t>
      </w:r>
      <w:r w:rsidRPr="006F4F7D">
        <w:rPr>
          <w:rFonts w:hint="eastAsia"/>
          <w:highlight w:val="yellow"/>
        </w:rPr>
        <w:t>，如果内存太少，会影响</w:t>
      </w:r>
      <w:r w:rsidRPr="006F4F7D">
        <w:rPr>
          <w:rFonts w:hint="eastAsia"/>
          <w:highlight w:val="yellow"/>
        </w:rPr>
        <w:t>RocketMQ</w:t>
      </w:r>
      <w:r w:rsidRPr="006F4F7D">
        <w:rPr>
          <w:rFonts w:hint="eastAsia"/>
          <w:highlight w:val="yellow"/>
        </w:rPr>
        <w:t>的运行效率和执行性能。我们需要修改</w:t>
      </w:r>
      <w:r w:rsidRPr="006F4F7D">
        <w:rPr>
          <w:rFonts w:hint="eastAsia"/>
          <w:highlight w:val="yellow"/>
        </w:rPr>
        <w:t>bin</w:t>
      </w:r>
      <w:r w:rsidRPr="006F4F7D">
        <w:rPr>
          <w:rFonts w:hint="eastAsia"/>
          <w:highlight w:val="yellow"/>
        </w:rPr>
        <w:t>目录下的</w:t>
      </w:r>
      <w:r w:rsidRPr="006F4F7D">
        <w:rPr>
          <w:rFonts w:hint="eastAsia"/>
          <w:highlight w:val="yellow"/>
        </w:rPr>
        <w:t>runbroker.sh</w:t>
      </w:r>
      <w:r w:rsidRPr="006F4F7D">
        <w:rPr>
          <w:rFonts w:hint="eastAsia"/>
          <w:highlight w:val="yellow"/>
        </w:rPr>
        <w:t>和</w:t>
      </w:r>
      <w:r w:rsidRPr="006F4F7D">
        <w:rPr>
          <w:rFonts w:hint="eastAsia"/>
          <w:highlight w:val="yellow"/>
        </w:rPr>
        <w:t>runserver.sh</w:t>
      </w:r>
      <w:r w:rsidRPr="006F4F7D">
        <w:rPr>
          <w:rFonts w:hint="eastAsia"/>
          <w:highlight w:val="yellow"/>
        </w:rPr>
        <w:t>文件</w:t>
      </w:r>
    </w:p>
    <w:p w14:paraId="2E813873" w14:textId="77777777" w:rsidR="007E1336" w:rsidRDefault="007E1336" w:rsidP="00314EEF"/>
    <w:p w14:paraId="12B782F5" w14:textId="2BFD465D" w:rsidR="00D50651" w:rsidRDefault="001C372A" w:rsidP="00314EEF">
      <w:r>
        <w:rPr>
          <w:rFonts w:hint="eastAsia"/>
        </w:rPr>
        <w:t>cd</w:t>
      </w:r>
      <w:r>
        <w:t xml:space="preserve"> </w:t>
      </w:r>
      <w:r w:rsidR="00AD0E19" w:rsidRPr="00AD0E19">
        <w:t>/usr/local/rocketmq-4.5/bin</w:t>
      </w:r>
    </w:p>
    <w:p w14:paraId="2527BDF5" w14:textId="71A7E956" w:rsidR="00D50651" w:rsidRDefault="00143BAD" w:rsidP="00314EEF">
      <w:r>
        <w:rPr>
          <w:rFonts w:hint="eastAsia"/>
        </w:rPr>
        <w:t>v</w:t>
      </w:r>
      <w:r>
        <w:t xml:space="preserve">im </w:t>
      </w:r>
      <w:r w:rsidRPr="00143BAD">
        <w:t>runserver.sh</w:t>
      </w:r>
    </w:p>
    <w:p w14:paraId="2332FF62" w14:textId="6C93B689" w:rsidR="00420744" w:rsidRDefault="00420744" w:rsidP="00D8715D">
      <w:pPr>
        <w:pStyle w:val="af"/>
      </w:pPr>
      <w:r>
        <w:rPr>
          <w:rFonts w:hint="eastAsia"/>
        </w:rPr>
        <w:t>本来的</w:t>
      </w:r>
      <w:r w:rsidR="000B4AC3">
        <w:rPr>
          <w:rFonts w:hint="eastAsia"/>
        </w:rPr>
        <w:t>4</w:t>
      </w:r>
      <w:r w:rsidR="000B4AC3">
        <w:t>g</w:t>
      </w:r>
      <w:r>
        <w:rPr>
          <w:rFonts w:hint="eastAsia"/>
        </w:rPr>
        <w:t>：</w:t>
      </w:r>
    </w:p>
    <w:p w14:paraId="00AF2864" w14:textId="051DC4BD" w:rsidR="00D50651" w:rsidRDefault="00D8715D" w:rsidP="00D8715D">
      <w:pPr>
        <w:pStyle w:val="af"/>
      </w:pPr>
      <w:r>
        <w:t>JAVA_OPT="${JAVA_OPT} -server -Xms4g -Xmx4g -Xmn2g -XX:MetaspaceSize=128m -XX:MaxMetaspaceSize=320m"</w:t>
      </w:r>
    </w:p>
    <w:p w14:paraId="6654CCAA" w14:textId="553336FE" w:rsidR="00420744" w:rsidRDefault="00420744" w:rsidP="00D8715D">
      <w:pPr>
        <w:pStyle w:val="af"/>
      </w:pPr>
      <w:r>
        <w:rPr>
          <w:rFonts w:hint="eastAsia"/>
        </w:rPr>
        <w:t>按照实际机器配置修改</w:t>
      </w:r>
      <w:r w:rsidR="00A31D2B">
        <w:t>1g</w:t>
      </w:r>
      <w:r>
        <w:rPr>
          <w:rFonts w:hint="eastAsia"/>
        </w:rPr>
        <w:t>：</w:t>
      </w:r>
    </w:p>
    <w:p w14:paraId="33AEB344" w14:textId="34528175" w:rsidR="00420744" w:rsidRDefault="00420744" w:rsidP="00D8715D">
      <w:pPr>
        <w:pStyle w:val="af"/>
      </w:pPr>
      <w:r>
        <w:t>JAVA_OPT="${JAVA_OPT} -server -Xms</w:t>
      </w:r>
      <w:r w:rsidR="004A116C">
        <w:t>1g</w:t>
      </w:r>
      <w:r>
        <w:t xml:space="preserve"> -Xmx</w:t>
      </w:r>
      <w:r w:rsidR="004A116C">
        <w:t>1g</w:t>
      </w:r>
      <w:r>
        <w:t xml:space="preserve"> -Xmn</w:t>
      </w:r>
      <w:r w:rsidR="004A116C">
        <w:t>512</w:t>
      </w:r>
      <w:r w:rsidR="005F309C">
        <w:t>m</w:t>
      </w:r>
      <w:r>
        <w:t xml:space="preserve"> -XX:MetaspaceSize=128m -</w:t>
      </w:r>
      <w:r>
        <w:lastRenderedPageBreak/>
        <w:t>XX:MaxMetaspaceSize=320m"</w:t>
      </w:r>
    </w:p>
    <w:p w14:paraId="0956B3AF" w14:textId="77777777" w:rsidR="000B4AC3" w:rsidRDefault="000B4AC3" w:rsidP="00314EEF">
      <w:pPr>
        <w:rPr>
          <w:rFonts w:ascii="Segoe UI Emoji" w:hAnsi="Segoe UI Emoji"/>
          <w:color w:val="404040"/>
          <w:shd w:val="clear" w:color="auto" w:fill="FFFFFF"/>
        </w:rPr>
      </w:pPr>
    </w:p>
    <w:p w14:paraId="5AAD2346" w14:textId="5E9C295A" w:rsidR="00D50651" w:rsidRDefault="005945EA" w:rsidP="00314EEF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vim runbroker.sh</w:t>
      </w:r>
    </w:p>
    <w:p w14:paraId="27EB3E89" w14:textId="3C396AFB" w:rsidR="00BB320E" w:rsidRDefault="00EF72EB" w:rsidP="00BB320E">
      <w:pPr>
        <w:pStyle w:val="af"/>
      </w:pPr>
      <w:r>
        <w:rPr>
          <w:rFonts w:hint="eastAsia"/>
        </w:rPr>
        <w:t>本来的</w:t>
      </w:r>
      <w:r>
        <w:rPr>
          <w:rFonts w:hint="eastAsia"/>
        </w:rPr>
        <w:t>8g</w:t>
      </w:r>
      <w:r>
        <w:rPr>
          <w:rFonts w:hint="eastAsia"/>
        </w:rPr>
        <w:t>：</w:t>
      </w:r>
    </w:p>
    <w:p w14:paraId="3F2F0EF2" w14:textId="01C9F714" w:rsidR="00D50651" w:rsidRDefault="00BB320E" w:rsidP="00BB320E">
      <w:pPr>
        <w:pStyle w:val="af"/>
      </w:pPr>
      <w:r w:rsidRPr="00BB320E">
        <w:t>JAVA_OPT="${JAVA_OPT} -server -Xms8g -Xmx8g -Xmn4g"</w:t>
      </w:r>
    </w:p>
    <w:p w14:paraId="3C187037" w14:textId="1ACFF133" w:rsidR="00EF72EB" w:rsidRDefault="00EF72EB" w:rsidP="00BB320E">
      <w:pPr>
        <w:pStyle w:val="af"/>
      </w:pPr>
      <w:r>
        <w:rPr>
          <w:rFonts w:hint="eastAsia"/>
        </w:rPr>
        <w:t>按照实际机器配置修改</w:t>
      </w:r>
      <w:r w:rsidR="00601934">
        <w:t>1g</w:t>
      </w:r>
      <w:r>
        <w:rPr>
          <w:rFonts w:hint="eastAsia"/>
        </w:rPr>
        <w:t>：</w:t>
      </w:r>
    </w:p>
    <w:p w14:paraId="3CEA27AA" w14:textId="463F4B5E" w:rsidR="00EF72EB" w:rsidRPr="00EF72EB" w:rsidRDefault="00EF72EB" w:rsidP="00BB320E">
      <w:pPr>
        <w:pStyle w:val="af"/>
      </w:pPr>
      <w:r w:rsidRPr="00EF72EB">
        <w:t>JAVA_OPT="${JAVA_OPT} -server -Xms</w:t>
      </w:r>
      <w:r w:rsidR="0077655A">
        <w:t>1g</w:t>
      </w:r>
      <w:r w:rsidRPr="00EF72EB">
        <w:t xml:space="preserve"> -Xmx</w:t>
      </w:r>
      <w:r w:rsidR="0077655A">
        <w:t>1g</w:t>
      </w:r>
      <w:r w:rsidRPr="00EF72EB">
        <w:t xml:space="preserve"> -Xmn</w:t>
      </w:r>
      <w:r w:rsidR="0077655A">
        <w:t>512</w:t>
      </w:r>
      <w:r w:rsidRPr="00EF72EB">
        <w:t>m"</w:t>
      </w:r>
    </w:p>
    <w:p w14:paraId="0B5D290B" w14:textId="0EAB5796" w:rsidR="00D50651" w:rsidRDefault="00D50651" w:rsidP="00314EEF"/>
    <w:p w14:paraId="4D6D5C54" w14:textId="650F8035" w:rsidR="00DC3404" w:rsidRDefault="004549C0" w:rsidP="00DC3404">
      <w:pPr>
        <w:pStyle w:val="20"/>
        <w:spacing w:before="163" w:after="163"/>
      </w:pPr>
      <w:bookmarkStart w:id="19" w:name="_Toc34314993"/>
      <w:r w:rsidRPr="004549C0">
        <w:rPr>
          <w:rFonts w:hint="eastAsia"/>
        </w:rPr>
        <w:t>创建</w:t>
      </w:r>
      <w:r w:rsidRPr="004549C0">
        <w:rPr>
          <w:rFonts w:hint="eastAsia"/>
        </w:rPr>
        <w:t>RocketMQ</w:t>
      </w:r>
      <w:r w:rsidRPr="004549C0">
        <w:rPr>
          <w:rFonts w:hint="eastAsia"/>
        </w:rPr>
        <w:t>存储文件的目录</w:t>
      </w:r>
      <w:bookmarkEnd w:id="19"/>
    </w:p>
    <w:p w14:paraId="4F795566" w14:textId="77777777" w:rsidR="009A5D04" w:rsidRDefault="00C17F66" w:rsidP="00DC3404">
      <w:r w:rsidRPr="00C17F66">
        <w:t>cd /usr/local/rocketmq-4.5/</w:t>
      </w:r>
    </w:p>
    <w:p w14:paraId="649C2DEB" w14:textId="23A6C251" w:rsidR="00DC3404" w:rsidRDefault="00DC3404" w:rsidP="00DC3404">
      <w:r>
        <w:t>mkdir logs</w:t>
      </w:r>
    </w:p>
    <w:p w14:paraId="569A8E79" w14:textId="77777777" w:rsidR="00DC3404" w:rsidRDefault="00DC3404" w:rsidP="00DC3404">
      <w:r>
        <w:t>mkdir store</w:t>
      </w:r>
    </w:p>
    <w:p w14:paraId="0258ACB3" w14:textId="77777777" w:rsidR="00DC3404" w:rsidRDefault="00DC3404" w:rsidP="00DC3404">
      <w:r>
        <w:t>cd store/</w:t>
      </w:r>
    </w:p>
    <w:p w14:paraId="1EE6025B" w14:textId="77777777" w:rsidR="00DC3404" w:rsidRDefault="00DC3404" w:rsidP="00DC3404">
      <w:r>
        <w:t>mkdir commitlog</w:t>
      </w:r>
    </w:p>
    <w:p w14:paraId="78F520CB" w14:textId="77777777" w:rsidR="00DC3404" w:rsidRDefault="00DC3404" w:rsidP="00DC3404">
      <w:r>
        <w:t>mkdir consumequeue</w:t>
      </w:r>
    </w:p>
    <w:p w14:paraId="0A298FFF" w14:textId="6EF80461" w:rsidR="00B34043" w:rsidRPr="00B34043" w:rsidRDefault="00DC3404" w:rsidP="00DC3404">
      <w:r>
        <w:t>mkdir index</w:t>
      </w:r>
    </w:p>
    <w:p w14:paraId="3F2F9BD0" w14:textId="2079480A" w:rsidR="004549C0" w:rsidRDefault="004549C0" w:rsidP="00314EEF"/>
    <w:p w14:paraId="22445347" w14:textId="23D01833" w:rsidR="00A74566" w:rsidRPr="00B45BAC" w:rsidRDefault="00A74566" w:rsidP="00A74566">
      <w:pPr>
        <w:rPr>
          <w:highlight w:val="yellow"/>
        </w:rPr>
      </w:pPr>
      <w:r w:rsidRPr="00B45BAC">
        <w:rPr>
          <w:rFonts w:hint="eastAsia"/>
          <w:highlight w:val="yellow"/>
        </w:rPr>
        <w:t>文件夹说明：</w:t>
      </w:r>
    </w:p>
    <w:p w14:paraId="323B8BC2" w14:textId="77777777" w:rsidR="00A74566" w:rsidRPr="00B45BAC" w:rsidRDefault="00A74566" w:rsidP="00A74566">
      <w:pPr>
        <w:rPr>
          <w:highlight w:val="yellow"/>
        </w:rPr>
      </w:pPr>
      <w:r w:rsidRPr="00B45BAC">
        <w:rPr>
          <w:rFonts w:hint="eastAsia"/>
          <w:highlight w:val="yellow"/>
        </w:rPr>
        <w:t>logs:</w:t>
      </w:r>
      <w:r w:rsidRPr="00B45BAC">
        <w:rPr>
          <w:rFonts w:hint="eastAsia"/>
          <w:highlight w:val="yellow"/>
        </w:rPr>
        <w:t>存储</w:t>
      </w:r>
      <w:r w:rsidRPr="00B45BAC">
        <w:rPr>
          <w:rFonts w:hint="eastAsia"/>
          <w:highlight w:val="yellow"/>
        </w:rPr>
        <w:t>RocketMQ</w:t>
      </w:r>
      <w:r w:rsidRPr="00B45BAC">
        <w:rPr>
          <w:rFonts w:hint="eastAsia"/>
          <w:highlight w:val="yellow"/>
        </w:rPr>
        <w:t>日志目录</w:t>
      </w:r>
    </w:p>
    <w:p w14:paraId="316D5776" w14:textId="77777777" w:rsidR="00A74566" w:rsidRPr="00B45BAC" w:rsidRDefault="00A74566" w:rsidP="00A74566">
      <w:pPr>
        <w:rPr>
          <w:highlight w:val="yellow"/>
        </w:rPr>
      </w:pPr>
      <w:r w:rsidRPr="00B45BAC">
        <w:rPr>
          <w:rFonts w:hint="eastAsia"/>
          <w:highlight w:val="yellow"/>
        </w:rPr>
        <w:t>store:</w:t>
      </w:r>
      <w:r w:rsidRPr="00B45BAC">
        <w:rPr>
          <w:rFonts w:hint="eastAsia"/>
          <w:highlight w:val="yellow"/>
        </w:rPr>
        <w:t>存储</w:t>
      </w:r>
      <w:r w:rsidRPr="00B45BAC">
        <w:rPr>
          <w:rFonts w:hint="eastAsia"/>
          <w:highlight w:val="yellow"/>
        </w:rPr>
        <w:t>RocketMQ</w:t>
      </w:r>
      <w:r w:rsidRPr="00B45BAC">
        <w:rPr>
          <w:rFonts w:hint="eastAsia"/>
          <w:highlight w:val="yellow"/>
        </w:rPr>
        <w:t>数据文件目录</w:t>
      </w:r>
    </w:p>
    <w:p w14:paraId="4AC1165E" w14:textId="77777777" w:rsidR="00A74566" w:rsidRPr="00B45BAC" w:rsidRDefault="00A74566" w:rsidP="00A74566">
      <w:pPr>
        <w:rPr>
          <w:highlight w:val="yellow"/>
        </w:rPr>
      </w:pPr>
      <w:r w:rsidRPr="00B45BAC">
        <w:rPr>
          <w:rFonts w:hint="eastAsia"/>
          <w:highlight w:val="yellow"/>
        </w:rPr>
        <w:t>commitlog:</w:t>
      </w:r>
      <w:r w:rsidRPr="00B45BAC">
        <w:rPr>
          <w:rFonts w:hint="eastAsia"/>
          <w:highlight w:val="yellow"/>
        </w:rPr>
        <w:t>存储</w:t>
      </w:r>
      <w:r w:rsidRPr="00B45BAC">
        <w:rPr>
          <w:rFonts w:hint="eastAsia"/>
          <w:highlight w:val="yellow"/>
        </w:rPr>
        <w:t>RocketMQ</w:t>
      </w:r>
      <w:r w:rsidRPr="00B45BAC">
        <w:rPr>
          <w:rFonts w:hint="eastAsia"/>
          <w:highlight w:val="yellow"/>
        </w:rPr>
        <w:t>消息信息</w:t>
      </w:r>
    </w:p>
    <w:p w14:paraId="67CD7A6D" w14:textId="1EEB9674" w:rsidR="004549C0" w:rsidRDefault="00A74566" w:rsidP="00A74566">
      <w:r w:rsidRPr="00B45BAC">
        <w:rPr>
          <w:rFonts w:hint="eastAsia"/>
          <w:highlight w:val="yellow"/>
        </w:rPr>
        <w:t>consumequeue</w:t>
      </w:r>
      <w:r w:rsidRPr="00B45BAC">
        <w:rPr>
          <w:rFonts w:hint="eastAsia"/>
          <w:highlight w:val="yellow"/>
        </w:rPr>
        <w:t>、</w:t>
      </w:r>
      <w:r w:rsidRPr="00B45BAC">
        <w:rPr>
          <w:rFonts w:hint="eastAsia"/>
          <w:highlight w:val="yellow"/>
        </w:rPr>
        <w:t>index:</w:t>
      </w:r>
      <w:r w:rsidRPr="00B45BAC">
        <w:rPr>
          <w:rFonts w:hint="eastAsia"/>
          <w:highlight w:val="yellow"/>
        </w:rPr>
        <w:t>存储消息的索引数据</w:t>
      </w:r>
    </w:p>
    <w:p w14:paraId="4EF7921E" w14:textId="77777777" w:rsidR="00A74566" w:rsidRDefault="00A74566" w:rsidP="00A74566"/>
    <w:p w14:paraId="0FFC3748" w14:textId="388F8568" w:rsidR="00D50651" w:rsidRDefault="003F26B2" w:rsidP="003F26B2">
      <w:pPr>
        <w:pStyle w:val="20"/>
        <w:spacing w:before="163" w:after="163"/>
      </w:pPr>
      <w:bookmarkStart w:id="20" w:name="_Toc34314994"/>
      <w:r>
        <w:rPr>
          <w:rFonts w:hint="eastAsia"/>
        </w:rPr>
        <w:t>修改配置文件</w:t>
      </w:r>
      <w:bookmarkEnd w:id="20"/>
    </w:p>
    <w:p w14:paraId="74FDB83A" w14:textId="41A2E9E0" w:rsidR="00326AB2" w:rsidRPr="00326AB2" w:rsidRDefault="00326AB2" w:rsidP="00326AB2">
      <w:r>
        <w:rPr>
          <w:rFonts w:hint="eastAsia"/>
        </w:rPr>
        <w:t>cp</w:t>
      </w:r>
      <w:r>
        <w:t xml:space="preserve"> </w:t>
      </w:r>
      <w:r w:rsidRPr="00326AB2">
        <w:t>broker.conf broker.conf.bak</w:t>
      </w:r>
    </w:p>
    <w:p w14:paraId="59E1860B" w14:textId="3382453F" w:rsidR="00D50651" w:rsidRDefault="000219C9" w:rsidP="00314EEF">
      <w:r w:rsidRPr="000219C9">
        <w:t>vim broker.conf</w:t>
      </w:r>
    </w:p>
    <w:p w14:paraId="2D8FDE47" w14:textId="77777777" w:rsidR="00B5148E" w:rsidRDefault="00B5148E" w:rsidP="000219C9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所属集群名字</w:t>
      </w:r>
    </w:p>
    <w:p w14:paraId="034F054A" w14:textId="77777777" w:rsidR="00B5148E" w:rsidRDefault="00B5148E" w:rsidP="000219C9">
      <w:pPr>
        <w:pStyle w:val="af"/>
      </w:pPr>
      <w:r>
        <w:t>brokerClusterName=rocketmq-cluster</w:t>
      </w:r>
    </w:p>
    <w:p w14:paraId="098AA3E7" w14:textId="77777777" w:rsidR="00B5148E" w:rsidRDefault="00B5148E" w:rsidP="000219C9">
      <w:pPr>
        <w:pStyle w:val="af"/>
      </w:pPr>
      <w:r>
        <w:rPr>
          <w:rFonts w:hint="eastAsia"/>
        </w:rPr>
        <w:t>#broker</w:t>
      </w:r>
      <w:r>
        <w:rPr>
          <w:rFonts w:hint="eastAsia"/>
        </w:rPr>
        <w:t>名字，注意此处不同的配置文件填写的不一样</w:t>
      </w:r>
    </w:p>
    <w:p w14:paraId="26BE9B5B" w14:textId="77777777" w:rsidR="00B5148E" w:rsidRDefault="00B5148E" w:rsidP="000219C9">
      <w:pPr>
        <w:pStyle w:val="af"/>
      </w:pPr>
      <w:r>
        <w:lastRenderedPageBreak/>
        <w:t>brokerName=broker-a</w:t>
      </w:r>
    </w:p>
    <w:p w14:paraId="795AB2A2" w14:textId="77777777" w:rsidR="00B5148E" w:rsidRDefault="00B5148E" w:rsidP="000219C9">
      <w:pPr>
        <w:pStyle w:val="af"/>
      </w:pPr>
      <w:r>
        <w:rPr>
          <w:rFonts w:hint="eastAsia"/>
        </w:rPr>
        <w:t xml:space="preserve">#0 </w:t>
      </w:r>
      <w:r>
        <w:rPr>
          <w:rFonts w:hint="eastAsia"/>
        </w:rPr>
        <w:t>表示</w:t>
      </w:r>
      <w:r>
        <w:rPr>
          <w:rFonts w:hint="eastAsia"/>
        </w:rPr>
        <w:t xml:space="preserve">Master, &gt; 0 </w:t>
      </w:r>
      <w:r>
        <w:rPr>
          <w:rFonts w:hint="eastAsia"/>
        </w:rPr>
        <w:t>表示</w:t>
      </w:r>
      <w:r>
        <w:rPr>
          <w:rFonts w:hint="eastAsia"/>
        </w:rPr>
        <w:t>slave</w:t>
      </w:r>
    </w:p>
    <w:p w14:paraId="2783F7D6" w14:textId="77777777" w:rsidR="00B5148E" w:rsidRDefault="00B5148E" w:rsidP="000219C9">
      <w:pPr>
        <w:pStyle w:val="af"/>
      </w:pPr>
      <w:r>
        <w:t>brokerId=0</w:t>
      </w:r>
    </w:p>
    <w:p w14:paraId="0CC79C18" w14:textId="77777777" w:rsidR="00B5148E" w:rsidRDefault="00B5148E" w:rsidP="000219C9">
      <w:pPr>
        <w:pStyle w:val="af"/>
      </w:pPr>
      <w:r>
        <w:rPr>
          <w:rFonts w:hint="eastAsia"/>
        </w:rPr>
        <w:t xml:space="preserve">#nameServer </w:t>
      </w:r>
      <w:r>
        <w:rPr>
          <w:rFonts w:hint="eastAsia"/>
        </w:rPr>
        <w:t>地址，分号分割</w:t>
      </w:r>
    </w:p>
    <w:p w14:paraId="60BC05E8" w14:textId="5AD444C2" w:rsidR="00B5148E" w:rsidRDefault="00B5148E" w:rsidP="000219C9">
      <w:pPr>
        <w:pStyle w:val="af"/>
      </w:pPr>
      <w:r>
        <w:t>namesrvAddr=192.168.0.75:9876</w:t>
      </w:r>
      <w:r w:rsidR="00962135">
        <w:t>;127.0.0.1:9876</w:t>
      </w:r>
    </w:p>
    <w:p w14:paraId="283B702C" w14:textId="77777777" w:rsidR="00B5148E" w:rsidRDefault="00B5148E" w:rsidP="000219C9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在发送消息时，自动创建服务器不存在的</w:t>
      </w:r>
      <w:r>
        <w:rPr>
          <w:rFonts w:hint="eastAsia"/>
        </w:rPr>
        <w:t>Topic</w:t>
      </w:r>
      <w:r>
        <w:rPr>
          <w:rFonts w:hint="eastAsia"/>
        </w:rPr>
        <w:t>，默认创建的队列数</w:t>
      </w:r>
    </w:p>
    <w:p w14:paraId="0B4B0820" w14:textId="77777777" w:rsidR="00B5148E" w:rsidRDefault="00B5148E" w:rsidP="000219C9">
      <w:pPr>
        <w:pStyle w:val="af"/>
      </w:pPr>
      <w:r>
        <w:t>defaultTopicQueueNums=4</w:t>
      </w:r>
    </w:p>
    <w:p w14:paraId="588379AF" w14:textId="77777777" w:rsidR="00B5148E" w:rsidRDefault="00B5148E" w:rsidP="000219C9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是否允许</w:t>
      </w:r>
      <w:r>
        <w:rPr>
          <w:rFonts w:hint="eastAsia"/>
        </w:rPr>
        <w:t xml:space="preserve">Broker </w:t>
      </w:r>
      <w:r>
        <w:rPr>
          <w:rFonts w:hint="eastAsia"/>
        </w:rPr>
        <w:t>自动创建</w:t>
      </w:r>
      <w:r>
        <w:rPr>
          <w:rFonts w:hint="eastAsia"/>
        </w:rPr>
        <w:t>Topic</w:t>
      </w:r>
      <w:r>
        <w:rPr>
          <w:rFonts w:hint="eastAsia"/>
        </w:rPr>
        <w:t>，建议线下开启，线上关闭</w:t>
      </w:r>
    </w:p>
    <w:p w14:paraId="46E0020B" w14:textId="77777777" w:rsidR="00B5148E" w:rsidRDefault="00B5148E" w:rsidP="000219C9">
      <w:pPr>
        <w:pStyle w:val="af"/>
      </w:pPr>
      <w:r>
        <w:t>autoCreateTopicEnable=true</w:t>
      </w:r>
    </w:p>
    <w:p w14:paraId="1ABB472D" w14:textId="77777777" w:rsidR="00B5148E" w:rsidRDefault="00B5148E" w:rsidP="000219C9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是否允许</w:t>
      </w:r>
      <w:r>
        <w:rPr>
          <w:rFonts w:hint="eastAsia"/>
        </w:rPr>
        <w:t>Broker</w:t>
      </w:r>
      <w:r>
        <w:rPr>
          <w:rFonts w:hint="eastAsia"/>
        </w:rPr>
        <w:t>自动创建订阅组，建议线下开启，线上关闭</w:t>
      </w:r>
    </w:p>
    <w:p w14:paraId="1DA64165" w14:textId="77777777" w:rsidR="00B5148E" w:rsidRDefault="00B5148E" w:rsidP="000219C9">
      <w:pPr>
        <w:pStyle w:val="af"/>
      </w:pPr>
      <w:r>
        <w:t>autoCreateSubscriptionGroup=true</w:t>
      </w:r>
    </w:p>
    <w:p w14:paraId="0E279470" w14:textId="77777777" w:rsidR="00B5148E" w:rsidRDefault="00B5148E" w:rsidP="000219C9">
      <w:pPr>
        <w:pStyle w:val="af"/>
      </w:pPr>
      <w:r>
        <w:rPr>
          <w:rFonts w:hint="eastAsia"/>
        </w:rPr>
        <w:t xml:space="preserve">#Broker </w:t>
      </w:r>
      <w:r>
        <w:rPr>
          <w:rFonts w:hint="eastAsia"/>
        </w:rPr>
        <w:t>对外服务的监听端口</w:t>
      </w:r>
    </w:p>
    <w:p w14:paraId="1F7650E0" w14:textId="77777777" w:rsidR="00B5148E" w:rsidRDefault="00B5148E" w:rsidP="000219C9">
      <w:pPr>
        <w:pStyle w:val="af"/>
      </w:pPr>
      <w:r>
        <w:t>listenPort=10911</w:t>
      </w:r>
    </w:p>
    <w:p w14:paraId="19096018" w14:textId="77777777" w:rsidR="00B5148E" w:rsidRDefault="00B5148E" w:rsidP="000219C9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删除文件时间点，默认是凌晨</w:t>
      </w:r>
      <w:r>
        <w:rPr>
          <w:rFonts w:hint="eastAsia"/>
        </w:rPr>
        <w:t>4</w:t>
      </w:r>
      <w:r>
        <w:rPr>
          <w:rFonts w:hint="eastAsia"/>
        </w:rPr>
        <w:t>点</w:t>
      </w:r>
    </w:p>
    <w:p w14:paraId="17B82D79" w14:textId="77777777" w:rsidR="00B5148E" w:rsidRDefault="00B5148E" w:rsidP="000219C9">
      <w:pPr>
        <w:pStyle w:val="af"/>
      </w:pPr>
      <w:r>
        <w:t>deleteWhen=04</w:t>
      </w:r>
    </w:p>
    <w:p w14:paraId="0FB529A4" w14:textId="77777777" w:rsidR="00B5148E" w:rsidRDefault="00B5148E" w:rsidP="000219C9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文件保留时间，默认</w:t>
      </w:r>
      <w:r>
        <w:rPr>
          <w:rFonts w:hint="eastAsia"/>
        </w:rPr>
        <w:t>48</w:t>
      </w:r>
      <w:r>
        <w:rPr>
          <w:rFonts w:hint="eastAsia"/>
        </w:rPr>
        <w:t>小时</w:t>
      </w:r>
    </w:p>
    <w:p w14:paraId="340B3246" w14:textId="77777777" w:rsidR="00B5148E" w:rsidRDefault="00B5148E" w:rsidP="000219C9">
      <w:pPr>
        <w:pStyle w:val="af"/>
      </w:pPr>
      <w:r>
        <w:t>fileReservedTime=120</w:t>
      </w:r>
    </w:p>
    <w:p w14:paraId="2C947C06" w14:textId="77777777" w:rsidR="00B5148E" w:rsidRDefault="00B5148E" w:rsidP="000219C9">
      <w:pPr>
        <w:pStyle w:val="af"/>
      </w:pPr>
      <w:r>
        <w:rPr>
          <w:rFonts w:hint="eastAsia"/>
        </w:rPr>
        <w:t>#commitLog</w:t>
      </w:r>
      <w:r>
        <w:rPr>
          <w:rFonts w:hint="eastAsia"/>
        </w:rPr>
        <w:t>每个文件的大小默认</w:t>
      </w:r>
      <w:r>
        <w:rPr>
          <w:rFonts w:hint="eastAsia"/>
        </w:rPr>
        <w:t>1G</w:t>
      </w:r>
    </w:p>
    <w:p w14:paraId="5766CECA" w14:textId="77777777" w:rsidR="00B5148E" w:rsidRDefault="00B5148E" w:rsidP="000219C9">
      <w:pPr>
        <w:pStyle w:val="af"/>
      </w:pPr>
      <w:r>
        <w:t>mapedFileSizeCommitLog=1073741824</w:t>
      </w:r>
    </w:p>
    <w:p w14:paraId="1E1808B5" w14:textId="77777777" w:rsidR="00B5148E" w:rsidRDefault="00B5148E" w:rsidP="000219C9">
      <w:pPr>
        <w:pStyle w:val="af"/>
      </w:pPr>
      <w:r>
        <w:rPr>
          <w:rFonts w:hint="eastAsia"/>
        </w:rPr>
        <w:t>#ConsumeQueue</w:t>
      </w:r>
      <w:r>
        <w:rPr>
          <w:rFonts w:hint="eastAsia"/>
        </w:rPr>
        <w:t>每个文件默认存</w:t>
      </w:r>
      <w:r>
        <w:rPr>
          <w:rFonts w:hint="eastAsia"/>
        </w:rPr>
        <w:t>30W</w:t>
      </w:r>
      <w:r>
        <w:rPr>
          <w:rFonts w:hint="eastAsia"/>
        </w:rPr>
        <w:t>条，根据业务情况调整</w:t>
      </w:r>
    </w:p>
    <w:p w14:paraId="1B12BBC2" w14:textId="77777777" w:rsidR="00B5148E" w:rsidRDefault="00B5148E" w:rsidP="000219C9">
      <w:pPr>
        <w:pStyle w:val="af"/>
      </w:pPr>
      <w:r>
        <w:t>mapedFileSizeConsumeQueue=300000</w:t>
      </w:r>
    </w:p>
    <w:p w14:paraId="38B9B733" w14:textId="77777777" w:rsidR="00B5148E" w:rsidRDefault="00B5148E" w:rsidP="000219C9">
      <w:pPr>
        <w:pStyle w:val="af"/>
      </w:pPr>
      <w:r>
        <w:t>#destroyMapedFileIntervalForcibly=120000</w:t>
      </w:r>
    </w:p>
    <w:p w14:paraId="47B6026F" w14:textId="77777777" w:rsidR="00B5148E" w:rsidRDefault="00B5148E" w:rsidP="000219C9">
      <w:pPr>
        <w:pStyle w:val="af"/>
      </w:pPr>
      <w:r>
        <w:t>#redeleteHangedFileInterval=120000</w:t>
      </w:r>
    </w:p>
    <w:p w14:paraId="2C882D2C" w14:textId="2EACA4B9" w:rsidR="00B5148E" w:rsidRDefault="00B5148E" w:rsidP="000219C9">
      <w:pPr>
        <w:pStyle w:val="af"/>
      </w:pPr>
      <w:r>
        <w:rPr>
          <w:rFonts w:hint="eastAsia"/>
        </w:rPr>
        <w:t>#</w:t>
      </w:r>
      <w:r w:rsidR="00CF5D3B">
        <w:rPr>
          <w:rFonts w:hint="eastAsia"/>
        </w:rPr>
        <w:t>设置</w:t>
      </w:r>
      <w:r>
        <w:rPr>
          <w:rFonts w:hint="eastAsia"/>
        </w:rPr>
        <w:t>物理文件磁盘</w:t>
      </w:r>
      <w:r w:rsidR="00CF5D3B">
        <w:rPr>
          <w:rFonts w:hint="eastAsia"/>
        </w:rPr>
        <w:t>最大使用率</w:t>
      </w:r>
    </w:p>
    <w:p w14:paraId="7F39CA72" w14:textId="4EB07CB6" w:rsidR="00B5148E" w:rsidRDefault="00C66A10" w:rsidP="000219C9">
      <w:pPr>
        <w:pStyle w:val="af"/>
      </w:pPr>
      <w:r>
        <w:t>#</w:t>
      </w:r>
      <w:r w:rsidR="00B5148E">
        <w:t>diskMaxUsedSpaceRatio=88</w:t>
      </w:r>
    </w:p>
    <w:p w14:paraId="63AD2CDA" w14:textId="17B9163A" w:rsidR="003D0737" w:rsidRDefault="003D0737" w:rsidP="000219C9">
      <w:pPr>
        <w:pStyle w:val="af"/>
      </w:pPr>
      <w:r>
        <w:rPr>
          <w:rFonts w:hint="eastAsia"/>
        </w:rPr>
        <w:t>#</w:t>
      </w:r>
      <w:r w:rsidRPr="003D0737">
        <w:rPr>
          <w:rFonts w:hint="eastAsia"/>
        </w:rPr>
        <w:t>磁盘空间警戒阈值，超过这个值则停止接受消息，默认值</w:t>
      </w:r>
      <w:r w:rsidRPr="003D0737">
        <w:rPr>
          <w:rFonts w:hint="eastAsia"/>
        </w:rPr>
        <w:t>90</w:t>
      </w:r>
    </w:p>
    <w:p w14:paraId="08C999E7" w14:textId="7EE5B574" w:rsidR="003D0737" w:rsidRDefault="003D0737" w:rsidP="000219C9">
      <w:pPr>
        <w:pStyle w:val="af"/>
      </w:pPr>
      <w:r>
        <w:rPr>
          <w:rFonts w:hint="eastAsia"/>
        </w:rPr>
        <w:t>#</w:t>
      </w:r>
      <w:r w:rsidRPr="003D0737">
        <w:t>diskSpaceWarningLevelRatio</w:t>
      </w:r>
      <w:r>
        <w:rPr>
          <w:rFonts w:hint="eastAsia"/>
        </w:rPr>
        <w:t>=90</w:t>
      </w:r>
    </w:p>
    <w:p w14:paraId="75AF246C" w14:textId="13FD2825" w:rsidR="000A06FB" w:rsidRDefault="000A06FB" w:rsidP="000219C9">
      <w:pPr>
        <w:pStyle w:val="af"/>
      </w:pPr>
      <w:r>
        <w:rPr>
          <w:rFonts w:hint="eastAsia"/>
        </w:rPr>
        <w:lastRenderedPageBreak/>
        <w:t>#</w:t>
      </w:r>
      <w:r w:rsidRPr="000A06FB">
        <w:rPr>
          <w:rFonts w:hint="eastAsia"/>
        </w:rPr>
        <w:t>强制删除文件阈值，默认</w:t>
      </w:r>
      <w:r w:rsidRPr="000A06FB">
        <w:rPr>
          <w:rFonts w:hint="eastAsia"/>
        </w:rPr>
        <w:t>85</w:t>
      </w:r>
    </w:p>
    <w:p w14:paraId="4D6F0E5D" w14:textId="4DEC3A65" w:rsidR="000A06FB" w:rsidRDefault="000A06FB" w:rsidP="000219C9">
      <w:pPr>
        <w:pStyle w:val="af"/>
      </w:pPr>
      <w:r>
        <w:rPr>
          <w:rFonts w:hint="eastAsia"/>
        </w:rPr>
        <w:t>#</w:t>
      </w:r>
      <w:r w:rsidRPr="000A06FB">
        <w:t>diskSpaceCleanForciblyRatio</w:t>
      </w:r>
      <w:r w:rsidR="00816EE1">
        <w:rPr>
          <w:rFonts w:hint="eastAsia"/>
        </w:rPr>
        <w:t>=85</w:t>
      </w:r>
    </w:p>
    <w:p w14:paraId="671872F8" w14:textId="77777777" w:rsidR="00B5148E" w:rsidRDefault="00B5148E" w:rsidP="000219C9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存储路径</w:t>
      </w:r>
    </w:p>
    <w:p w14:paraId="2FFF822A" w14:textId="1D9DAFF7" w:rsidR="00B5148E" w:rsidRDefault="00B5148E" w:rsidP="000219C9">
      <w:pPr>
        <w:pStyle w:val="af"/>
      </w:pPr>
      <w:r>
        <w:t>storePathRootDir=</w:t>
      </w:r>
      <w:r w:rsidR="00A5309E" w:rsidRPr="00A5309E">
        <w:t>/usr/local/rocketmq-4.5/</w:t>
      </w:r>
      <w:r>
        <w:t>store</w:t>
      </w:r>
    </w:p>
    <w:p w14:paraId="78315893" w14:textId="77777777" w:rsidR="00B5148E" w:rsidRDefault="00B5148E" w:rsidP="000219C9">
      <w:pPr>
        <w:pStyle w:val="af"/>
      </w:pPr>
      <w:r>
        <w:rPr>
          <w:rFonts w:hint="eastAsia"/>
        </w:rPr>
        <w:t>#commitLog</w:t>
      </w:r>
      <w:r>
        <w:rPr>
          <w:rFonts w:hint="eastAsia"/>
        </w:rPr>
        <w:t>存储路径</w:t>
      </w:r>
    </w:p>
    <w:p w14:paraId="181FFF02" w14:textId="1B6F1588" w:rsidR="00B5148E" w:rsidRDefault="00B5148E" w:rsidP="000219C9">
      <w:pPr>
        <w:pStyle w:val="af"/>
      </w:pPr>
      <w:r>
        <w:t>storePathCommitLog=</w:t>
      </w:r>
      <w:r w:rsidR="003034FA" w:rsidRPr="003034FA">
        <w:t>/usr/local/rocketmq-4.5/</w:t>
      </w:r>
      <w:r>
        <w:t>store/commitlog</w:t>
      </w:r>
    </w:p>
    <w:p w14:paraId="1E86B018" w14:textId="77777777" w:rsidR="00B5148E" w:rsidRDefault="00B5148E" w:rsidP="000219C9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消费队列存储路径</w:t>
      </w:r>
    </w:p>
    <w:p w14:paraId="301E3D52" w14:textId="7D221E06" w:rsidR="00B5148E" w:rsidRDefault="00B5148E" w:rsidP="000219C9">
      <w:pPr>
        <w:pStyle w:val="af"/>
      </w:pPr>
      <w:r>
        <w:t>storePathConsumeQueue=</w:t>
      </w:r>
      <w:r w:rsidR="003034FA" w:rsidRPr="003034FA">
        <w:t>/usr/local/rocketmq-4.5/</w:t>
      </w:r>
      <w:r>
        <w:t>store/consumequeue</w:t>
      </w:r>
    </w:p>
    <w:p w14:paraId="132339E6" w14:textId="77777777" w:rsidR="00B5148E" w:rsidRDefault="00B5148E" w:rsidP="000219C9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消息索引存储路径</w:t>
      </w:r>
    </w:p>
    <w:p w14:paraId="4970EE7E" w14:textId="47CF85B1" w:rsidR="00B5148E" w:rsidRDefault="00B5148E" w:rsidP="000219C9">
      <w:pPr>
        <w:pStyle w:val="af"/>
      </w:pPr>
      <w:r>
        <w:t>storePathIndex=</w:t>
      </w:r>
      <w:r w:rsidR="003034FA" w:rsidRPr="003034FA">
        <w:t>/usr/local/rocketmq-4.5/</w:t>
      </w:r>
      <w:r>
        <w:t>store/index</w:t>
      </w:r>
    </w:p>
    <w:p w14:paraId="0C7A2B9F" w14:textId="77777777" w:rsidR="00B5148E" w:rsidRDefault="00B5148E" w:rsidP="000219C9">
      <w:pPr>
        <w:pStyle w:val="af"/>
      </w:pPr>
      <w:r>
        <w:rPr>
          <w:rFonts w:hint="eastAsia"/>
        </w:rPr>
        <w:t xml:space="preserve">#checkpoint </w:t>
      </w:r>
      <w:r>
        <w:rPr>
          <w:rFonts w:hint="eastAsia"/>
        </w:rPr>
        <w:t>文件存储路径</w:t>
      </w:r>
    </w:p>
    <w:p w14:paraId="45E8300E" w14:textId="6953A803" w:rsidR="00B5148E" w:rsidRDefault="00B5148E" w:rsidP="000219C9">
      <w:pPr>
        <w:pStyle w:val="af"/>
      </w:pPr>
      <w:r>
        <w:t>storeCheckpoint=</w:t>
      </w:r>
      <w:r w:rsidR="0080466B" w:rsidRPr="0080466B">
        <w:t>/usr/local/rocketmq-4.5/</w:t>
      </w:r>
      <w:r>
        <w:t>store/checkpoint</w:t>
      </w:r>
    </w:p>
    <w:p w14:paraId="778852E3" w14:textId="77777777" w:rsidR="00B5148E" w:rsidRDefault="00B5148E" w:rsidP="000219C9">
      <w:pPr>
        <w:pStyle w:val="af"/>
      </w:pPr>
      <w:r>
        <w:rPr>
          <w:rFonts w:hint="eastAsia"/>
        </w:rPr>
        <w:t xml:space="preserve">#abort </w:t>
      </w:r>
      <w:r>
        <w:rPr>
          <w:rFonts w:hint="eastAsia"/>
        </w:rPr>
        <w:t>文件存储路径</w:t>
      </w:r>
    </w:p>
    <w:p w14:paraId="43E0CB72" w14:textId="5E745C52" w:rsidR="00B5148E" w:rsidRDefault="00B5148E" w:rsidP="000219C9">
      <w:pPr>
        <w:pStyle w:val="af"/>
      </w:pPr>
      <w:r>
        <w:t>abortFile=</w:t>
      </w:r>
      <w:r w:rsidR="00F472C6" w:rsidRPr="00F472C6">
        <w:t>/usr/local/rocketmq-4.5/</w:t>
      </w:r>
      <w:r>
        <w:t>store/abort</w:t>
      </w:r>
    </w:p>
    <w:p w14:paraId="21E9AD5B" w14:textId="77777777" w:rsidR="00B5148E" w:rsidRDefault="00B5148E" w:rsidP="000219C9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限制的消息大小</w:t>
      </w:r>
    </w:p>
    <w:p w14:paraId="1CAC46D7" w14:textId="77777777" w:rsidR="00B5148E" w:rsidRDefault="00B5148E" w:rsidP="000219C9">
      <w:pPr>
        <w:pStyle w:val="af"/>
      </w:pPr>
      <w:r>
        <w:t>maxMessageSize=65536</w:t>
      </w:r>
    </w:p>
    <w:p w14:paraId="18266439" w14:textId="77777777" w:rsidR="00B5148E" w:rsidRDefault="00B5148E" w:rsidP="000219C9">
      <w:pPr>
        <w:pStyle w:val="af"/>
      </w:pPr>
      <w:r>
        <w:t># flushCommitLogLeastPages=4</w:t>
      </w:r>
    </w:p>
    <w:p w14:paraId="13DFA871" w14:textId="77777777" w:rsidR="00B5148E" w:rsidRDefault="00B5148E" w:rsidP="000219C9">
      <w:pPr>
        <w:pStyle w:val="af"/>
      </w:pPr>
      <w:r>
        <w:t># flushConsumeQueueLeastPages=2</w:t>
      </w:r>
    </w:p>
    <w:p w14:paraId="064DA057" w14:textId="77777777" w:rsidR="00B5148E" w:rsidRDefault="00B5148E" w:rsidP="000219C9">
      <w:pPr>
        <w:pStyle w:val="af"/>
      </w:pPr>
      <w:r>
        <w:t># flushCommitLogThoroughInterval=10000</w:t>
      </w:r>
    </w:p>
    <w:p w14:paraId="6B0CE04D" w14:textId="77777777" w:rsidR="00B5148E" w:rsidRDefault="00B5148E" w:rsidP="000219C9">
      <w:pPr>
        <w:pStyle w:val="af"/>
      </w:pPr>
      <w:r>
        <w:t># flushConsumeQueueThoroughInterval=60000</w:t>
      </w:r>
    </w:p>
    <w:p w14:paraId="6805DABD" w14:textId="3C3C9818" w:rsidR="00B5148E" w:rsidRDefault="00B5148E" w:rsidP="000219C9">
      <w:pPr>
        <w:pStyle w:val="af"/>
      </w:pPr>
      <w:r>
        <w:rPr>
          <w:rFonts w:hint="eastAsia"/>
        </w:rPr>
        <w:t xml:space="preserve"># Broker </w:t>
      </w:r>
      <w:r>
        <w:rPr>
          <w:rFonts w:hint="eastAsia"/>
        </w:rPr>
        <w:t>的角色</w:t>
      </w:r>
      <w:r w:rsidR="00EF7F80">
        <w:rPr>
          <w:rFonts w:hint="eastAsia"/>
        </w:rPr>
        <w:t>（一般为同步复制）</w:t>
      </w:r>
    </w:p>
    <w:p w14:paraId="43A56CBC" w14:textId="77777777" w:rsidR="00B5148E" w:rsidRDefault="00B5148E" w:rsidP="000219C9">
      <w:pPr>
        <w:pStyle w:val="af"/>
      </w:pPr>
      <w:r>
        <w:rPr>
          <w:rFonts w:hint="eastAsia"/>
        </w:rPr>
        <w:t xml:space="preserve"># - ASYNC_MASTER </w:t>
      </w:r>
      <w:r>
        <w:rPr>
          <w:rFonts w:hint="eastAsia"/>
        </w:rPr>
        <w:t>异步复制</w:t>
      </w:r>
      <w:r>
        <w:rPr>
          <w:rFonts w:hint="eastAsia"/>
        </w:rPr>
        <w:t>Master</w:t>
      </w:r>
    </w:p>
    <w:p w14:paraId="3C494D9A" w14:textId="77777777" w:rsidR="00B5148E" w:rsidRDefault="00B5148E" w:rsidP="000219C9">
      <w:pPr>
        <w:pStyle w:val="af"/>
      </w:pPr>
      <w:r>
        <w:rPr>
          <w:rFonts w:hint="eastAsia"/>
        </w:rPr>
        <w:t xml:space="preserve"># - SYNC_MASTER </w:t>
      </w:r>
      <w:r>
        <w:rPr>
          <w:rFonts w:hint="eastAsia"/>
        </w:rPr>
        <w:t>同步双写</w:t>
      </w:r>
      <w:r>
        <w:rPr>
          <w:rFonts w:hint="eastAsia"/>
        </w:rPr>
        <w:t>Master</w:t>
      </w:r>
    </w:p>
    <w:p w14:paraId="6332D699" w14:textId="77777777" w:rsidR="00B5148E" w:rsidRDefault="00B5148E" w:rsidP="000219C9">
      <w:pPr>
        <w:pStyle w:val="af"/>
      </w:pPr>
      <w:r>
        <w:t># - SLAVE</w:t>
      </w:r>
    </w:p>
    <w:p w14:paraId="305F9AA1" w14:textId="405B6B93" w:rsidR="00B5148E" w:rsidRDefault="00B5148E" w:rsidP="000219C9">
      <w:pPr>
        <w:pStyle w:val="af"/>
      </w:pPr>
      <w:r>
        <w:t>brokerRole=SYNC_MASTER</w:t>
      </w:r>
    </w:p>
    <w:p w14:paraId="5EBBCD4E" w14:textId="35E4ED76" w:rsidR="00B5148E" w:rsidRDefault="00B5148E" w:rsidP="000219C9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刷盘方式</w:t>
      </w:r>
      <w:r w:rsidR="00EF7F80">
        <w:rPr>
          <w:rFonts w:hint="eastAsia"/>
        </w:rPr>
        <w:t>（一般为异步刷盘）</w:t>
      </w:r>
    </w:p>
    <w:p w14:paraId="65C019BA" w14:textId="77777777" w:rsidR="00B5148E" w:rsidRDefault="00B5148E" w:rsidP="000219C9">
      <w:pPr>
        <w:pStyle w:val="af"/>
      </w:pPr>
      <w:r>
        <w:rPr>
          <w:rFonts w:hint="eastAsia"/>
        </w:rPr>
        <w:t xml:space="preserve"># - ASYNC_FLUSH </w:t>
      </w:r>
      <w:r>
        <w:rPr>
          <w:rFonts w:hint="eastAsia"/>
        </w:rPr>
        <w:t>异步刷盘</w:t>
      </w:r>
    </w:p>
    <w:p w14:paraId="15A7E018" w14:textId="77777777" w:rsidR="00B5148E" w:rsidRDefault="00B5148E" w:rsidP="000219C9">
      <w:pPr>
        <w:pStyle w:val="af"/>
      </w:pPr>
      <w:r>
        <w:rPr>
          <w:rFonts w:hint="eastAsia"/>
        </w:rPr>
        <w:lastRenderedPageBreak/>
        <w:t xml:space="preserve"># - SYNC_FLUSH </w:t>
      </w:r>
      <w:r>
        <w:rPr>
          <w:rFonts w:hint="eastAsia"/>
        </w:rPr>
        <w:t>同步刷盘</w:t>
      </w:r>
    </w:p>
    <w:p w14:paraId="644CC54B" w14:textId="77777777" w:rsidR="00B5148E" w:rsidRDefault="00B5148E" w:rsidP="000219C9">
      <w:pPr>
        <w:pStyle w:val="af"/>
      </w:pPr>
      <w:r>
        <w:t>flushDiskType=ASYNC_FLUSH</w:t>
      </w:r>
    </w:p>
    <w:p w14:paraId="7039C082" w14:textId="77777777" w:rsidR="00B5148E" w:rsidRDefault="00B5148E" w:rsidP="000219C9">
      <w:pPr>
        <w:pStyle w:val="af"/>
      </w:pPr>
      <w:r>
        <w:t>#checkTransactionMessageEnable=false</w:t>
      </w:r>
    </w:p>
    <w:p w14:paraId="729B3B80" w14:textId="77777777" w:rsidR="00B5148E" w:rsidRDefault="00B5148E" w:rsidP="000219C9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发消息线程池数量</w:t>
      </w:r>
    </w:p>
    <w:p w14:paraId="48469C81" w14:textId="77777777" w:rsidR="00B5148E" w:rsidRDefault="00B5148E" w:rsidP="000219C9">
      <w:pPr>
        <w:pStyle w:val="af"/>
      </w:pPr>
      <w:r>
        <w:t>#sendMessageTreadPoolNums=128</w:t>
      </w:r>
    </w:p>
    <w:p w14:paraId="57EED635" w14:textId="77777777" w:rsidR="00B5148E" w:rsidRDefault="00B5148E" w:rsidP="000219C9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拉消息线程池数量</w:t>
      </w:r>
    </w:p>
    <w:p w14:paraId="009C84D4" w14:textId="77777777" w:rsidR="00B5148E" w:rsidRDefault="00B5148E" w:rsidP="000219C9">
      <w:pPr>
        <w:pStyle w:val="af"/>
      </w:pPr>
      <w:r>
        <w:t>#pullMessageTreadPoolNums=128</w:t>
      </w:r>
    </w:p>
    <w:p w14:paraId="1FC75930" w14:textId="5FDD58AF" w:rsidR="00B5148E" w:rsidRDefault="00B5148E" w:rsidP="00314EEF"/>
    <w:p w14:paraId="49A02005" w14:textId="3EFC39E3" w:rsidR="002C4961" w:rsidRDefault="002C4961" w:rsidP="002C4961">
      <w:pPr>
        <w:pStyle w:val="20"/>
        <w:spacing w:before="163" w:after="163"/>
      </w:pPr>
      <w:bookmarkStart w:id="21" w:name="_Toc34314995"/>
      <w:r w:rsidRPr="002C4961">
        <w:rPr>
          <w:rFonts w:hint="eastAsia"/>
        </w:rPr>
        <w:t>进入</w:t>
      </w:r>
      <w:r w:rsidRPr="002C4961">
        <w:rPr>
          <w:rFonts w:hint="eastAsia"/>
        </w:rPr>
        <w:t>conf</w:t>
      </w:r>
      <w:r w:rsidRPr="002C4961">
        <w:rPr>
          <w:rFonts w:hint="eastAsia"/>
        </w:rPr>
        <w:t>目录，替换所有</w:t>
      </w:r>
      <w:r w:rsidRPr="002C4961">
        <w:rPr>
          <w:rFonts w:hint="eastAsia"/>
        </w:rPr>
        <w:t>xml</w:t>
      </w:r>
      <w:r w:rsidRPr="002C4961">
        <w:rPr>
          <w:rFonts w:hint="eastAsia"/>
        </w:rPr>
        <w:t>中的</w:t>
      </w:r>
      <w:r w:rsidRPr="002C4961">
        <w:rPr>
          <w:rFonts w:hint="eastAsia"/>
        </w:rPr>
        <w:t>${user.home},</w:t>
      </w:r>
      <w:r w:rsidRPr="002C4961">
        <w:rPr>
          <w:rFonts w:hint="eastAsia"/>
        </w:rPr>
        <w:t>保证日志路径正确</w:t>
      </w:r>
      <w:bookmarkEnd w:id="21"/>
    </w:p>
    <w:p w14:paraId="58A48508" w14:textId="73818B0F" w:rsidR="002C4961" w:rsidRPr="002C4961" w:rsidRDefault="002C4961" w:rsidP="00314EEF">
      <w:r w:rsidRPr="002C4961">
        <w:t>sed -i 's#${user.home}#</w:t>
      </w:r>
      <w:r w:rsidR="00E45436" w:rsidRPr="00E45436">
        <w:t>/usr/local/rocketmq-4.5</w:t>
      </w:r>
      <w:r w:rsidRPr="002C4961">
        <w:t>#g' *.xml</w:t>
      </w:r>
    </w:p>
    <w:p w14:paraId="333343E8" w14:textId="77777777" w:rsidR="00F96425" w:rsidRDefault="00F96425" w:rsidP="00314EEF"/>
    <w:p w14:paraId="3BE03960" w14:textId="768DB507" w:rsidR="00D50651" w:rsidRDefault="00822212" w:rsidP="00822212">
      <w:pPr>
        <w:pStyle w:val="20"/>
        <w:spacing w:before="163" w:after="163"/>
      </w:pPr>
      <w:bookmarkStart w:id="22" w:name="_Toc34314996"/>
      <w:r>
        <w:rPr>
          <w:rFonts w:hint="eastAsia"/>
        </w:rPr>
        <w:t>增加环境变量</w:t>
      </w:r>
      <w:bookmarkEnd w:id="22"/>
    </w:p>
    <w:p w14:paraId="3566D0AB" w14:textId="42CE5B70" w:rsidR="00DC4868" w:rsidRPr="00DC4868" w:rsidRDefault="00DC4868" w:rsidP="00DC4868">
      <w:r w:rsidRPr="00DC4868">
        <w:t>echo 'export PATH=$PATH:/usr/local/rocketmq-4.5/bin' &gt;&gt;/etc/profile</w:t>
      </w:r>
    </w:p>
    <w:p w14:paraId="2405E880" w14:textId="632ADB31" w:rsidR="00D50651" w:rsidRDefault="00466885" w:rsidP="00314EEF">
      <w:r>
        <w:rPr>
          <w:rFonts w:hint="eastAsia"/>
        </w:rPr>
        <w:t>s</w:t>
      </w:r>
      <w:r>
        <w:t xml:space="preserve">ource </w:t>
      </w:r>
      <w:r w:rsidRPr="00466885">
        <w:t>/etc/profile</w:t>
      </w:r>
    </w:p>
    <w:p w14:paraId="11B53B10" w14:textId="14B9A874" w:rsidR="00D50651" w:rsidRDefault="00D50651" w:rsidP="00314EEF"/>
    <w:p w14:paraId="13A175F8" w14:textId="77777777" w:rsidR="00D1100E" w:rsidRDefault="00D1100E" w:rsidP="00D1100E">
      <w:pPr>
        <w:pStyle w:val="20"/>
        <w:spacing w:before="163" w:after="163"/>
      </w:pPr>
      <w:bookmarkStart w:id="23" w:name="_Toc34314997"/>
      <w:r>
        <w:rPr>
          <w:rFonts w:hint="eastAsia"/>
        </w:rPr>
        <w:t>启动</w:t>
      </w:r>
      <w:r>
        <w:rPr>
          <w:rFonts w:hint="eastAsia"/>
        </w:rPr>
        <w:t>RocketMQ</w:t>
      </w:r>
      <w:r>
        <w:rPr>
          <w:rFonts w:hint="eastAsia"/>
        </w:rPr>
        <w:t>，</w:t>
      </w:r>
      <w:bookmarkEnd w:id="23"/>
    </w:p>
    <w:p w14:paraId="1F55E81E" w14:textId="375B83AD" w:rsidR="00D1100E" w:rsidRDefault="00D1100E" w:rsidP="00D1100E">
      <w:r w:rsidRPr="00B7090A">
        <w:rPr>
          <w:rFonts w:hint="eastAsia"/>
          <w:highlight w:val="yellow"/>
        </w:rPr>
        <w:t>注意先启动</w:t>
      </w:r>
      <w:r w:rsidRPr="00B7090A">
        <w:rPr>
          <w:rFonts w:hint="eastAsia"/>
          <w:highlight w:val="yellow"/>
        </w:rPr>
        <w:t>namesrv</w:t>
      </w:r>
      <w:r w:rsidRPr="00B7090A">
        <w:rPr>
          <w:rFonts w:hint="eastAsia"/>
          <w:highlight w:val="yellow"/>
        </w:rPr>
        <w:t>再启动</w:t>
      </w:r>
      <w:r w:rsidRPr="00B7090A">
        <w:rPr>
          <w:rFonts w:hint="eastAsia"/>
          <w:highlight w:val="yellow"/>
        </w:rPr>
        <w:t>broker</w:t>
      </w:r>
    </w:p>
    <w:p w14:paraId="4CD75C0A" w14:textId="4449B59A" w:rsidR="00767712" w:rsidRDefault="00767712" w:rsidP="00D1100E">
      <w:r w:rsidRPr="00B7090A">
        <w:rPr>
          <w:rFonts w:hint="eastAsia"/>
          <w:highlight w:val="yellow"/>
        </w:rPr>
        <w:t>必须先</w:t>
      </w:r>
      <w:r w:rsidRPr="00B7090A">
        <w:rPr>
          <w:rFonts w:hint="eastAsia"/>
          <w:highlight w:val="yellow"/>
        </w:rPr>
        <w:t>cd</w:t>
      </w:r>
      <w:r w:rsidRPr="00B7090A">
        <w:rPr>
          <w:rFonts w:hint="eastAsia"/>
          <w:highlight w:val="yellow"/>
        </w:rPr>
        <w:t>到</w:t>
      </w:r>
      <w:r w:rsidRPr="00B7090A">
        <w:rPr>
          <w:rFonts w:hint="eastAsia"/>
          <w:highlight w:val="yellow"/>
        </w:rPr>
        <w:t>bin</w:t>
      </w:r>
      <w:r w:rsidRPr="00B7090A">
        <w:rPr>
          <w:rFonts w:hint="eastAsia"/>
          <w:highlight w:val="yellow"/>
        </w:rPr>
        <w:t>目录下，不然会报错</w:t>
      </w:r>
      <w:r>
        <w:rPr>
          <w:rFonts w:hint="eastAsia"/>
        </w:rPr>
        <w:t>。</w:t>
      </w:r>
    </w:p>
    <w:p w14:paraId="236E03DB" w14:textId="7EC700AF" w:rsidR="00190EE1" w:rsidRDefault="00190EE1" w:rsidP="00D1100E">
      <w:r w:rsidRPr="00190EE1">
        <w:t>cd /usr/local/rocketmq-4.5/bin/</w:t>
      </w:r>
    </w:p>
    <w:p w14:paraId="7C275873" w14:textId="77777777" w:rsidR="00257180" w:rsidRDefault="00D1100E" w:rsidP="00D1100E">
      <w:r>
        <w:rPr>
          <w:rFonts w:hint="eastAsia"/>
        </w:rPr>
        <w:t>启动</w:t>
      </w:r>
      <w:r>
        <w:rPr>
          <w:rFonts w:hint="eastAsia"/>
        </w:rPr>
        <w:t>namesrv</w:t>
      </w:r>
    </w:p>
    <w:p w14:paraId="1C144B77" w14:textId="2F44C431" w:rsidR="00D1100E" w:rsidRDefault="00D1100E" w:rsidP="00D1100E">
      <w:r>
        <w:rPr>
          <w:rFonts w:hint="eastAsia"/>
        </w:rPr>
        <w:t>nohup sh mqnamesrv &amp;</w:t>
      </w:r>
    </w:p>
    <w:p w14:paraId="3C14F3DC" w14:textId="77777777" w:rsidR="00257180" w:rsidRDefault="00D1100E" w:rsidP="00D1100E">
      <w:r>
        <w:rPr>
          <w:rFonts w:hint="eastAsia"/>
        </w:rPr>
        <w:t>再启动</w:t>
      </w:r>
      <w:r>
        <w:rPr>
          <w:rFonts w:hint="eastAsia"/>
        </w:rPr>
        <w:t>broker</w:t>
      </w:r>
    </w:p>
    <w:p w14:paraId="519FCA67" w14:textId="42AC65B7" w:rsidR="00D1100E" w:rsidRDefault="00D1100E" w:rsidP="00D1100E">
      <w:r>
        <w:rPr>
          <w:rFonts w:hint="eastAsia"/>
        </w:rPr>
        <w:t xml:space="preserve">nohup sh mqbroker -c </w:t>
      </w:r>
      <w:r w:rsidR="00B4085B" w:rsidRPr="00B4085B">
        <w:t>/usr/local/rocketmq-4.5/conf</w:t>
      </w:r>
      <w:r w:rsidR="00B4085B">
        <w:t>/</w:t>
      </w:r>
      <w:r w:rsidR="00B4085B" w:rsidRPr="00B4085B">
        <w:t>broker.conf</w:t>
      </w:r>
      <w:r w:rsidR="00B4085B">
        <w:t xml:space="preserve"> </w:t>
      </w:r>
      <w:r>
        <w:rPr>
          <w:rFonts w:hint="eastAsia"/>
        </w:rPr>
        <w:t>&gt; /dev/null 2&gt;&amp;1 &amp;</w:t>
      </w:r>
    </w:p>
    <w:p w14:paraId="1FAAA27E" w14:textId="56042FE7" w:rsidR="009406E1" w:rsidRDefault="009406E1" w:rsidP="00314EEF"/>
    <w:p w14:paraId="79AE8536" w14:textId="37394FB8" w:rsidR="00C00D9B" w:rsidRDefault="00C00D9B" w:rsidP="00314EEF"/>
    <w:p w14:paraId="56258B87" w14:textId="486C5AA3" w:rsidR="00C00D9B" w:rsidRDefault="00C00D9B" w:rsidP="00C00D9B">
      <w:r w:rsidRPr="00220083">
        <w:rPr>
          <w:rFonts w:hint="eastAsia"/>
          <w:highlight w:val="yellow"/>
        </w:rPr>
        <w:t>停止</w:t>
      </w:r>
      <w:r w:rsidRPr="00220083">
        <w:rPr>
          <w:rFonts w:hint="eastAsia"/>
          <w:highlight w:val="yellow"/>
        </w:rPr>
        <w:t>RocketMQ</w:t>
      </w:r>
      <w:r w:rsidR="00246C15">
        <w:rPr>
          <w:rFonts w:hint="eastAsia"/>
          <w:highlight w:val="yellow"/>
        </w:rPr>
        <w:t>的方法</w:t>
      </w:r>
    </w:p>
    <w:p w14:paraId="7966A9C2" w14:textId="77777777" w:rsidR="00C00D9B" w:rsidRDefault="00C00D9B" w:rsidP="00C00D9B">
      <w:r>
        <w:t>mqshutdown broker</w:t>
      </w:r>
    </w:p>
    <w:p w14:paraId="728B7102" w14:textId="77777777" w:rsidR="00C00D9B" w:rsidRDefault="00C00D9B" w:rsidP="00C00D9B">
      <w:r>
        <w:t>mqshutdown namesrv</w:t>
      </w:r>
    </w:p>
    <w:p w14:paraId="2CB41D49" w14:textId="14D45263" w:rsidR="00C00D9B" w:rsidRPr="00C00D9B" w:rsidRDefault="00C00D9B" w:rsidP="00314EEF"/>
    <w:p w14:paraId="306963C7" w14:textId="77777777" w:rsidR="00C00D9B" w:rsidRDefault="00C00D9B" w:rsidP="00314EEF"/>
    <w:p w14:paraId="5AE4948D" w14:textId="5C6795EA" w:rsidR="009406E1" w:rsidRDefault="00E22867" w:rsidP="00E22867">
      <w:pPr>
        <w:pStyle w:val="20"/>
        <w:spacing w:before="163" w:after="163"/>
      </w:pPr>
      <w:bookmarkStart w:id="24" w:name="_Toc34314998"/>
      <w:r>
        <w:rPr>
          <w:rFonts w:hint="eastAsia"/>
        </w:rPr>
        <w:t>检查是否启动成功</w:t>
      </w:r>
      <w:bookmarkEnd w:id="24"/>
    </w:p>
    <w:p w14:paraId="7E1690CC" w14:textId="0B7A17E8" w:rsidR="000F06B4" w:rsidRPr="000F06B4" w:rsidRDefault="000F06B4" w:rsidP="000F06B4">
      <w:r>
        <w:rPr>
          <w:rFonts w:hint="eastAsia"/>
        </w:rPr>
        <w:t>j</w:t>
      </w:r>
      <w:r>
        <w:t>ps</w:t>
      </w:r>
      <w:r>
        <w:rPr>
          <w:rFonts w:hint="eastAsia"/>
        </w:rPr>
        <w:t>命令为</w:t>
      </w:r>
      <w:r>
        <w:rPr>
          <w:rFonts w:hint="eastAsia"/>
        </w:rPr>
        <w:t>java</w:t>
      </w:r>
      <w:r>
        <w:rPr>
          <w:rFonts w:hint="eastAsia"/>
        </w:rPr>
        <w:t>自带的</w:t>
      </w:r>
      <w:r w:rsidR="009560AE">
        <w:rPr>
          <w:rFonts w:hint="eastAsia"/>
        </w:rPr>
        <w:t>，如果</w:t>
      </w:r>
      <w:r w:rsidR="009560AE">
        <w:rPr>
          <w:rFonts w:hint="eastAsia"/>
        </w:rPr>
        <w:t>yum</w:t>
      </w:r>
      <w:r w:rsidR="009560AE">
        <w:rPr>
          <w:rFonts w:hint="eastAsia"/>
        </w:rPr>
        <w:t>安装没有</w:t>
      </w:r>
      <w:r w:rsidR="009560AE">
        <w:rPr>
          <w:rFonts w:hint="eastAsia"/>
        </w:rPr>
        <w:t>jps</w:t>
      </w:r>
      <w:r w:rsidR="009560AE">
        <w:rPr>
          <w:rFonts w:hint="eastAsia"/>
        </w:rPr>
        <w:t>说明未安装</w:t>
      </w:r>
      <w:r w:rsidR="009560AE">
        <w:rPr>
          <w:rFonts w:hint="eastAsia"/>
        </w:rPr>
        <w:t>jdk-devel</w:t>
      </w:r>
      <w:r w:rsidR="009560AE">
        <w:rPr>
          <w:rFonts w:hint="eastAsia"/>
        </w:rPr>
        <w:t>包</w:t>
      </w:r>
    </w:p>
    <w:p w14:paraId="6F7F5D00" w14:textId="77777777" w:rsidR="0041390B" w:rsidRDefault="0041390B" w:rsidP="0041390B">
      <w:r>
        <w:t xml:space="preserve">[root@oracle-01 bin]# jps </w:t>
      </w:r>
    </w:p>
    <w:p w14:paraId="041FB02E" w14:textId="77777777" w:rsidR="0041390B" w:rsidRDefault="0041390B" w:rsidP="00AC39A7">
      <w:pPr>
        <w:pStyle w:val="af"/>
      </w:pPr>
      <w:r>
        <w:t>15969 BrokerStartup</w:t>
      </w:r>
    </w:p>
    <w:p w14:paraId="4EB68CD5" w14:textId="77777777" w:rsidR="0041390B" w:rsidRDefault="0041390B" w:rsidP="00AC39A7">
      <w:pPr>
        <w:pStyle w:val="af"/>
      </w:pPr>
      <w:r>
        <w:t>15762 NamesrvStartup</w:t>
      </w:r>
    </w:p>
    <w:p w14:paraId="20AB5867" w14:textId="4C45A317" w:rsidR="00E22867" w:rsidRDefault="0041390B" w:rsidP="00AC39A7">
      <w:pPr>
        <w:pStyle w:val="af"/>
      </w:pPr>
      <w:r>
        <w:t>16861 Jps</w:t>
      </w:r>
    </w:p>
    <w:p w14:paraId="715DC491" w14:textId="13F2A195" w:rsidR="00E22867" w:rsidRPr="00E22867" w:rsidRDefault="00D44338" w:rsidP="00E22867">
      <w:r>
        <w:rPr>
          <w:rFonts w:hint="eastAsia"/>
        </w:rPr>
        <w:t>有此两个说明运行成功</w:t>
      </w:r>
    </w:p>
    <w:p w14:paraId="7A3C56D2" w14:textId="77777777" w:rsidR="00E22867" w:rsidRDefault="00E22867" w:rsidP="00314EEF"/>
    <w:p w14:paraId="0BA22348" w14:textId="0C80461A" w:rsidR="009406E1" w:rsidRDefault="00D83E91" w:rsidP="00314EEF">
      <w:r>
        <w:rPr>
          <w:rFonts w:hint="eastAsia"/>
        </w:rPr>
        <w:t>rocketmq</w:t>
      </w:r>
      <w:r>
        <w:rPr>
          <w:rFonts w:hint="eastAsia"/>
        </w:rPr>
        <w:t>对外端口为</w:t>
      </w:r>
      <w:r>
        <w:rPr>
          <w:rFonts w:hint="eastAsia"/>
        </w:rPr>
        <w:t>9876</w:t>
      </w:r>
    </w:p>
    <w:p w14:paraId="22187517" w14:textId="044EFCA8" w:rsidR="00D83E91" w:rsidRDefault="004E1ED6" w:rsidP="00314EEF">
      <w:r>
        <w:rPr>
          <w:rFonts w:hint="eastAsia"/>
        </w:rPr>
        <w:t>broker</w:t>
      </w:r>
      <w:r>
        <w:rPr>
          <w:rFonts w:hint="eastAsia"/>
        </w:rPr>
        <w:t>端口为</w:t>
      </w:r>
      <w:r>
        <w:rPr>
          <w:rFonts w:hint="eastAsia"/>
        </w:rPr>
        <w:t>10911</w:t>
      </w:r>
    </w:p>
    <w:p w14:paraId="6D6C6DD6" w14:textId="6E6732BA" w:rsidR="00DB3539" w:rsidRDefault="00DB3539" w:rsidP="00314EEF"/>
    <w:p w14:paraId="0811F0FA" w14:textId="3247C714" w:rsidR="00025238" w:rsidRDefault="00025238" w:rsidP="00025238">
      <w:pPr>
        <w:pStyle w:val="20"/>
        <w:spacing w:before="163" w:after="163"/>
      </w:pPr>
      <w:bookmarkStart w:id="25" w:name="_Toc34314999"/>
      <w:r>
        <w:rPr>
          <w:rFonts w:hint="eastAsia"/>
        </w:rPr>
        <w:t>停止方式为：先停止</w:t>
      </w:r>
      <w:r>
        <w:rPr>
          <w:rFonts w:hint="eastAsia"/>
        </w:rPr>
        <w:t>broker</w:t>
      </w:r>
      <w:r>
        <w:rPr>
          <w:rFonts w:hint="eastAsia"/>
        </w:rPr>
        <w:t>，在停止</w:t>
      </w:r>
      <w:r>
        <w:rPr>
          <w:rFonts w:hint="eastAsia"/>
        </w:rPr>
        <w:t>namesrv</w:t>
      </w:r>
      <w:bookmarkEnd w:id="25"/>
    </w:p>
    <w:p w14:paraId="17EA7475" w14:textId="667685CD" w:rsidR="00025238" w:rsidRDefault="00334D28" w:rsidP="00025238">
      <w:r w:rsidRPr="00334D28">
        <w:t>mqshutdown broker</w:t>
      </w:r>
    </w:p>
    <w:p w14:paraId="6BF7FEA8" w14:textId="1A74BECA" w:rsidR="00DB6672" w:rsidRPr="00025238" w:rsidRDefault="00DB6672" w:rsidP="00025238">
      <w:r w:rsidRPr="00DB6672">
        <w:t xml:space="preserve">mqshutdown </w:t>
      </w:r>
      <w:r>
        <w:rPr>
          <w:rFonts w:hint="eastAsia"/>
        </w:rPr>
        <w:t>namesrv</w:t>
      </w:r>
    </w:p>
    <w:p w14:paraId="674C633B" w14:textId="77777777" w:rsidR="00D50651" w:rsidRDefault="00D50651" w:rsidP="00314EEF"/>
    <w:p w14:paraId="7887CBC9" w14:textId="5E55CEDB" w:rsidR="00D50651" w:rsidRDefault="00EB5C92" w:rsidP="00EB5C92">
      <w:pPr>
        <w:pStyle w:val="1"/>
      </w:pPr>
      <w:bookmarkStart w:id="26" w:name="_Toc34315000"/>
      <w:r>
        <w:rPr>
          <w:rFonts w:hint="eastAsia"/>
        </w:rPr>
        <w:t>关于</w:t>
      </w:r>
      <w:r>
        <w:rPr>
          <w:rFonts w:hint="eastAsia"/>
        </w:rPr>
        <w:t>rocketmq</w:t>
      </w:r>
      <w:r>
        <w:rPr>
          <w:rFonts w:hint="eastAsia"/>
        </w:rPr>
        <w:t>不支持</w:t>
      </w:r>
      <w:r>
        <w:rPr>
          <w:rFonts w:hint="eastAsia"/>
        </w:rPr>
        <w:t>jdk11</w:t>
      </w:r>
      <w:r>
        <w:rPr>
          <w:rFonts w:hint="eastAsia"/>
        </w:rPr>
        <w:t>得解决办法</w:t>
      </w:r>
      <w:bookmarkEnd w:id="26"/>
    </w:p>
    <w:p w14:paraId="0CA1D9CE" w14:textId="6560B0AF" w:rsidR="00D50651" w:rsidRDefault="00FD5166" w:rsidP="00314EEF">
      <w:hyperlink r:id="rId11" w:history="1">
        <w:r w:rsidR="00C71BA1">
          <w:rPr>
            <w:rStyle w:val="a6"/>
          </w:rPr>
          <w:t>https://www.cnblogs.com/wintersoft/p/10881601.html</w:t>
        </w:r>
      </w:hyperlink>
    </w:p>
    <w:p w14:paraId="382D6A03" w14:textId="77777777" w:rsidR="00D50651" w:rsidRDefault="00D50651" w:rsidP="00314EEF"/>
    <w:p w14:paraId="4148B514" w14:textId="386F11BF" w:rsidR="00D50651" w:rsidRDefault="00E4373D" w:rsidP="00314EEF">
      <w:r>
        <w:rPr>
          <w:rFonts w:hint="eastAsia"/>
        </w:rPr>
        <w:t>经测试</w:t>
      </w:r>
      <w:r w:rsidR="00FD580A" w:rsidRPr="00FD580A">
        <w:rPr>
          <w:rFonts w:hint="eastAsia"/>
        </w:rPr>
        <w:t>rocketmq4.5.0</w:t>
      </w:r>
      <w:r>
        <w:t xml:space="preserve">  </w:t>
      </w:r>
      <w:r w:rsidRPr="00FD580A">
        <w:rPr>
          <w:rFonts w:hint="eastAsia"/>
        </w:rPr>
        <w:t>rocketmq4.</w:t>
      </w:r>
      <w:r>
        <w:rPr>
          <w:rFonts w:hint="eastAsia"/>
        </w:rPr>
        <w:t>3</w:t>
      </w:r>
      <w:r w:rsidRPr="00FD580A">
        <w:rPr>
          <w:rFonts w:hint="eastAsia"/>
        </w:rPr>
        <w:t>.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都可以使用此配置</w:t>
      </w:r>
    </w:p>
    <w:p w14:paraId="61D01361" w14:textId="1B7F17F7" w:rsidR="005D0FE1" w:rsidRDefault="005D0FE1" w:rsidP="00314EEF">
      <w:r>
        <w:rPr>
          <w:rFonts w:hint="eastAsia"/>
        </w:rPr>
        <w:t>需要更改三个启动脚本</w:t>
      </w:r>
    </w:p>
    <w:p w14:paraId="75C7272F" w14:textId="77777777" w:rsidR="00817EC5" w:rsidRDefault="00817EC5" w:rsidP="00314EEF"/>
    <w:p w14:paraId="1F2E4F81" w14:textId="201855E0" w:rsidR="005D0FE1" w:rsidRDefault="00FD340D" w:rsidP="00FD340D">
      <w:pPr>
        <w:pStyle w:val="20"/>
        <w:spacing w:before="163" w:after="163"/>
      </w:pPr>
      <w:bookmarkStart w:id="27" w:name="_Toc34315001"/>
      <w:r>
        <w:rPr>
          <w:rFonts w:hint="eastAsia"/>
        </w:rPr>
        <w:t>第一个</w:t>
      </w:r>
      <w:r>
        <w:rPr>
          <w:rFonts w:hint="eastAsia"/>
        </w:rPr>
        <w:t>r</w:t>
      </w:r>
      <w:r>
        <w:t>unserver.sh</w:t>
      </w:r>
      <w:r>
        <w:rPr>
          <w:rFonts w:hint="eastAsia"/>
        </w:rPr>
        <w:t>脚本</w:t>
      </w:r>
      <w:bookmarkEnd w:id="27"/>
    </w:p>
    <w:p w14:paraId="6A14DE1F" w14:textId="58CF8E1C" w:rsidR="00E84DC1" w:rsidRDefault="00E84DC1" w:rsidP="00E84DC1">
      <w:r>
        <w:t>nameserver:</w:t>
      </w:r>
    </w:p>
    <w:p w14:paraId="3D9A47B8" w14:textId="77777777" w:rsidR="00E84DC1" w:rsidRDefault="00E84DC1" w:rsidP="00E84DC1">
      <w:r>
        <w:t>vim /opt/rocketmq/bin/runserver.sh</w:t>
      </w:r>
    </w:p>
    <w:p w14:paraId="62BE2C5E" w14:textId="77777777" w:rsidR="00E84DC1" w:rsidRDefault="00E84DC1" w:rsidP="00E84DC1"/>
    <w:p w14:paraId="34B8F9C6" w14:textId="77777777" w:rsidR="00E84DC1" w:rsidRDefault="00E84DC1" w:rsidP="00E84DC1">
      <w:r>
        <w:rPr>
          <w:rFonts w:hint="eastAsia"/>
        </w:rPr>
        <w:t>删除</w:t>
      </w:r>
      <w:r>
        <w:rPr>
          <w:rFonts w:hint="eastAsia"/>
        </w:rPr>
        <w:t xml:space="preserve"> -XX:+UseConcMarkSweepGC -XX:+UseCMSCompactAtFullCollection</w:t>
      </w:r>
      <w:r>
        <w:rPr>
          <w:rFonts w:hint="eastAsia"/>
        </w:rPr>
        <w:t>和</w:t>
      </w:r>
      <w:r>
        <w:rPr>
          <w:rFonts w:hint="eastAsia"/>
        </w:rPr>
        <w:t>-XX:-UseParNewGC</w:t>
      </w:r>
      <w:r>
        <w:rPr>
          <w:rFonts w:hint="eastAsia"/>
        </w:rPr>
        <w:t>和</w:t>
      </w:r>
      <w:r>
        <w:rPr>
          <w:rFonts w:hint="eastAsia"/>
        </w:rPr>
        <w:t>-</w:t>
      </w:r>
      <w:r>
        <w:rPr>
          <w:rFonts w:hint="eastAsia"/>
        </w:rPr>
        <w:lastRenderedPageBreak/>
        <w:t>XX:+PrintGCDetails</w:t>
      </w:r>
    </w:p>
    <w:p w14:paraId="375302C9" w14:textId="77777777" w:rsidR="00E84DC1" w:rsidRDefault="00E84DC1" w:rsidP="00E84DC1"/>
    <w:p w14:paraId="069EBB67" w14:textId="77777777" w:rsidR="00E84DC1" w:rsidRDefault="00E84DC1" w:rsidP="00E84DC1">
      <w:r>
        <w:rPr>
          <w:rFonts w:hint="eastAsia"/>
        </w:rPr>
        <w:t>-Xloggc:</w:t>
      </w:r>
      <w:r>
        <w:rPr>
          <w:rFonts w:hint="eastAsia"/>
        </w:rPr>
        <w:t>改成</w:t>
      </w:r>
      <w:r>
        <w:rPr>
          <w:rFonts w:hint="eastAsia"/>
        </w:rPr>
        <w:t>-Xlog:gc:</w:t>
      </w:r>
    </w:p>
    <w:p w14:paraId="128824DB" w14:textId="77777777" w:rsidR="00E84DC1" w:rsidRDefault="00E84DC1" w:rsidP="00E84DC1"/>
    <w:p w14:paraId="1D579EC1" w14:textId="0BFA8F26" w:rsidR="00D50651" w:rsidRDefault="00E84DC1" w:rsidP="00E84DC1">
      <w:r>
        <w:rPr>
          <w:rFonts w:hint="eastAsia"/>
        </w:rPr>
        <w:t>删除</w:t>
      </w:r>
      <w:r>
        <w:rPr>
          <w:rFonts w:hint="eastAsia"/>
        </w:rPr>
        <w:t xml:space="preserve"> JAVA_OPT="${JAVA_OPT} -Djava.ext.dirs=${JAVA_HOME}/jre/lib/ext:${BASE_DIR}/lib"</w:t>
      </w:r>
    </w:p>
    <w:p w14:paraId="45720776" w14:textId="77777777" w:rsidR="00D50651" w:rsidRDefault="00D50651" w:rsidP="00314EEF"/>
    <w:p w14:paraId="7E35B061" w14:textId="77777777" w:rsidR="00E316AA" w:rsidRDefault="00E316AA" w:rsidP="00E316AA">
      <w:pPr>
        <w:pStyle w:val="af"/>
      </w:pPr>
      <w:r>
        <w:t>#!/bin/sh</w:t>
      </w:r>
    </w:p>
    <w:p w14:paraId="6CBC7A30" w14:textId="77777777" w:rsidR="00E316AA" w:rsidRDefault="00E316AA" w:rsidP="00E316AA">
      <w:pPr>
        <w:pStyle w:val="af"/>
      </w:pPr>
      <w:r>
        <w:t># Licensed to the Apache Software Foundation (ASF) under one or more</w:t>
      </w:r>
    </w:p>
    <w:p w14:paraId="15A87482" w14:textId="77777777" w:rsidR="00E316AA" w:rsidRDefault="00E316AA" w:rsidP="00E316AA">
      <w:pPr>
        <w:pStyle w:val="af"/>
      </w:pPr>
      <w:r>
        <w:t># contributor license agreements.  See the NOTICE file distributed with</w:t>
      </w:r>
    </w:p>
    <w:p w14:paraId="7A8A5672" w14:textId="77777777" w:rsidR="00E316AA" w:rsidRDefault="00E316AA" w:rsidP="00E316AA">
      <w:pPr>
        <w:pStyle w:val="af"/>
      </w:pPr>
      <w:r>
        <w:t># this work for additional information regarding copyright ownership.</w:t>
      </w:r>
    </w:p>
    <w:p w14:paraId="28234E99" w14:textId="77777777" w:rsidR="00E316AA" w:rsidRDefault="00E316AA" w:rsidP="00E316AA">
      <w:pPr>
        <w:pStyle w:val="af"/>
      </w:pPr>
      <w:r>
        <w:t># The ASF licenses this file to You under the Apache License, Version 2.0</w:t>
      </w:r>
    </w:p>
    <w:p w14:paraId="6D8B0EBC" w14:textId="77777777" w:rsidR="00E316AA" w:rsidRDefault="00E316AA" w:rsidP="00E316AA">
      <w:pPr>
        <w:pStyle w:val="af"/>
      </w:pPr>
      <w:r>
        <w:t># (the "License"); you may not use this file except in compliance with</w:t>
      </w:r>
    </w:p>
    <w:p w14:paraId="0AC12342" w14:textId="77777777" w:rsidR="00E316AA" w:rsidRDefault="00E316AA" w:rsidP="00E316AA">
      <w:pPr>
        <w:pStyle w:val="af"/>
      </w:pPr>
      <w:r>
        <w:t># the License.  You may obtain a copy of the License at</w:t>
      </w:r>
    </w:p>
    <w:p w14:paraId="2E725041" w14:textId="77777777" w:rsidR="00E316AA" w:rsidRDefault="00E316AA" w:rsidP="00E316AA">
      <w:pPr>
        <w:pStyle w:val="af"/>
      </w:pPr>
      <w:r>
        <w:t>#</w:t>
      </w:r>
    </w:p>
    <w:p w14:paraId="727D86B5" w14:textId="77777777" w:rsidR="00E316AA" w:rsidRDefault="00E316AA" w:rsidP="00E316AA">
      <w:pPr>
        <w:pStyle w:val="af"/>
      </w:pPr>
      <w:r>
        <w:t>#     http://www.apache.org/licenses/LICENSE-2.0</w:t>
      </w:r>
    </w:p>
    <w:p w14:paraId="54A5B754" w14:textId="77777777" w:rsidR="00E316AA" w:rsidRDefault="00E316AA" w:rsidP="00E316AA">
      <w:pPr>
        <w:pStyle w:val="af"/>
      </w:pPr>
      <w:r>
        <w:t>#</w:t>
      </w:r>
    </w:p>
    <w:p w14:paraId="7476E8CE" w14:textId="77777777" w:rsidR="00E316AA" w:rsidRDefault="00E316AA" w:rsidP="00E316AA">
      <w:pPr>
        <w:pStyle w:val="af"/>
      </w:pPr>
      <w:r>
        <w:t># Unless required by applicable law or agreed to in writing, software</w:t>
      </w:r>
    </w:p>
    <w:p w14:paraId="10CE1821" w14:textId="77777777" w:rsidR="00E316AA" w:rsidRDefault="00E316AA" w:rsidP="00E316AA">
      <w:pPr>
        <w:pStyle w:val="af"/>
      </w:pPr>
      <w:r>
        <w:t># distributed under the License is distributed on an "AS IS" BASIS,</w:t>
      </w:r>
    </w:p>
    <w:p w14:paraId="4D80760A" w14:textId="77777777" w:rsidR="00E316AA" w:rsidRDefault="00E316AA" w:rsidP="00E316AA">
      <w:pPr>
        <w:pStyle w:val="af"/>
      </w:pPr>
      <w:r>
        <w:t># WITHOUT WARRANTIES OR CONDITIONS OF ANY KIND, either express or implied.</w:t>
      </w:r>
    </w:p>
    <w:p w14:paraId="543D457C" w14:textId="77777777" w:rsidR="00E316AA" w:rsidRDefault="00E316AA" w:rsidP="00E316AA">
      <w:pPr>
        <w:pStyle w:val="af"/>
      </w:pPr>
      <w:r>
        <w:t># See the License for the specific language governing permissions and</w:t>
      </w:r>
    </w:p>
    <w:p w14:paraId="4D9F7672" w14:textId="77777777" w:rsidR="00E316AA" w:rsidRDefault="00E316AA" w:rsidP="00E316AA">
      <w:pPr>
        <w:pStyle w:val="af"/>
      </w:pPr>
      <w:r>
        <w:t># limitations under the License.</w:t>
      </w:r>
    </w:p>
    <w:p w14:paraId="798FC96E" w14:textId="77777777" w:rsidR="00E316AA" w:rsidRDefault="00E316AA" w:rsidP="00E316AA">
      <w:pPr>
        <w:pStyle w:val="af"/>
      </w:pPr>
      <w:r>
        <w:t>#===========================================================================================</w:t>
      </w:r>
    </w:p>
    <w:p w14:paraId="1C2F6EE2" w14:textId="77777777" w:rsidR="00E316AA" w:rsidRDefault="00E316AA" w:rsidP="00E316AA">
      <w:pPr>
        <w:pStyle w:val="af"/>
      </w:pPr>
      <w:r>
        <w:t># Java Environment Setting</w:t>
      </w:r>
    </w:p>
    <w:p w14:paraId="62BD998F" w14:textId="77777777" w:rsidR="00E316AA" w:rsidRDefault="00E316AA" w:rsidP="00E316AA">
      <w:pPr>
        <w:pStyle w:val="af"/>
      </w:pPr>
      <w:r>
        <w:t>#===========================================================================================</w:t>
      </w:r>
    </w:p>
    <w:p w14:paraId="1EB8EB67" w14:textId="77777777" w:rsidR="00E316AA" w:rsidRDefault="00E316AA" w:rsidP="00E316AA">
      <w:pPr>
        <w:pStyle w:val="af"/>
      </w:pPr>
      <w:r>
        <w:t>error_exit ()</w:t>
      </w:r>
    </w:p>
    <w:p w14:paraId="372B89D6" w14:textId="77777777" w:rsidR="00E316AA" w:rsidRDefault="00E316AA" w:rsidP="00E316AA">
      <w:pPr>
        <w:pStyle w:val="af"/>
      </w:pPr>
      <w:r>
        <w:t>{</w:t>
      </w:r>
    </w:p>
    <w:p w14:paraId="1C53B228" w14:textId="77777777" w:rsidR="00E316AA" w:rsidRDefault="00E316AA" w:rsidP="00E316AA">
      <w:pPr>
        <w:pStyle w:val="af"/>
      </w:pPr>
      <w:r>
        <w:t xml:space="preserve">    echo "ERROR: $1 !!"</w:t>
      </w:r>
    </w:p>
    <w:p w14:paraId="51E67316" w14:textId="77777777" w:rsidR="00E316AA" w:rsidRDefault="00E316AA" w:rsidP="00E316AA">
      <w:pPr>
        <w:pStyle w:val="af"/>
      </w:pPr>
      <w:r>
        <w:t xml:space="preserve">    exit 1</w:t>
      </w:r>
    </w:p>
    <w:p w14:paraId="10D9E292" w14:textId="77777777" w:rsidR="00E316AA" w:rsidRDefault="00E316AA" w:rsidP="00E316AA">
      <w:pPr>
        <w:pStyle w:val="af"/>
      </w:pPr>
      <w:r>
        <w:t>}</w:t>
      </w:r>
    </w:p>
    <w:p w14:paraId="11D5AAC6" w14:textId="77777777" w:rsidR="00E316AA" w:rsidRDefault="00E316AA" w:rsidP="00E316AA">
      <w:pPr>
        <w:pStyle w:val="af"/>
      </w:pPr>
      <w:r>
        <w:t>[ ! -e "$JAVA_HOME/bin/java" ] &amp;&amp; JAVA_HOME=$HOME/jdk/java</w:t>
      </w:r>
    </w:p>
    <w:p w14:paraId="4D051617" w14:textId="77777777" w:rsidR="00E316AA" w:rsidRDefault="00E316AA" w:rsidP="00E316AA">
      <w:pPr>
        <w:pStyle w:val="af"/>
      </w:pPr>
      <w:r>
        <w:t>[ ! -e "$JAVA_HOME/bin/java" ] &amp;&amp; JAVA_HOME=/usr/java</w:t>
      </w:r>
    </w:p>
    <w:p w14:paraId="572D57FB" w14:textId="77777777" w:rsidR="00E316AA" w:rsidRDefault="00E316AA" w:rsidP="00E316AA">
      <w:pPr>
        <w:pStyle w:val="af"/>
      </w:pPr>
      <w:r>
        <w:t>[ ! -e "$JAVA_HOME/bin/java" ] &amp;&amp; error_exit "Please set the JAVA_HOME variable in your environment, We need java(x64)!"</w:t>
      </w:r>
    </w:p>
    <w:p w14:paraId="01951A0B" w14:textId="77777777" w:rsidR="00E316AA" w:rsidRDefault="00E316AA" w:rsidP="00E316AA">
      <w:pPr>
        <w:pStyle w:val="af"/>
      </w:pPr>
      <w:r>
        <w:t>export JAVA_HOME</w:t>
      </w:r>
    </w:p>
    <w:p w14:paraId="5014D403" w14:textId="77777777" w:rsidR="00E316AA" w:rsidRDefault="00E316AA" w:rsidP="00E316AA">
      <w:pPr>
        <w:pStyle w:val="af"/>
      </w:pPr>
      <w:r>
        <w:lastRenderedPageBreak/>
        <w:t>export JAVA="$JAVA_HOME/bin/java"</w:t>
      </w:r>
    </w:p>
    <w:p w14:paraId="4A1663E3" w14:textId="77777777" w:rsidR="00E316AA" w:rsidRDefault="00E316AA" w:rsidP="00E316AA">
      <w:pPr>
        <w:pStyle w:val="af"/>
      </w:pPr>
      <w:r>
        <w:t>export BASE_DIR=$(dirname $0)/..</w:t>
      </w:r>
    </w:p>
    <w:p w14:paraId="5802D6E0" w14:textId="77777777" w:rsidR="00E316AA" w:rsidRDefault="00E316AA" w:rsidP="00E316AA">
      <w:pPr>
        <w:pStyle w:val="af"/>
      </w:pPr>
      <w:r>
        <w:t>export CLASSPATH=${BASE_DIR}/lib/rocketmq-namesrv-4.5.0.jar:${BASE_DIR}/lib/*:${BASE_DIR}/conf:${CLASSPATH}</w:t>
      </w:r>
    </w:p>
    <w:p w14:paraId="7FFA404A" w14:textId="77777777" w:rsidR="00E316AA" w:rsidRDefault="00E316AA" w:rsidP="00E316AA">
      <w:pPr>
        <w:pStyle w:val="af"/>
      </w:pPr>
      <w:r>
        <w:t>#export CLASSPATH=.:${BASE_DIR}/conf:${CLASSPATH}</w:t>
      </w:r>
    </w:p>
    <w:p w14:paraId="3E814CD2" w14:textId="77777777" w:rsidR="00E316AA" w:rsidRDefault="00E316AA" w:rsidP="00E316AA">
      <w:pPr>
        <w:pStyle w:val="af"/>
      </w:pPr>
      <w:r>
        <w:t>#echo "BASE_DIR:$BASE_DIR"</w:t>
      </w:r>
    </w:p>
    <w:p w14:paraId="016CEA89" w14:textId="77777777" w:rsidR="00E316AA" w:rsidRDefault="00E316AA" w:rsidP="00E316AA">
      <w:pPr>
        <w:pStyle w:val="af"/>
      </w:pPr>
      <w:r>
        <w:t>#echo "CLASSPATH:$CLASSPATH"</w:t>
      </w:r>
    </w:p>
    <w:p w14:paraId="4A6E3FDE" w14:textId="77777777" w:rsidR="00E316AA" w:rsidRDefault="00E316AA" w:rsidP="00E316AA">
      <w:pPr>
        <w:pStyle w:val="af"/>
      </w:pPr>
      <w:r>
        <w:t>#===========================================================================================</w:t>
      </w:r>
    </w:p>
    <w:p w14:paraId="0295070A" w14:textId="77777777" w:rsidR="00E316AA" w:rsidRDefault="00E316AA" w:rsidP="00E316AA">
      <w:pPr>
        <w:pStyle w:val="af"/>
      </w:pPr>
      <w:r>
        <w:t># JVM Configuration</w:t>
      </w:r>
    </w:p>
    <w:p w14:paraId="2A3BABFA" w14:textId="77777777" w:rsidR="00E316AA" w:rsidRDefault="00E316AA" w:rsidP="00E316AA">
      <w:pPr>
        <w:pStyle w:val="af"/>
      </w:pPr>
      <w:r>
        <w:t>#===========================================================================================</w:t>
      </w:r>
    </w:p>
    <w:p w14:paraId="4E416924" w14:textId="77777777" w:rsidR="00E316AA" w:rsidRDefault="00E316AA" w:rsidP="00E316AA">
      <w:pPr>
        <w:pStyle w:val="af"/>
      </w:pPr>
      <w:r>
        <w:t>JAVA_OPT="${JAVA_OPT} -server -Xms1g -Xmx1g -Xmn512m -XX:MetaspaceSize=128m -XX:MaxMetaspaceSize=320m"</w:t>
      </w:r>
    </w:p>
    <w:p w14:paraId="3E6B7A52" w14:textId="77777777" w:rsidR="00E316AA" w:rsidRDefault="00E316AA" w:rsidP="00E316AA">
      <w:pPr>
        <w:pStyle w:val="af"/>
      </w:pPr>
      <w:r>
        <w:t>#JAVA_OPT="${JAVA_OPT} -server -Xms4g -Xmx4g -Xmn2g -XX:MetaspaceSize=128m -XX:MaxMetaspaceSize=320m"</w:t>
      </w:r>
    </w:p>
    <w:p w14:paraId="3C407960" w14:textId="77777777" w:rsidR="00E316AA" w:rsidRDefault="00E316AA" w:rsidP="00E316AA">
      <w:pPr>
        <w:pStyle w:val="af"/>
      </w:pPr>
      <w:r>
        <w:t>JAVA_OPT="${JAVA_OPT} -XX:CMSInitiatingOccupancyFraction=70 -XX:+CMSParallelRemarkEnabled -XX:SoftRefLRUPolicyMSPerMB=0 -XX:+CMSClassUnloadingEnabled -XX:SurvivorRatio=8"</w:t>
      </w:r>
    </w:p>
    <w:p w14:paraId="107D2CB2" w14:textId="77777777" w:rsidR="00E316AA" w:rsidRDefault="00E316AA" w:rsidP="00E316AA">
      <w:pPr>
        <w:pStyle w:val="af"/>
      </w:pPr>
      <w:r>
        <w:t>JAVA_OPT="${JAVA_OPT} -verbose:gc -Xlog:gc:/dev/shm/rmq_srv_gc.log"</w:t>
      </w:r>
    </w:p>
    <w:p w14:paraId="2D2873D2" w14:textId="77777777" w:rsidR="00E316AA" w:rsidRDefault="00E316AA" w:rsidP="00E316AA">
      <w:pPr>
        <w:pStyle w:val="af"/>
      </w:pPr>
      <w:r>
        <w:t>JAVA_OPT="${JAVA_OPT} -XX:-OmitStackTraceInFastThrow"</w:t>
      </w:r>
    </w:p>
    <w:p w14:paraId="03EFF9E3" w14:textId="77777777" w:rsidR="00E316AA" w:rsidRDefault="00E316AA" w:rsidP="00E316AA">
      <w:pPr>
        <w:pStyle w:val="af"/>
      </w:pPr>
      <w:r>
        <w:t>JAVA_OPT="${JAVA_OPT}  -XX:-UseLargePages"</w:t>
      </w:r>
    </w:p>
    <w:p w14:paraId="28522E97" w14:textId="77777777" w:rsidR="00E316AA" w:rsidRDefault="00E316AA" w:rsidP="00E316AA">
      <w:pPr>
        <w:pStyle w:val="af"/>
      </w:pPr>
      <w:r>
        <w:t>#JAVA_OPT="${JAVA_OPT} -Xdebug -Xrunjdwp:transport=dt_socket,address=9555,server=y,suspend=n"</w:t>
      </w:r>
    </w:p>
    <w:p w14:paraId="73D22860" w14:textId="77777777" w:rsidR="00E316AA" w:rsidRDefault="00E316AA" w:rsidP="00E316AA">
      <w:pPr>
        <w:pStyle w:val="af"/>
      </w:pPr>
      <w:r>
        <w:t>JAVA_OPT="${JAVA_OPT} ${JAVA_OPT_EXT}"</w:t>
      </w:r>
    </w:p>
    <w:p w14:paraId="6063DCB0" w14:textId="77777777" w:rsidR="00E316AA" w:rsidRDefault="00E316AA" w:rsidP="00E316AA">
      <w:pPr>
        <w:pStyle w:val="af"/>
      </w:pPr>
      <w:r>
        <w:t>JAVA_OPT="${JAVA_OPT} -cp ${CLASSPATH}"</w:t>
      </w:r>
    </w:p>
    <w:p w14:paraId="721648D7" w14:textId="77777777" w:rsidR="00E316AA" w:rsidRDefault="00E316AA" w:rsidP="00E316AA">
      <w:pPr>
        <w:pStyle w:val="af"/>
      </w:pPr>
    </w:p>
    <w:p w14:paraId="4295204B" w14:textId="5BF55870" w:rsidR="00D50651" w:rsidRDefault="00E316AA" w:rsidP="00E316AA">
      <w:pPr>
        <w:pStyle w:val="af"/>
      </w:pPr>
      <w:r>
        <w:t>$JAVA ${JAVA_OPT} $@</w:t>
      </w:r>
    </w:p>
    <w:p w14:paraId="6E04C2B2" w14:textId="006CF059" w:rsidR="00D50651" w:rsidRDefault="00D50651" w:rsidP="00314EEF"/>
    <w:p w14:paraId="6E4D23B4" w14:textId="205F9207" w:rsidR="0077064A" w:rsidRDefault="0077064A" w:rsidP="00314EEF"/>
    <w:p w14:paraId="0D71C946" w14:textId="21A00C87" w:rsidR="0077064A" w:rsidRDefault="0077064A" w:rsidP="0077064A">
      <w:pPr>
        <w:pStyle w:val="20"/>
        <w:spacing w:before="163" w:after="163"/>
      </w:pPr>
      <w:bookmarkStart w:id="28" w:name="_Toc34315002"/>
      <w:r>
        <w:rPr>
          <w:rFonts w:hint="eastAsia"/>
        </w:rPr>
        <w:t>第二个脚本</w:t>
      </w:r>
      <w:r>
        <w:t>runbroker.sh</w:t>
      </w:r>
      <w:bookmarkEnd w:id="28"/>
    </w:p>
    <w:p w14:paraId="4231EFB3" w14:textId="17114B35" w:rsidR="0077064A" w:rsidRDefault="0077064A" w:rsidP="0077064A">
      <w:r>
        <w:t>broker:</w:t>
      </w:r>
    </w:p>
    <w:p w14:paraId="10C573BB" w14:textId="77777777" w:rsidR="0077064A" w:rsidRDefault="0077064A" w:rsidP="0077064A">
      <w:r>
        <w:t>vim /opt/rocketmq/bin/runbroker.sh</w:t>
      </w:r>
    </w:p>
    <w:p w14:paraId="01F58E46" w14:textId="77777777" w:rsidR="0077064A" w:rsidRDefault="0077064A" w:rsidP="0077064A"/>
    <w:p w14:paraId="445FD5E4" w14:textId="77777777" w:rsidR="0077064A" w:rsidRDefault="0077064A" w:rsidP="0077064A">
      <w:r>
        <w:rPr>
          <w:rFonts w:hint="eastAsia"/>
        </w:rPr>
        <w:t>如果主从都在同一个服务器上</w:t>
      </w:r>
      <w:r>
        <w:rPr>
          <w:rFonts w:hint="eastAsia"/>
        </w:rPr>
        <w:t xml:space="preserve"> vim /opt/rocketmqs/bin/runbroker.sh</w:t>
      </w:r>
    </w:p>
    <w:p w14:paraId="2B9D6A18" w14:textId="77777777" w:rsidR="0077064A" w:rsidRDefault="0077064A" w:rsidP="0077064A"/>
    <w:p w14:paraId="50FBD22A" w14:textId="77777777" w:rsidR="0077064A" w:rsidRDefault="0077064A" w:rsidP="0077064A">
      <w:r>
        <w:rPr>
          <w:rFonts w:hint="eastAsia"/>
        </w:rPr>
        <w:t>删除</w:t>
      </w:r>
      <w:r>
        <w:rPr>
          <w:rFonts w:hint="eastAsia"/>
        </w:rPr>
        <w:t xml:space="preserve"> -XX:+PrintGCDateStamps -XX:+PrintGCApplicationStoppedTime -XX:+PrintAdaptiveSizePolicy </w:t>
      </w:r>
      <w:r>
        <w:rPr>
          <w:rFonts w:hint="eastAsia"/>
        </w:rPr>
        <w:lastRenderedPageBreak/>
        <w:t>和</w:t>
      </w:r>
      <w:r>
        <w:rPr>
          <w:rFonts w:hint="eastAsia"/>
        </w:rPr>
        <w:t xml:space="preserve"> JAVA_OPT="${JAVA_OPT} -XX:+UseGCLogFileRotation -XX:NumberOfGCLogFiles=5 -XX:GCLogFileSize=30m" </w:t>
      </w:r>
      <w:r>
        <w:rPr>
          <w:rFonts w:hint="eastAsia"/>
        </w:rPr>
        <w:t>和</w:t>
      </w:r>
      <w:r>
        <w:rPr>
          <w:rFonts w:hint="eastAsia"/>
        </w:rPr>
        <w:t>-XX:+PrintGCDetails</w:t>
      </w:r>
    </w:p>
    <w:p w14:paraId="67BA7EFB" w14:textId="77777777" w:rsidR="0077064A" w:rsidRDefault="0077064A" w:rsidP="0077064A"/>
    <w:p w14:paraId="78A64855" w14:textId="77777777" w:rsidR="0077064A" w:rsidRDefault="0077064A" w:rsidP="0077064A">
      <w:r>
        <w:rPr>
          <w:rFonts w:hint="eastAsia"/>
        </w:rPr>
        <w:t>-Xloggc:</w:t>
      </w:r>
      <w:r>
        <w:rPr>
          <w:rFonts w:hint="eastAsia"/>
        </w:rPr>
        <w:t>改成</w:t>
      </w:r>
      <w:r>
        <w:rPr>
          <w:rFonts w:hint="eastAsia"/>
        </w:rPr>
        <w:t>-Xlog:gc:</w:t>
      </w:r>
    </w:p>
    <w:p w14:paraId="1E31ED53" w14:textId="77777777" w:rsidR="0077064A" w:rsidRDefault="0077064A" w:rsidP="0077064A"/>
    <w:p w14:paraId="6359D3E1" w14:textId="5DA7017E" w:rsidR="0077064A" w:rsidRDefault="0077064A" w:rsidP="0077064A">
      <w:r>
        <w:rPr>
          <w:rFonts w:hint="eastAsia"/>
        </w:rPr>
        <w:t>删除</w:t>
      </w:r>
      <w:r>
        <w:rPr>
          <w:rFonts w:hint="eastAsia"/>
        </w:rPr>
        <w:t xml:space="preserve"> JAVA_OPT="${JAVA_OPT} -Djava.ext.dirs=${JAVA_HOME}/jre/lib/ext:${BASE_DIR}/lib"</w:t>
      </w:r>
    </w:p>
    <w:p w14:paraId="6AF128B8" w14:textId="40B414E7" w:rsidR="00E8519E" w:rsidRDefault="00E8519E" w:rsidP="0077064A"/>
    <w:p w14:paraId="4F79482F" w14:textId="1BAA28B8" w:rsidR="00E8519E" w:rsidRDefault="00E8519E" w:rsidP="00B039DA">
      <w:pPr>
        <w:pStyle w:val="af"/>
      </w:pPr>
      <w:r>
        <w:t>#!/bin/sh</w:t>
      </w:r>
    </w:p>
    <w:p w14:paraId="7AD31527" w14:textId="77777777" w:rsidR="00E8519E" w:rsidRDefault="00E8519E" w:rsidP="00B039DA">
      <w:pPr>
        <w:pStyle w:val="af"/>
      </w:pPr>
      <w:r>
        <w:t># Licensed to the Apache Software Foundation (ASF) under one or more</w:t>
      </w:r>
    </w:p>
    <w:p w14:paraId="0EDF7075" w14:textId="77777777" w:rsidR="00E8519E" w:rsidRDefault="00E8519E" w:rsidP="00B039DA">
      <w:pPr>
        <w:pStyle w:val="af"/>
      </w:pPr>
      <w:r>
        <w:t># contributor license agreements.  See the NOTICE file distributed with</w:t>
      </w:r>
    </w:p>
    <w:p w14:paraId="2CE9F293" w14:textId="77777777" w:rsidR="00E8519E" w:rsidRDefault="00E8519E" w:rsidP="00B039DA">
      <w:pPr>
        <w:pStyle w:val="af"/>
      </w:pPr>
      <w:r>
        <w:t># this work for additional information regarding copyright ownership.</w:t>
      </w:r>
    </w:p>
    <w:p w14:paraId="260BC27A" w14:textId="77777777" w:rsidR="00E8519E" w:rsidRDefault="00E8519E" w:rsidP="00B039DA">
      <w:pPr>
        <w:pStyle w:val="af"/>
      </w:pPr>
      <w:r>
        <w:t># The ASF licenses this file to You under the Apache License, Version 2.0</w:t>
      </w:r>
    </w:p>
    <w:p w14:paraId="2C308A54" w14:textId="77777777" w:rsidR="00E8519E" w:rsidRDefault="00E8519E" w:rsidP="00B039DA">
      <w:pPr>
        <w:pStyle w:val="af"/>
      </w:pPr>
      <w:r>
        <w:t># (the "License"); you may not use this file except in compliance with</w:t>
      </w:r>
    </w:p>
    <w:p w14:paraId="5D378158" w14:textId="77777777" w:rsidR="00E8519E" w:rsidRDefault="00E8519E" w:rsidP="00B039DA">
      <w:pPr>
        <w:pStyle w:val="af"/>
      </w:pPr>
      <w:r>
        <w:t># the License.  You may obtain a copy of the License at</w:t>
      </w:r>
    </w:p>
    <w:p w14:paraId="3569FC17" w14:textId="77777777" w:rsidR="00E8519E" w:rsidRDefault="00E8519E" w:rsidP="00B039DA">
      <w:pPr>
        <w:pStyle w:val="af"/>
      </w:pPr>
      <w:r>
        <w:t>#</w:t>
      </w:r>
    </w:p>
    <w:p w14:paraId="3DF8C025" w14:textId="77777777" w:rsidR="00E8519E" w:rsidRDefault="00E8519E" w:rsidP="00B039DA">
      <w:pPr>
        <w:pStyle w:val="af"/>
      </w:pPr>
      <w:r>
        <w:t>#     http://www.apache.org/licenses/LICENSE-2.0</w:t>
      </w:r>
    </w:p>
    <w:p w14:paraId="0AF0115A" w14:textId="77777777" w:rsidR="00E8519E" w:rsidRDefault="00E8519E" w:rsidP="00B039DA">
      <w:pPr>
        <w:pStyle w:val="af"/>
      </w:pPr>
      <w:r>
        <w:t>#</w:t>
      </w:r>
    </w:p>
    <w:p w14:paraId="36D66F3B" w14:textId="77777777" w:rsidR="00E8519E" w:rsidRDefault="00E8519E" w:rsidP="00B039DA">
      <w:pPr>
        <w:pStyle w:val="af"/>
      </w:pPr>
      <w:r>
        <w:t># Unless required by applicable law or agreed to in writing, software</w:t>
      </w:r>
    </w:p>
    <w:p w14:paraId="5B75F37D" w14:textId="77777777" w:rsidR="00E8519E" w:rsidRDefault="00E8519E" w:rsidP="00B039DA">
      <w:pPr>
        <w:pStyle w:val="af"/>
      </w:pPr>
      <w:r>
        <w:t># distributed under the License is distributed on an "AS IS" BASIS,</w:t>
      </w:r>
    </w:p>
    <w:p w14:paraId="570AE012" w14:textId="77777777" w:rsidR="00E8519E" w:rsidRDefault="00E8519E" w:rsidP="00B039DA">
      <w:pPr>
        <w:pStyle w:val="af"/>
      </w:pPr>
      <w:r>
        <w:t># WITHOUT WARRANTIES OR CONDITIONS OF ANY KIND, either express or implied.</w:t>
      </w:r>
    </w:p>
    <w:p w14:paraId="5742EE53" w14:textId="77777777" w:rsidR="00E8519E" w:rsidRDefault="00E8519E" w:rsidP="00B039DA">
      <w:pPr>
        <w:pStyle w:val="af"/>
      </w:pPr>
      <w:r>
        <w:t># See the License for the specific language governing permissions and</w:t>
      </w:r>
    </w:p>
    <w:p w14:paraId="3DBDD38C" w14:textId="77777777" w:rsidR="00E8519E" w:rsidRDefault="00E8519E" w:rsidP="00B039DA">
      <w:pPr>
        <w:pStyle w:val="af"/>
      </w:pPr>
      <w:r>
        <w:t># limitations under the License.</w:t>
      </w:r>
    </w:p>
    <w:p w14:paraId="36698331" w14:textId="77777777" w:rsidR="00E8519E" w:rsidRDefault="00E8519E" w:rsidP="00B039DA">
      <w:pPr>
        <w:pStyle w:val="af"/>
      </w:pPr>
    </w:p>
    <w:p w14:paraId="08DAC6C5" w14:textId="77777777" w:rsidR="00E8519E" w:rsidRDefault="00E8519E" w:rsidP="00B039DA">
      <w:pPr>
        <w:pStyle w:val="af"/>
      </w:pPr>
      <w:r>
        <w:t>#===========================================================================================</w:t>
      </w:r>
    </w:p>
    <w:p w14:paraId="4C08307C" w14:textId="77777777" w:rsidR="00E8519E" w:rsidRDefault="00E8519E" w:rsidP="00B039DA">
      <w:pPr>
        <w:pStyle w:val="af"/>
      </w:pPr>
      <w:r>
        <w:t># Java Environment Setting</w:t>
      </w:r>
    </w:p>
    <w:p w14:paraId="7138D25F" w14:textId="77777777" w:rsidR="00E8519E" w:rsidRDefault="00E8519E" w:rsidP="00B039DA">
      <w:pPr>
        <w:pStyle w:val="af"/>
      </w:pPr>
      <w:r>
        <w:t>#===========================================================================================</w:t>
      </w:r>
    </w:p>
    <w:p w14:paraId="2BEB71BC" w14:textId="77777777" w:rsidR="00E8519E" w:rsidRDefault="00E8519E" w:rsidP="00B039DA">
      <w:pPr>
        <w:pStyle w:val="af"/>
      </w:pPr>
      <w:r>
        <w:t>error_exit ()</w:t>
      </w:r>
    </w:p>
    <w:p w14:paraId="02771071" w14:textId="77777777" w:rsidR="00E8519E" w:rsidRDefault="00E8519E" w:rsidP="00B039DA">
      <w:pPr>
        <w:pStyle w:val="af"/>
      </w:pPr>
      <w:r>
        <w:t>{</w:t>
      </w:r>
    </w:p>
    <w:p w14:paraId="2CBE7C0B" w14:textId="77777777" w:rsidR="00E8519E" w:rsidRDefault="00E8519E" w:rsidP="00B039DA">
      <w:pPr>
        <w:pStyle w:val="af"/>
      </w:pPr>
      <w:r>
        <w:t xml:space="preserve">    echo "ERROR: $1 !!"</w:t>
      </w:r>
    </w:p>
    <w:p w14:paraId="22A9864B" w14:textId="77777777" w:rsidR="00E8519E" w:rsidRDefault="00E8519E" w:rsidP="00B039DA">
      <w:pPr>
        <w:pStyle w:val="af"/>
      </w:pPr>
      <w:r>
        <w:t xml:space="preserve">    exit 1</w:t>
      </w:r>
    </w:p>
    <w:p w14:paraId="5C91C2FC" w14:textId="77777777" w:rsidR="00E8519E" w:rsidRDefault="00E8519E" w:rsidP="00B039DA">
      <w:pPr>
        <w:pStyle w:val="af"/>
      </w:pPr>
      <w:r>
        <w:t>}</w:t>
      </w:r>
    </w:p>
    <w:p w14:paraId="5EF23249" w14:textId="77777777" w:rsidR="00E8519E" w:rsidRDefault="00E8519E" w:rsidP="00B039DA">
      <w:pPr>
        <w:pStyle w:val="af"/>
      </w:pPr>
    </w:p>
    <w:p w14:paraId="0C7FF436" w14:textId="77777777" w:rsidR="00E8519E" w:rsidRDefault="00E8519E" w:rsidP="00B039DA">
      <w:pPr>
        <w:pStyle w:val="af"/>
      </w:pPr>
      <w:r>
        <w:t>[ ! -e "$JAVA_HOME/bin/java" ] &amp;&amp; JAVA_HOME=$HOME/jdk/java</w:t>
      </w:r>
    </w:p>
    <w:p w14:paraId="23C87F5B" w14:textId="77777777" w:rsidR="00E8519E" w:rsidRDefault="00E8519E" w:rsidP="00B039DA">
      <w:pPr>
        <w:pStyle w:val="af"/>
      </w:pPr>
      <w:r>
        <w:t>[ ! -e "$JAVA_HOME/bin/java" ] &amp;&amp; JAVA_HOME=/usr/java</w:t>
      </w:r>
    </w:p>
    <w:p w14:paraId="5DCA8153" w14:textId="77777777" w:rsidR="00E8519E" w:rsidRDefault="00E8519E" w:rsidP="00B039DA">
      <w:pPr>
        <w:pStyle w:val="af"/>
      </w:pPr>
      <w:r>
        <w:lastRenderedPageBreak/>
        <w:t>[ ! -e "$JAVA_HOME/bin/java" ] &amp;&amp; error_exit "Please set the JAVA_HOME variable in your environment, We need java(x64)!"</w:t>
      </w:r>
    </w:p>
    <w:p w14:paraId="3CD040FE" w14:textId="77777777" w:rsidR="00E8519E" w:rsidRDefault="00E8519E" w:rsidP="00B039DA">
      <w:pPr>
        <w:pStyle w:val="af"/>
      </w:pPr>
    </w:p>
    <w:p w14:paraId="1C5A2312" w14:textId="77777777" w:rsidR="00E8519E" w:rsidRDefault="00E8519E" w:rsidP="00B039DA">
      <w:pPr>
        <w:pStyle w:val="af"/>
      </w:pPr>
      <w:r>
        <w:t>export JAVA_HOME</w:t>
      </w:r>
    </w:p>
    <w:p w14:paraId="4900385D" w14:textId="77777777" w:rsidR="00E8519E" w:rsidRDefault="00E8519E" w:rsidP="00B039DA">
      <w:pPr>
        <w:pStyle w:val="af"/>
      </w:pPr>
      <w:r>
        <w:t>export JAVA="$JAVA_HOME/bin/java"</w:t>
      </w:r>
    </w:p>
    <w:p w14:paraId="287F24EC" w14:textId="77777777" w:rsidR="00E8519E" w:rsidRDefault="00E8519E" w:rsidP="00B039DA">
      <w:pPr>
        <w:pStyle w:val="af"/>
      </w:pPr>
      <w:r>
        <w:t>export BASE_DIR=$(dirname $0)/..</w:t>
      </w:r>
    </w:p>
    <w:p w14:paraId="30B8431C" w14:textId="77777777" w:rsidR="00E8519E" w:rsidRDefault="00E8519E" w:rsidP="00B039DA">
      <w:pPr>
        <w:pStyle w:val="af"/>
      </w:pPr>
      <w:r>
        <w:t>export CLASSPATH=${BASE_DIR}/lib/rocketmq-broker-4.5.0.jar:${BASE_DIR}/lib/*:${BASE_DIR}/conf:${CLASSPATH}</w:t>
      </w:r>
    </w:p>
    <w:p w14:paraId="27F346B1" w14:textId="77777777" w:rsidR="00E8519E" w:rsidRDefault="00E8519E" w:rsidP="00B039DA">
      <w:pPr>
        <w:pStyle w:val="af"/>
      </w:pPr>
      <w:r>
        <w:t>#export CLASSPATH=.:${BASE_DIR}/conf:${CLASSPATH}</w:t>
      </w:r>
    </w:p>
    <w:p w14:paraId="3AEBACA6" w14:textId="77777777" w:rsidR="00E8519E" w:rsidRDefault="00E8519E" w:rsidP="00B039DA">
      <w:pPr>
        <w:pStyle w:val="af"/>
      </w:pPr>
      <w:r>
        <w:t>#echo "BASE_DIR:$BASE_DIR"</w:t>
      </w:r>
    </w:p>
    <w:p w14:paraId="7E4B268E" w14:textId="77777777" w:rsidR="00E8519E" w:rsidRDefault="00E8519E" w:rsidP="00B039DA">
      <w:pPr>
        <w:pStyle w:val="af"/>
      </w:pPr>
      <w:r>
        <w:t>#echo "CLASSPATH:$CLASSPATH"</w:t>
      </w:r>
    </w:p>
    <w:p w14:paraId="24131604" w14:textId="77777777" w:rsidR="00E8519E" w:rsidRDefault="00E8519E" w:rsidP="00B039DA">
      <w:pPr>
        <w:pStyle w:val="af"/>
      </w:pPr>
    </w:p>
    <w:p w14:paraId="0B4057D2" w14:textId="77777777" w:rsidR="00E8519E" w:rsidRDefault="00E8519E" w:rsidP="00B039DA">
      <w:pPr>
        <w:pStyle w:val="af"/>
      </w:pPr>
      <w:r>
        <w:t>#===========================================================================================</w:t>
      </w:r>
    </w:p>
    <w:p w14:paraId="3E75C7E4" w14:textId="77777777" w:rsidR="00E8519E" w:rsidRDefault="00E8519E" w:rsidP="00B039DA">
      <w:pPr>
        <w:pStyle w:val="af"/>
      </w:pPr>
      <w:r>
        <w:t># JVM Configuration</w:t>
      </w:r>
    </w:p>
    <w:p w14:paraId="47823CEF" w14:textId="77777777" w:rsidR="00E8519E" w:rsidRDefault="00E8519E" w:rsidP="00B039DA">
      <w:pPr>
        <w:pStyle w:val="af"/>
      </w:pPr>
      <w:r>
        <w:t>#===========================================================================================</w:t>
      </w:r>
    </w:p>
    <w:p w14:paraId="6A68851F" w14:textId="77777777" w:rsidR="00E8519E" w:rsidRDefault="00E8519E" w:rsidP="00B039DA">
      <w:pPr>
        <w:pStyle w:val="af"/>
      </w:pPr>
      <w:r>
        <w:t>JAVA_OPT="${JAVA_OPT} -server -Xms1g -Xmx1g -Xmn512m"</w:t>
      </w:r>
    </w:p>
    <w:p w14:paraId="46C7F078" w14:textId="77777777" w:rsidR="00E8519E" w:rsidRDefault="00E8519E" w:rsidP="00B039DA">
      <w:pPr>
        <w:pStyle w:val="af"/>
      </w:pPr>
      <w:r>
        <w:t>#JAVA_OPT="${JAVA_OPT} -server -Xms8g -Xmx8g -Xmn4g"</w:t>
      </w:r>
    </w:p>
    <w:p w14:paraId="7F610F3F" w14:textId="77777777" w:rsidR="00E8519E" w:rsidRDefault="00E8519E" w:rsidP="00B039DA">
      <w:pPr>
        <w:pStyle w:val="af"/>
      </w:pPr>
      <w:r>
        <w:t>JAVA_OPT="${JAVA_OPT} -XX:+UseG1GC -XX:G1HeapRegionSize=16m -XX:G1ReservePercent=25 -XX:InitiatingHeapOccupancyPercent=30 -XX:SoftRefLRUPolicyMSPerMB=0"</w:t>
      </w:r>
    </w:p>
    <w:p w14:paraId="4992D40E" w14:textId="61D6987E" w:rsidR="00E8519E" w:rsidRDefault="00E8519E" w:rsidP="00B039DA">
      <w:pPr>
        <w:pStyle w:val="af"/>
      </w:pPr>
      <w:r>
        <w:rPr>
          <w:rFonts w:hint="eastAsia"/>
        </w:rPr>
        <w:t>JAVA_OPT="${JAVA_OPT} -verbose:gc -Xlog:gc:/dev/shm/mq_gc_%p.log"</w:t>
      </w:r>
    </w:p>
    <w:p w14:paraId="20DDF3C8" w14:textId="77777777" w:rsidR="00E8519E" w:rsidRDefault="00E8519E" w:rsidP="00B039DA">
      <w:pPr>
        <w:pStyle w:val="af"/>
      </w:pPr>
      <w:r>
        <w:t>JAVA_OPT="${JAVA_OPT} -XX:-OmitStackTraceInFastThrow"</w:t>
      </w:r>
    </w:p>
    <w:p w14:paraId="7DDDF933" w14:textId="77777777" w:rsidR="00E8519E" w:rsidRDefault="00E8519E" w:rsidP="00B039DA">
      <w:pPr>
        <w:pStyle w:val="af"/>
      </w:pPr>
      <w:r>
        <w:t>JAVA_OPT="${JAVA_OPT} -XX:+AlwaysPreTouch"</w:t>
      </w:r>
    </w:p>
    <w:p w14:paraId="47AE068C" w14:textId="77777777" w:rsidR="00E8519E" w:rsidRDefault="00E8519E" w:rsidP="00B039DA">
      <w:pPr>
        <w:pStyle w:val="af"/>
      </w:pPr>
      <w:r>
        <w:t>JAVA_OPT="${JAVA_OPT} -XX:MaxDirectMemorySize=15g"</w:t>
      </w:r>
    </w:p>
    <w:p w14:paraId="7A3E0DC9" w14:textId="77777777" w:rsidR="00E8519E" w:rsidRDefault="00E8519E" w:rsidP="00B039DA">
      <w:pPr>
        <w:pStyle w:val="af"/>
      </w:pPr>
      <w:r>
        <w:t>JAVA_OPT="${JAVA_OPT} -XX:-UseLargePages -XX:-UseBiasedLocking"</w:t>
      </w:r>
    </w:p>
    <w:p w14:paraId="39A3CB8F" w14:textId="77777777" w:rsidR="00E8519E" w:rsidRDefault="00E8519E" w:rsidP="00B039DA">
      <w:pPr>
        <w:pStyle w:val="af"/>
      </w:pPr>
      <w:r>
        <w:t>#JAVA_OPT="${JAVA_OPT} -Xdebug -Xrunjdwp:transport=dt_socket,address=9555,server=y,suspend=n"</w:t>
      </w:r>
    </w:p>
    <w:p w14:paraId="5BC50A62" w14:textId="77777777" w:rsidR="00E8519E" w:rsidRDefault="00E8519E" w:rsidP="00B039DA">
      <w:pPr>
        <w:pStyle w:val="af"/>
      </w:pPr>
      <w:r>
        <w:t>JAVA_OPT="${JAVA_OPT} ${JAVA_OPT_EXT}"</w:t>
      </w:r>
    </w:p>
    <w:p w14:paraId="312C3ED9" w14:textId="77777777" w:rsidR="00E8519E" w:rsidRDefault="00E8519E" w:rsidP="00B039DA">
      <w:pPr>
        <w:pStyle w:val="af"/>
      </w:pPr>
      <w:r>
        <w:t>JAVA_OPT="${JAVA_OPT} -cp ${CLASSPATH}"</w:t>
      </w:r>
    </w:p>
    <w:p w14:paraId="0973DE3B" w14:textId="77777777" w:rsidR="00E8519E" w:rsidRDefault="00E8519E" w:rsidP="00B039DA">
      <w:pPr>
        <w:pStyle w:val="af"/>
      </w:pPr>
    </w:p>
    <w:p w14:paraId="3D213747" w14:textId="77777777" w:rsidR="00E8519E" w:rsidRDefault="00E8519E" w:rsidP="00B039DA">
      <w:pPr>
        <w:pStyle w:val="af"/>
      </w:pPr>
      <w:r>
        <w:t>numactl --interleave=all pwd &gt; /dev/null 2&gt;&amp;1</w:t>
      </w:r>
    </w:p>
    <w:p w14:paraId="3E528153" w14:textId="77777777" w:rsidR="00E8519E" w:rsidRDefault="00E8519E" w:rsidP="00B039DA">
      <w:pPr>
        <w:pStyle w:val="af"/>
      </w:pPr>
      <w:r>
        <w:t>if [ $? -eq 0 ]</w:t>
      </w:r>
    </w:p>
    <w:p w14:paraId="7E382185" w14:textId="77777777" w:rsidR="00E8519E" w:rsidRDefault="00E8519E" w:rsidP="00B039DA">
      <w:pPr>
        <w:pStyle w:val="af"/>
      </w:pPr>
      <w:r>
        <w:t>then</w:t>
      </w:r>
    </w:p>
    <w:p w14:paraId="4A6AD963" w14:textId="77777777" w:rsidR="00E8519E" w:rsidRDefault="00E8519E" w:rsidP="00B039DA">
      <w:pPr>
        <w:pStyle w:val="af"/>
      </w:pPr>
      <w:r>
        <w:t xml:space="preserve">    if [ -z "$RMQ_NUMA_NODE" ] ; then</w:t>
      </w:r>
    </w:p>
    <w:p w14:paraId="00227E5D" w14:textId="77777777" w:rsidR="00E8519E" w:rsidRDefault="00E8519E" w:rsidP="00B039DA">
      <w:pPr>
        <w:pStyle w:val="af"/>
      </w:pPr>
      <w:r>
        <w:t xml:space="preserve">        numactl --interleave=all $JAVA ${JAVA_OPT} $@</w:t>
      </w:r>
    </w:p>
    <w:p w14:paraId="46566FA1" w14:textId="77777777" w:rsidR="00E8519E" w:rsidRDefault="00E8519E" w:rsidP="00B039DA">
      <w:pPr>
        <w:pStyle w:val="af"/>
      </w:pPr>
      <w:r>
        <w:t xml:space="preserve">    else</w:t>
      </w:r>
    </w:p>
    <w:p w14:paraId="7D055604" w14:textId="77777777" w:rsidR="00E8519E" w:rsidRDefault="00E8519E" w:rsidP="00B039DA">
      <w:pPr>
        <w:pStyle w:val="af"/>
      </w:pPr>
      <w:r>
        <w:lastRenderedPageBreak/>
        <w:t xml:space="preserve">        numactl --cpunodebind=$RMQ_NUMA_NODE --membind=$RMQ_NUMA_NODE $JAVA ${JAVA_OPT} $@</w:t>
      </w:r>
    </w:p>
    <w:p w14:paraId="50C1E092" w14:textId="77777777" w:rsidR="00E8519E" w:rsidRDefault="00E8519E" w:rsidP="00B039DA">
      <w:pPr>
        <w:pStyle w:val="af"/>
      </w:pPr>
      <w:r>
        <w:t xml:space="preserve">    fi</w:t>
      </w:r>
    </w:p>
    <w:p w14:paraId="38D12A77" w14:textId="77777777" w:rsidR="00E8519E" w:rsidRDefault="00E8519E" w:rsidP="00B039DA">
      <w:pPr>
        <w:pStyle w:val="af"/>
      </w:pPr>
      <w:r>
        <w:t>else</w:t>
      </w:r>
    </w:p>
    <w:p w14:paraId="4B56E083" w14:textId="77777777" w:rsidR="00E8519E" w:rsidRDefault="00E8519E" w:rsidP="00B039DA">
      <w:pPr>
        <w:pStyle w:val="af"/>
      </w:pPr>
      <w:r>
        <w:t xml:space="preserve">    $JAVA ${JAVA_OPT} $@</w:t>
      </w:r>
    </w:p>
    <w:p w14:paraId="5792B7B6" w14:textId="37ECF6EA" w:rsidR="00E8519E" w:rsidRDefault="00E8519E" w:rsidP="00B039DA">
      <w:pPr>
        <w:pStyle w:val="af"/>
      </w:pPr>
      <w:r>
        <w:t>fi</w:t>
      </w:r>
    </w:p>
    <w:p w14:paraId="18C93AFD" w14:textId="32BDE55B" w:rsidR="007961D3" w:rsidRDefault="007961D3" w:rsidP="007961D3"/>
    <w:p w14:paraId="3A14AFFF" w14:textId="13BD0361" w:rsidR="00BC7982" w:rsidRDefault="00120501" w:rsidP="00120501">
      <w:pPr>
        <w:pStyle w:val="20"/>
        <w:spacing w:before="163" w:after="163"/>
      </w:pPr>
      <w:bookmarkStart w:id="29" w:name="_Toc34315003"/>
      <w:r>
        <w:rPr>
          <w:rFonts w:hint="eastAsia"/>
        </w:rPr>
        <w:t>第三个脚本</w:t>
      </w:r>
      <w:r w:rsidRPr="00120501">
        <w:t>tools.sh</w:t>
      </w:r>
      <w:bookmarkEnd w:id="29"/>
    </w:p>
    <w:p w14:paraId="726551E7" w14:textId="77777777" w:rsidR="00627A15" w:rsidRDefault="00627A15" w:rsidP="00627A15">
      <w:r>
        <w:t>tools:</w:t>
      </w:r>
    </w:p>
    <w:p w14:paraId="55376A0B" w14:textId="1C7F121D" w:rsidR="00627A15" w:rsidRDefault="00627A15" w:rsidP="00627A15">
      <w:r>
        <w:t>vim /opt/rocketmq/bin/tools.sh</w:t>
      </w:r>
    </w:p>
    <w:p w14:paraId="00C17967" w14:textId="1CF5D379" w:rsidR="00BC7982" w:rsidRDefault="00627A15" w:rsidP="003C041B">
      <w:r w:rsidRPr="00627A15">
        <w:rPr>
          <w:rFonts w:hint="eastAsia"/>
        </w:rPr>
        <w:t>删除</w:t>
      </w:r>
      <w:r w:rsidRPr="00627A15">
        <w:rPr>
          <w:rFonts w:hint="eastAsia"/>
        </w:rPr>
        <w:t xml:space="preserve"> JAVA_OPT="${JAVA_OPT} -Djava.ext.dirs=${BASE_DIR}/lib:${JAVA_HOME}/jre/lib/ext"</w:t>
      </w:r>
    </w:p>
    <w:p w14:paraId="6D72C253" w14:textId="77777777" w:rsidR="0052033F" w:rsidRDefault="0052033F" w:rsidP="0052033F">
      <w:pPr>
        <w:pStyle w:val="af"/>
      </w:pPr>
      <w:r>
        <w:t>#!/bin/sh</w:t>
      </w:r>
    </w:p>
    <w:p w14:paraId="6695D91E" w14:textId="77777777" w:rsidR="0052033F" w:rsidRDefault="0052033F" w:rsidP="0052033F">
      <w:pPr>
        <w:pStyle w:val="af"/>
      </w:pPr>
      <w:r>
        <w:t># Licensed to the Apache Software Foundation (ASF) under one or more</w:t>
      </w:r>
    </w:p>
    <w:p w14:paraId="1DB7548D" w14:textId="77777777" w:rsidR="0052033F" w:rsidRDefault="0052033F" w:rsidP="0052033F">
      <w:pPr>
        <w:pStyle w:val="af"/>
      </w:pPr>
      <w:r>
        <w:t># contributor license agreements.  See the NOTICE file distributed with</w:t>
      </w:r>
    </w:p>
    <w:p w14:paraId="1D337A58" w14:textId="77777777" w:rsidR="0052033F" w:rsidRDefault="0052033F" w:rsidP="0052033F">
      <w:pPr>
        <w:pStyle w:val="af"/>
      </w:pPr>
      <w:r>
        <w:t># this work for additional information regarding copyright ownership.</w:t>
      </w:r>
    </w:p>
    <w:p w14:paraId="5AE942A1" w14:textId="77777777" w:rsidR="0052033F" w:rsidRDefault="0052033F" w:rsidP="0052033F">
      <w:pPr>
        <w:pStyle w:val="af"/>
      </w:pPr>
      <w:r>
        <w:t># The ASF licenses this file to You under the Apache License, Version 2.0</w:t>
      </w:r>
    </w:p>
    <w:p w14:paraId="41AE1153" w14:textId="77777777" w:rsidR="0052033F" w:rsidRDefault="0052033F" w:rsidP="0052033F">
      <w:pPr>
        <w:pStyle w:val="af"/>
      </w:pPr>
      <w:r>
        <w:t># (the "License"); you may not use this file except in compliance with</w:t>
      </w:r>
    </w:p>
    <w:p w14:paraId="4DDB7A23" w14:textId="77777777" w:rsidR="0052033F" w:rsidRDefault="0052033F" w:rsidP="0052033F">
      <w:pPr>
        <w:pStyle w:val="af"/>
      </w:pPr>
      <w:r>
        <w:t># the License.  You may obtain a copy of the License at</w:t>
      </w:r>
    </w:p>
    <w:p w14:paraId="77E97A83" w14:textId="77777777" w:rsidR="0052033F" w:rsidRDefault="0052033F" w:rsidP="0052033F">
      <w:pPr>
        <w:pStyle w:val="af"/>
      </w:pPr>
      <w:r>
        <w:t>#</w:t>
      </w:r>
    </w:p>
    <w:p w14:paraId="530DDFB6" w14:textId="77777777" w:rsidR="0052033F" w:rsidRDefault="0052033F" w:rsidP="0052033F">
      <w:pPr>
        <w:pStyle w:val="af"/>
      </w:pPr>
      <w:r>
        <w:t>#     http://www.apache.org/licenses/LICENSE-2.0</w:t>
      </w:r>
    </w:p>
    <w:p w14:paraId="564C2727" w14:textId="77777777" w:rsidR="0052033F" w:rsidRDefault="0052033F" w:rsidP="0052033F">
      <w:pPr>
        <w:pStyle w:val="af"/>
      </w:pPr>
      <w:r>
        <w:t>#</w:t>
      </w:r>
    </w:p>
    <w:p w14:paraId="4286DB6F" w14:textId="77777777" w:rsidR="0052033F" w:rsidRDefault="0052033F" w:rsidP="0052033F">
      <w:pPr>
        <w:pStyle w:val="af"/>
      </w:pPr>
      <w:r>
        <w:t># Unless required by applicable law or agreed to in writing, software</w:t>
      </w:r>
    </w:p>
    <w:p w14:paraId="4A9D0A1D" w14:textId="77777777" w:rsidR="0052033F" w:rsidRDefault="0052033F" w:rsidP="0052033F">
      <w:pPr>
        <w:pStyle w:val="af"/>
      </w:pPr>
      <w:r>
        <w:t># distributed under the License is distributed on an "AS IS" BASIS,</w:t>
      </w:r>
    </w:p>
    <w:p w14:paraId="0599DDBE" w14:textId="77777777" w:rsidR="0052033F" w:rsidRDefault="0052033F" w:rsidP="0052033F">
      <w:pPr>
        <w:pStyle w:val="af"/>
      </w:pPr>
      <w:r>
        <w:t># WITHOUT WARRANTIES OR CONDITIONS OF ANY KIND, either express or implied.</w:t>
      </w:r>
    </w:p>
    <w:p w14:paraId="7ADC8861" w14:textId="77777777" w:rsidR="0052033F" w:rsidRDefault="0052033F" w:rsidP="0052033F">
      <w:pPr>
        <w:pStyle w:val="af"/>
      </w:pPr>
      <w:r>
        <w:t># See the License for the specific language governing permissions and</w:t>
      </w:r>
    </w:p>
    <w:p w14:paraId="7968E094" w14:textId="77777777" w:rsidR="0052033F" w:rsidRDefault="0052033F" w:rsidP="0052033F">
      <w:pPr>
        <w:pStyle w:val="af"/>
      </w:pPr>
      <w:r>
        <w:t># limitations under the License.</w:t>
      </w:r>
    </w:p>
    <w:p w14:paraId="477C8AF8" w14:textId="77777777" w:rsidR="0052033F" w:rsidRDefault="0052033F" w:rsidP="0052033F">
      <w:pPr>
        <w:pStyle w:val="af"/>
      </w:pPr>
      <w:r>
        <w:t>#===========================================================================================</w:t>
      </w:r>
    </w:p>
    <w:p w14:paraId="0FEC3A04" w14:textId="77777777" w:rsidR="0052033F" w:rsidRDefault="0052033F" w:rsidP="0052033F">
      <w:pPr>
        <w:pStyle w:val="af"/>
      </w:pPr>
      <w:r>
        <w:t># Java Environment Setting</w:t>
      </w:r>
    </w:p>
    <w:p w14:paraId="747A70D5" w14:textId="77777777" w:rsidR="0052033F" w:rsidRDefault="0052033F" w:rsidP="0052033F">
      <w:pPr>
        <w:pStyle w:val="af"/>
      </w:pPr>
      <w:r>
        <w:t>#===========================================================================================</w:t>
      </w:r>
    </w:p>
    <w:p w14:paraId="1847A33A" w14:textId="77777777" w:rsidR="0052033F" w:rsidRDefault="0052033F" w:rsidP="0052033F">
      <w:pPr>
        <w:pStyle w:val="af"/>
      </w:pPr>
      <w:r>
        <w:t>error_exit ()</w:t>
      </w:r>
    </w:p>
    <w:p w14:paraId="0F4DA7B0" w14:textId="77777777" w:rsidR="0052033F" w:rsidRDefault="0052033F" w:rsidP="0052033F">
      <w:pPr>
        <w:pStyle w:val="af"/>
      </w:pPr>
      <w:r>
        <w:t>{</w:t>
      </w:r>
    </w:p>
    <w:p w14:paraId="3126C695" w14:textId="77777777" w:rsidR="0052033F" w:rsidRDefault="0052033F" w:rsidP="0052033F">
      <w:pPr>
        <w:pStyle w:val="af"/>
      </w:pPr>
      <w:r>
        <w:t xml:space="preserve">    echo "ERROR: $1 !!"</w:t>
      </w:r>
    </w:p>
    <w:p w14:paraId="379D0C15" w14:textId="77777777" w:rsidR="0052033F" w:rsidRDefault="0052033F" w:rsidP="0052033F">
      <w:pPr>
        <w:pStyle w:val="af"/>
      </w:pPr>
      <w:r>
        <w:t xml:space="preserve">    exit 1</w:t>
      </w:r>
    </w:p>
    <w:p w14:paraId="1EE5662F" w14:textId="77777777" w:rsidR="0052033F" w:rsidRDefault="0052033F" w:rsidP="0052033F">
      <w:pPr>
        <w:pStyle w:val="af"/>
      </w:pPr>
      <w:r>
        <w:t>}</w:t>
      </w:r>
    </w:p>
    <w:p w14:paraId="618DE9C5" w14:textId="77777777" w:rsidR="0052033F" w:rsidRDefault="0052033F" w:rsidP="0052033F">
      <w:pPr>
        <w:pStyle w:val="af"/>
      </w:pPr>
      <w:r>
        <w:lastRenderedPageBreak/>
        <w:t>[ ! -e "$JAVA_HOME/bin/java" ] &amp;&amp; JAVA_HOME=$HOME/jdk/java</w:t>
      </w:r>
    </w:p>
    <w:p w14:paraId="1C4E1C76" w14:textId="77777777" w:rsidR="0052033F" w:rsidRDefault="0052033F" w:rsidP="0052033F">
      <w:pPr>
        <w:pStyle w:val="af"/>
      </w:pPr>
      <w:r>
        <w:t>[ ! -e "$JAVA_HOME/bin/java" ] &amp;&amp; JAVA_HOME=/usr/java</w:t>
      </w:r>
    </w:p>
    <w:p w14:paraId="7BA691F0" w14:textId="77777777" w:rsidR="0052033F" w:rsidRDefault="0052033F" w:rsidP="0052033F">
      <w:pPr>
        <w:pStyle w:val="af"/>
      </w:pPr>
      <w:r>
        <w:t>[ ! -e "$JAVA_HOME/bin/java" ] &amp;&amp; error_exit "Please set the JAVA_HOME variable in your environment, We need java(x64)!"</w:t>
      </w:r>
    </w:p>
    <w:p w14:paraId="4039916F" w14:textId="77777777" w:rsidR="0052033F" w:rsidRDefault="0052033F" w:rsidP="0052033F">
      <w:pPr>
        <w:pStyle w:val="af"/>
      </w:pPr>
      <w:r>
        <w:t>export JAVA_HOME</w:t>
      </w:r>
    </w:p>
    <w:p w14:paraId="7B8D22DE" w14:textId="77777777" w:rsidR="0052033F" w:rsidRDefault="0052033F" w:rsidP="0052033F">
      <w:pPr>
        <w:pStyle w:val="af"/>
      </w:pPr>
      <w:r>
        <w:t>export JAVA="$JAVA_HOME/bin/java"</w:t>
      </w:r>
    </w:p>
    <w:p w14:paraId="707F8CCA" w14:textId="77777777" w:rsidR="0052033F" w:rsidRDefault="0052033F" w:rsidP="0052033F">
      <w:pPr>
        <w:pStyle w:val="af"/>
      </w:pPr>
      <w:r>
        <w:t>export BASE_DIR=$(dirname $0)/..</w:t>
      </w:r>
    </w:p>
    <w:p w14:paraId="6849222F" w14:textId="77777777" w:rsidR="0052033F" w:rsidRDefault="0052033F" w:rsidP="0052033F">
      <w:pPr>
        <w:pStyle w:val="af"/>
      </w:pPr>
      <w:r>
        <w:t>export CLASSPATH=${BASE_DIR}/lib/*:${BASE_DIR}/conf:.:${CLASSPATH}</w:t>
      </w:r>
    </w:p>
    <w:p w14:paraId="58B14834" w14:textId="77777777" w:rsidR="0052033F" w:rsidRDefault="0052033F" w:rsidP="0052033F">
      <w:pPr>
        <w:pStyle w:val="af"/>
      </w:pPr>
      <w:r>
        <w:t>#export CLASSPATH=.:${BASE_DIR}/conf:${CLASSPATH}</w:t>
      </w:r>
    </w:p>
    <w:p w14:paraId="242BD8A5" w14:textId="77777777" w:rsidR="0052033F" w:rsidRDefault="0052033F" w:rsidP="0052033F">
      <w:pPr>
        <w:pStyle w:val="af"/>
      </w:pPr>
      <w:r>
        <w:t>#echo "BASE_DIR:$BASE_DIR"</w:t>
      </w:r>
    </w:p>
    <w:p w14:paraId="4122FF0B" w14:textId="77777777" w:rsidR="0052033F" w:rsidRDefault="0052033F" w:rsidP="0052033F">
      <w:pPr>
        <w:pStyle w:val="af"/>
      </w:pPr>
      <w:r>
        <w:t>#echo "CLASSPATH:$CLASSPATH"</w:t>
      </w:r>
    </w:p>
    <w:p w14:paraId="769F1F4F" w14:textId="77777777" w:rsidR="0052033F" w:rsidRDefault="0052033F" w:rsidP="0052033F">
      <w:pPr>
        <w:pStyle w:val="af"/>
      </w:pPr>
      <w:r>
        <w:t>#===========================================================================================</w:t>
      </w:r>
    </w:p>
    <w:p w14:paraId="5181237E" w14:textId="77777777" w:rsidR="0052033F" w:rsidRDefault="0052033F" w:rsidP="0052033F">
      <w:pPr>
        <w:pStyle w:val="af"/>
      </w:pPr>
      <w:r>
        <w:t># JVM Configuration</w:t>
      </w:r>
    </w:p>
    <w:p w14:paraId="623B741C" w14:textId="77777777" w:rsidR="0052033F" w:rsidRDefault="0052033F" w:rsidP="0052033F">
      <w:pPr>
        <w:pStyle w:val="af"/>
      </w:pPr>
      <w:r>
        <w:t>#===========================================================================================</w:t>
      </w:r>
    </w:p>
    <w:p w14:paraId="1DE2401F" w14:textId="77777777" w:rsidR="0052033F" w:rsidRDefault="0052033F" w:rsidP="0052033F">
      <w:pPr>
        <w:pStyle w:val="af"/>
      </w:pPr>
      <w:r>
        <w:t>JAVA_OPT="${JAVA_OPT} -server -Xms1g -Xmx1g -Xmn256m -XX:PermSize=128m -XX:MaxPermSize=128m"</w:t>
      </w:r>
    </w:p>
    <w:p w14:paraId="0BC2B8F6" w14:textId="77777777" w:rsidR="0052033F" w:rsidRDefault="0052033F" w:rsidP="0052033F">
      <w:pPr>
        <w:pStyle w:val="af"/>
      </w:pPr>
      <w:r>
        <w:t>JAVA_OPT="${JAVA_OPT} -cp ${CLASSPATH}"</w:t>
      </w:r>
    </w:p>
    <w:p w14:paraId="56855FCE" w14:textId="23A9CF93" w:rsidR="00BC7982" w:rsidRDefault="0052033F" w:rsidP="0052033F">
      <w:pPr>
        <w:pStyle w:val="af"/>
      </w:pPr>
      <w:r>
        <w:t>$JAVA ${JAVA_OPT} $@</w:t>
      </w:r>
    </w:p>
    <w:p w14:paraId="448CFB11" w14:textId="6F888BA5" w:rsidR="00147E64" w:rsidRDefault="00147E64" w:rsidP="00147E64"/>
    <w:p w14:paraId="64623C4A" w14:textId="27AFCCC2" w:rsidR="00147E64" w:rsidRDefault="00147E64" w:rsidP="00147E64"/>
    <w:p w14:paraId="1E4EFB35" w14:textId="72E42485" w:rsidR="00147E64" w:rsidRDefault="003E2750" w:rsidP="00147E64">
      <w:pPr>
        <w:pStyle w:val="1"/>
      </w:pPr>
      <w:bookmarkStart w:id="30" w:name="_Toc34315004"/>
      <w:r>
        <w:rPr>
          <w:rFonts w:hint="eastAsia"/>
        </w:rPr>
        <w:t>增</w:t>
      </w:r>
      <w:r w:rsidR="00147E64">
        <w:rPr>
          <w:rFonts w:hint="eastAsia"/>
        </w:rPr>
        <w:t>加</w:t>
      </w:r>
      <w:r w:rsidR="00147E64">
        <w:rPr>
          <w:rFonts w:hint="eastAsia"/>
        </w:rPr>
        <w:t>rocketMQ</w:t>
      </w:r>
      <w:r w:rsidR="00147E64">
        <w:t xml:space="preserve"> </w:t>
      </w:r>
      <w:r w:rsidR="007D4F0E">
        <w:t xml:space="preserve"> </w:t>
      </w:r>
      <w:r w:rsidR="007D4F0E">
        <w:rPr>
          <w:rFonts w:hint="eastAsia"/>
        </w:rPr>
        <w:t>web</w:t>
      </w:r>
      <w:r w:rsidR="00147E64">
        <w:rPr>
          <w:rFonts w:hint="eastAsia"/>
        </w:rPr>
        <w:t>管理页面</w:t>
      </w:r>
      <w:r w:rsidR="00CE4BCF" w:rsidRPr="00CE4BCF">
        <w:t>rocketmq-console</w:t>
      </w:r>
      <w:r w:rsidR="004D3D23">
        <w:rPr>
          <w:rFonts w:hint="eastAsia"/>
        </w:rPr>
        <w:t>（基于</w:t>
      </w:r>
      <w:r w:rsidR="004D3D23">
        <w:rPr>
          <w:rFonts w:hint="eastAsia"/>
        </w:rPr>
        <w:t>o</w:t>
      </w:r>
      <w:r w:rsidR="004D3D23">
        <w:t>pen</w:t>
      </w:r>
      <w:r w:rsidR="004D3D23">
        <w:rPr>
          <w:rFonts w:hint="eastAsia"/>
        </w:rPr>
        <w:t>jdk</w:t>
      </w:r>
      <w:r w:rsidR="004D3D23">
        <w:t>1.8</w:t>
      </w:r>
      <w:r w:rsidR="004D3D23">
        <w:rPr>
          <w:rFonts w:hint="eastAsia"/>
        </w:rPr>
        <w:t>，</w:t>
      </w:r>
      <w:r w:rsidR="004D3D23">
        <w:t>openjdk11</w:t>
      </w:r>
      <w:r w:rsidR="004D3D23">
        <w:rPr>
          <w:rFonts w:hint="eastAsia"/>
        </w:rPr>
        <w:t>启动会报错）</w:t>
      </w:r>
      <w:bookmarkEnd w:id="30"/>
    </w:p>
    <w:p w14:paraId="277DECA6" w14:textId="435D3E28" w:rsidR="007E4258" w:rsidRDefault="007E4258" w:rsidP="007E4258">
      <w:r>
        <w:rPr>
          <w:rFonts w:hint="eastAsia"/>
        </w:rPr>
        <w:t>参考文档</w:t>
      </w:r>
    </w:p>
    <w:p w14:paraId="1BD9B982" w14:textId="18246D2F" w:rsidR="007E4258" w:rsidRPr="007E4258" w:rsidRDefault="00FD5166" w:rsidP="007E4258">
      <w:hyperlink r:id="rId12" w:history="1">
        <w:r w:rsidR="007E4258">
          <w:rPr>
            <w:rStyle w:val="a6"/>
          </w:rPr>
          <w:t>https://www.cnblogs.com/immense/p/11406399.html</w:t>
        </w:r>
      </w:hyperlink>
    </w:p>
    <w:p w14:paraId="48202C2D" w14:textId="6CCDD6F9" w:rsidR="00CD3D94" w:rsidRPr="00CD3D94" w:rsidRDefault="008B6F07" w:rsidP="00CD3D94">
      <w:r>
        <w:rPr>
          <w:rFonts w:hint="eastAsia"/>
        </w:rPr>
        <w:t>github</w:t>
      </w:r>
      <w:r w:rsidR="00CD3D94">
        <w:rPr>
          <w:rFonts w:hint="eastAsia"/>
        </w:rPr>
        <w:t>配置文档</w:t>
      </w:r>
    </w:p>
    <w:p w14:paraId="74D750FF" w14:textId="13861EA8" w:rsidR="00CD3D94" w:rsidRPr="00CD3D94" w:rsidRDefault="00FD5166" w:rsidP="00CD3D94">
      <w:hyperlink r:id="rId13" w:history="1">
        <w:r w:rsidR="00CD3D94">
          <w:rPr>
            <w:rStyle w:val="a6"/>
          </w:rPr>
          <w:t>https://github.com/apache/rocketmq-externals/blob/master/rocketmq-console/doc/1_0_0/UserGuide_CN.md</w:t>
        </w:r>
      </w:hyperlink>
    </w:p>
    <w:p w14:paraId="62527E9B" w14:textId="595509F9" w:rsidR="00147E64" w:rsidRDefault="003628A5" w:rsidP="00147E64">
      <w:r>
        <w:rPr>
          <w:rFonts w:hint="eastAsia"/>
        </w:rPr>
        <w:t>maven</w:t>
      </w:r>
      <w:r>
        <w:rPr>
          <w:rFonts w:hint="eastAsia"/>
        </w:rPr>
        <w:t>下载地址</w:t>
      </w:r>
    </w:p>
    <w:p w14:paraId="6FF97B8B" w14:textId="23F557DA" w:rsidR="002D0556" w:rsidRDefault="00FD5166" w:rsidP="00147E64">
      <w:hyperlink r:id="rId14" w:history="1">
        <w:r w:rsidR="007E609C">
          <w:rPr>
            <w:rStyle w:val="a6"/>
          </w:rPr>
          <w:t>https://archive.apache.org/dist/maven/maven-3/</w:t>
        </w:r>
      </w:hyperlink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4656"/>
      </w:tblGrid>
      <w:tr w:rsidR="00AF0762" w14:paraId="43E97D9A" w14:textId="77777777" w:rsidTr="00226541">
        <w:trPr>
          <w:trHeight w:val="318"/>
        </w:trPr>
        <w:tc>
          <w:tcPr>
            <w:tcW w:w="3114" w:type="dxa"/>
          </w:tcPr>
          <w:p w14:paraId="30C26AE0" w14:textId="7700AB9E" w:rsidR="00AF0762" w:rsidRDefault="00226541" w:rsidP="00147E64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rocketmq-console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版本</w:t>
            </w:r>
          </w:p>
        </w:tc>
        <w:tc>
          <w:tcPr>
            <w:tcW w:w="4656" w:type="dxa"/>
          </w:tcPr>
          <w:p w14:paraId="2D8AE114" w14:textId="642B7060" w:rsidR="00AF0762" w:rsidRDefault="00AF0762" w:rsidP="00147E64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release-rocketmq-console-1.0.0</w:t>
            </w:r>
          </w:p>
        </w:tc>
      </w:tr>
      <w:tr w:rsidR="00AF0762" w14:paraId="6CC8CFF8" w14:textId="77777777" w:rsidTr="00226541">
        <w:trPr>
          <w:trHeight w:val="309"/>
        </w:trPr>
        <w:tc>
          <w:tcPr>
            <w:tcW w:w="3114" w:type="dxa"/>
          </w:tcPr>
          <w:p w14:paraId="6F8465C4" w14:textId="05B82531" w:rsidR="00AF0762" w:rsidRDefault="00104533" w:rsidP="00147E64"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版本</w:t>
            </w:r>
          </w:p>
        </w:tc>
        <w:tc>
          <w:tcPr>
            <w:tcW w:w="4656" w:type="dxa"/>
          </w:tcPr>
          <w:p w14:paraId="454114D4" w14:textId="7BF39200" w:rsidR="00AF0762" w:rsidRDefault="00AA20BD" w:rsidP="00147E64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apache-maven-3.6.0-bin.zip</w:t>
            </w:r>
          </w:p>
        </w:tc>
      </w:tr>
      <w:tr w:rsidR="00D774BE" w14:paraId="2105E94E" w14:textId="77777777" w:rsidTr="00226541">
        <w:trPr>
          <w:trHeight w:val="309"/>
        </w:trPr>
        <w:tc>
          <w:tcPr>
            <w:tcW w:w="3114" w:type="dxa"/>
          </w:tcPr>
          <w:p w14:paraId="5E0B91D2" w14:textId="3FBFFD0D" w:rsidR="00D774BE" w:rsidRDefault="00D774BE" w:rsidP="00147E64">
            <w:r>
              <w:rPr>
                <w:rFonts w:hint="eastAsia"/>
              </w:rPr>
              <w:t>git</w:t>
            </w:r>
          </w:p>
        </w:tc>
        <w:tc>
          <w:tcPr>
            <w:tcW w:w="4656" w:type="dxa"/>
          </w:tcPr>
          <w:p w14:paraId="7CE61022" w14:textId="68B5029D" w:rsidR="00D774BE" w:rsidRDefault="00D774BE" w:rsidP="00147E64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yum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install git   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任意版本</w:t>
            </w:r>
          </w:p>
        </w:tc>
      </w:tr>
    </w:tbl>
    <w:p w14:paraId="6DDF7640" w14:textId="30C8675E" w:rsidR="00147E64" w:rsidRDefault="00147E64" w:rsidP="00147E64"/>
    <w:p w14:paraId="13324D34" w14:textId="2AA08F57" w:rsidR="00147E64" w:rsidRDefault="00BE5EA7" w:rsidP="00BE5EA7">
      <w:pPr>
        <w:pStyle w:val="20"/>
        <w:spacing w:before="163" w:after="163"/>
      </w:pPr>
      <w:bookmarkStart w:id="31" w:name="_Toc34315005"/>
      <w:r>
        <w:rPr>
          <w:rFonts w:hint="eastAsia"/>
        </w:rPr>
        <w:lastRenderedPageBreak/>
        <w:t>安装流程</w:t>
      </w:r>
      <w:bookmarkEnd w:id="31"/>
    </w:p>
    <w:p w14:paraId="6CA7C116" w14:textId="5033F573" w:rsidR="00BE5EA7" w:rsidRDefault="00BE5EA7" w:rsidP="00BE5EA7">
      <w:pPr>
        <w:pStyle w:val="3"/>
        <w:spacing w:before="163" w:after="163"/>
        <w:ind w:right="240"/>
      </w:pPr>
      <w:bookmarkStart w:id="32" w:name="_Toc34315006"/>
      <w:r>
        <w:rPr>
          <w:rFonts w:hint="eastAsia"/>
        </w:rPr>
        <w:t>安装</w:t>
      </w:r>
      <w:r>
        <w:rPr>
          <w:rFonts w:hint="eastAsia"/>
        </w:rPr>
        <w:t>git</w:t>
      </w:r>
      <w:bookmarkEnd w:id="32"/>
    </w:p>
    <w:p w14:paraId="419E1D20" w14:textId="27CF3CDD" w:rsidR="00BE5EA7" w:rsidRDefault="00BE5EA7" w:rsidP="00BE5EA7">
      <w:pPr>
        <w:pStyle w:val="af"/>
      </w:pPr>
      <w:r>
        <w:rPr>
          <w:rFonts w:hint="eastAsia"/>
        </w:rPr>
        <w:t>yum</w:t>
      </w:r>
      <w:r>
        <w:t xml:space="preserve"> install git -y</w:t>
      </w:r>
    </w:p>
    <w:p w14:paraId="74ACE4B7" w14:textId="7B1C3DB0" w:rsidR="00BE5EA7" w:rsidRPr="00BE5EA7" w:rsidRDefault="007D74F5" w:rsidP="00BE5EA7">
      <w:pPr>
        <w:pStyle w:val="3"/>
        <w:spacing w:before="163" w:after="163"/>
        <w:ind w:right="240"/>
      </w:pPr>
      <w:bookmarkStart w:id="33" w:name="_Toc34315007"/>
      <w:r>
        <w:rPr>
          <w:rFonts w:hint="eastAsia"/>
        </w:rPr>
        <w:t>下载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rocketmq-console</w:t>
      </w:r>
      <w:bookmarkEnd w:id="33"/>
    </w:p>
    <w:p w14:paraId="26B1AAA3" w14:textId="43BB09E3" w:rsidR="00147E64" w:rsidRDefault="00605EE4" w:rsidP="00605EE4">
      <w:pPr>
        <w:pStyle w:val="af"/>
      </w:pPr>
      <w:r w:rsidRPr="00605EE4">
        <w:t xml:space="preserve">git clone </w:t>
      </w:r>
      <w:hyperlink r:id="rId15" w:history="1">
        <w:r w:rsidR="00260DA6" w:rsidRPr="00ED68B6">
          <w:rPr>
            <w:rStyle w:val="a6"/>
          </w:rPr>
          <w:t>https://github.com/apache/rocketmq-externals.git</w:t>
        </w:r>
      </w:hyperlink>
    </w:p>
    <w:p w14:paraId="61C29619" w14:textId="7EC15245" w:rsidR="00CB6AE2" w:rsidRPr="00260DA6" w:rsidRDefault="00260DA6" w:rsidP="00605EE4">
      <w:pPr>
        <w:pStyle w:val="af"/>
      </w:pPr>
      <w:r w:rsidRPr="00260DA6">
        <w:t>mv rocketmq-externals/rocketmq-console/ /usr/local/rocketmq-4.5/</w:t>
      </w:r>
    </w:p>
    <w:p w14:paraId="6191965A" w14:textId="2289A75E" w:rsidR="00147E64" w:rsidRDefault="00CC6EE2" w:rsidP="00CC6EE2">
      <w:pPr>
        <w:pStyle w:val="3"/>
        <w:spacing w:before="163" w:after="163"/>
        <w:ind w:right="240"/>
      </w:pPr>
      <w:bookmarkStart w:id="34" w:name="_Toc34315008"/>
      <w:r>
        <w:rPr>
          <w:rFonts w:hint="eastAsia"/>
        </w:rPr>
        <w:t>修改配置文件</w:t>
      </w:r>
      <w:bookmarkEnd w:id="34"/>
    </w:p>
    <w:p w14:paraId="60325E88" w14:textId="49678082" w:rsidR="00147E64" w:rsidRDefault="00BE6211" w:rsidP="00147E64">
      <w:r w:rsidRPr="00BE6211">
        <w:t>vim /usr/local/rocketmq-4.5/rocketmq-console/src/main/resources/application.properties</w:t>
      </w:r>
    </w:p>
    <w:p w14:paraId="5264D33E" w14:textId="77777777" w:rsidR="004214DF" w:rsidRPr="00614C3F" w:rsidRDefault="004214DF" w:rsidP="00147E64">
      <w:pPr>
        <w:rPr>
          <w:highlight w:val="yellow"/>
        </w:rPr>
      </w:pPr>
      <w:r w:rsidRPr="00614C3F">
        <w:rPr>
          <w:rFonts w:hint="eastAsia"/>
          <w:highlight w:val="yellow"/>
        </w:rPr>
        <w:t>实际需要修改的只有</w:t>
      </w:r>
    </w:p>
    <w:p w14:paraId="22B9D67E" w14:textId="2360C4A6" w:rsidR="004214DF" w:rsidRPr="00614C3F" w:rsidRDefault="004214DF" w:rsidP="00147E64">
      <w:pPr>
        <w:rPr>
          <w:highlight w:val="yellow"/>
        </w:rPr>
      </w:pPr>
      <w:r w:rsidRPr="00614C3F">
        <w:rPr>
          <w:highlight w:val="yellow"/>
        </w:rPr>
        <w:t>rocketmq.config.dataPath</w:t>
      </w:r>
    </w:p>
    <w:p w14:paraId="47F34025" w14:textId="3C612BAE" w:rsidR="004214DF" w:rsidRPr="00614C3F" w:rsidRDefault="004214DF" w:rsidP="00147E64">
      <w:pPr>
        <w:rPr>
          <w:highlight w:val="yellow"/>
        </w:rPr>
      </w:pPr>
      <w:r w:rsidRPr="00614C3F">
        <w:rPr>
          <w:highlight w:val="yellow"/>
        </w:rPr>
        <w:t>server.port</w:t>
      </w:r>
    </w:p>
    <w:p w14:paraId="76D59112" w14:textId="19C0DCCA" w:rsidR="004214DF" w:rsidRDefault="003F02B0" w:rsidP="00147E64">
      <w:r w:rsidRPr="00614C3F">
        <w:rPr>
          <w:highlight w:val="yellow"/>
        </w:rPr>
        <w:t>rocketmq.config.namesrvAddr</w:t>
      </w:r>
    </w:p>
    <w:p w14:paraId="16E2E6E2" w14:textId="19C03A1B" w:rsidR="00A72F81" w:rsidRDefault="00A72F81" w:rsidP="00147E64">
      <w:r w:rsidRPr="00B1140D">
        <w:rPr>
          <w:highlight w:val="yellow"/>
        </w:rPr>
        <w:t>rocketmq.config.loginRequired</w:t>
      </w:r>
    </w:p>
    <w:p w14:paraId="645769EB" w14:textId="27BE7253" w:rsidR="005F1A4B" w:rsidRDefault="00AD7EFD" w:rsidP="00CB1B20">
      <w:pPr>
        <w:pStyle w:val="af"/>
      </w:pPr>
      <w:r w:rsidRPr="00AD7EFD">
        <w:rPr>
          <w:rFonts w:hint="eastAsia"/>
        </w:rPr>
        <w:t>###</w:t>
      </w:r>
      <w:r w:rsidRPr="00AD7EFD">
        <w:rPr>
          <w:rFonts w:hint="eastAsia"/>
        </w:rPr>
        <w:t>管理后台访问上下文路径，默认为空，如果填写，一定要前面加“</w:t>
      </w:r>
      <w:r w:rsidRPr="00AD7EFD">
        <w:rPr>
          <w:rFonts w:hint="eastAsia"/>
        </w:rPr>
        <w:t>/</w:t>
      </w:r>
      <w:r w:rsidRPr="00AD7EFD">
        <w:rPr>
          <w:rFonts w:hint="eastAsia"/>
        </w:rPr>
        <w:t>”，后面不要加，否则启动报错</w:t>
      </w:r>
    </w:p>
    <w:p w14:paraId="1C8C30C5" w14:textId="5641E6A0" w:rsidR="00CB1B20" w:rsidRDefault="00CB1B20" w:rsidP="00CB1B20">
      <w:pPr>
        <w:pStyle w:val="af"/>
      </w:pPr>
      <w:r>
        <w:t>server.contextPath=</w:t>
      </w:r>
    </w:p>
    <w:p w14:paraId="39395A06" w14:textId="2A6993AE" w:rsidR="00FA46F5" w:rsidRDefault="00FA46F5" w:rsidP="00CB1B20">
      <w:pPr>
        <w:pStyle w:val="af"/>
      </w:pPr>
      <w:r w:rsidRPr="00FA46F5">
        <w:rPr>
          <w:rFonts w:hint="eastAsia"/>
        </w:rPr>
        <w:t>###</w:t>
      </w:r>
      <w:r>
        <w:rPr>
          <w:rFonts w:hint="eastAsia"/>
        </w:rPr>
        <w:t>web</w:t>
      </w:r>
      <w:r w:rsidRPr="00FA46F5">
        <w:rPr>
          <w:rFonts w:hint="eastAsia"/>
        </w:rPr>
        <w:t>访问端口</w:t>
      </w:r>
    </w:p>
    <w:p w14:paraId="76E42219" w14:textId="7097736A" w:rsidR="00CB1B20" w:rsidRDefault="00CB1B20" w:rsidP="00CB1B20">
      <w:pPr>
        <w:pStyle w:val="af"/>
      </w:pPr>
      <w:r>
        <w:t>server.port=8</w:t>
      </w:r>
      <w:r w:rsidR="000464D2">
        <w:t>181</w:t>
      </w:r>
    </w:p>
    <w:p w14:paraId="28FD061B" w14:textId="77777777" w:rsidR="00CB1B20" w:rsidRDefault="00CB1B20" w:rsidP="00CB1B20">
      <w:pPr>
        <w:pStyle w:val="af"/>
      </w:pPr>
      <w:r>
        <w:t>### SSL setting</w:t>
      </w:r>
    </w:p>
    <w:p w14:paraId="0DDFF861" w14:textId="77777777" w:rsidR="00CB1B20" w:rsidRDefault="00CB1B20" w:rsidP="00CB1B20">
      <w:pPr>
        <w:pStyle w:val="af"/>
      </w:pPr>
      <w:r>
        <w:t>#server.ssl.key-store=classpath:rmqcngkeystore.jks</w:t>
      </w:r>
    </w:p>
    <w:p w14:paraId="6448480D" w14:textId="77777777" w:rsidR="00CB1B20" w:rsidRDefault="00CB1B20" w:rsidP="00CB1B20">
      <w:pPr>
        <w:pStyle w:val="af"/>
      </w:pPr>
      <w:r>
        <w:t>#server.ssl.key-store-password=rocketmq</w:t>
      </w:r>
    </w:p>
    <w:p w14:paraId="4400F802" w14:textId="77777777" w:rsidR="00CB1B20" w:rsidRDefault="00CB1B20" w:rsidP="00CB1B20">
      <w:pPr>
        <w:pStyle w:val="af"/>
      </w:pPr>
      <w:r>
        <w:t>#server.ssl.keyStoreType=PKCS12</w:t>
      </w:r>
    </w:p>
    <w:p w14:paraId="74374408" w14:textId="77777777" w:rsidR="00CB1B20" w:rsidRDefault="00CB1B20" w:rsidP="00CB1B20">
      <w:pPr>
        <w:pStyle w:val="af"/>
      </w:pPr>
      <w:r>
        <w:t>#server.ssl.keyAlias=rmqcngkey</w:t>
      </w:r>
    </w:p>
    <w:p w14:paraId="0739E8E9" w14:textId="77777777" w:rsidR="00CB1B20" w:rsidRDefault="00CB1B20" w:rsidP="00CB1B20">
      <w:pPr>
        <w:pStyle w:val="af"/>
      </w:pPr>
    </w:p>
    <w:p w14:paraId="53A8EBD0" w14:textId="77777777" w:rsidR="00CB1B20" w:rsidRDefault="00CB1B20" w:rsidP="00CB1B20">
      <w:pPr>
        <w:pStyle w:val="af"/>
      </w:pPr>
      <w:r>
        <w:t>#spring.application.index=true</w:t>
      </w:r>
    </w:p>
    <w:p w14:paraId="126B7B1C" w14:textId="77777777" w:rsidR="00CB1B20" w:rsidRDefault="00CB1B20" w:rsidP="00CB1B20">
      <w:pPr>
        <w:pStyle w:val="af"/>
      </w:pPr>
      <w:r>
        <w:t>spring.application.name=rocketmq-console</w:t>
      </w:r>
    </w:p>
    <w:p w14:paraId="405E8DE8" w14:textId="77777777" w:rsidR="00CB1B20" w:rsidRDefault="00CB1B20" w:rsidP="00CB1B20">
      <w:pPr>
        <w:pStyle w:val="af"/>
      </w:pPr>
      <w:r>
        <w:t>spring.http.encoding.charset=UTF-8</w:t>
      </w:r>
    </w:p>
    <w:p w14:paraId="0676C19F" w14:textId="77777777" w:rsidR="00CB1B20" w:rsidRDefault="00CB1B20" w:rsidP="00CB1B20">
      <w:pPr>
        <w:pStyle w:val="af"/>
      </w:pPr>
      <w:r>
        <w:t>spring.http.encoding.enabled=true</w:t>
      </w:r>
    </w:p>
    <w:p w14:paraId="14EE970E" w14:textId="77777777" w:rsidR="00CB1B20" w:rsidRDefault="00CB1B20" w:rsidP="00CB1B20">
      <w:pPr>
        <w:pStyle w:val="af"/>
      </w:pPr>
      <w:r>
        <w:t>spring.http.encoding.force=true</w:t>
      </w:r>
    </w:p>
    <w:p w14:paraId="2025A098" w14:textId="77777777" w:rsidR="00CB1B20" w:rsidRDefault="00CB1B20" w:rsidP="00CB1B20">
      <w:pPr>
        <w:pStyle w:val="af"/>
      </w:pPr>
      <w:r>
        <w:lastRenderedPageBreak/>
        <w:t>logging.config=classpath:logback.xml</w:t>
      </w:r>
    </w:p>
    <w:p w14:paraId="10BB0681" w14:textId="2542CA8C" w:rsidR="007E1969" w:rsidRDefault="007E1969" w:rsidP="00CB1B20">
      <w:pPr>
        <w:pStyle w:val="af"/>
      </w:pPr>
      <w:r>
        <w:t>#</w:t>
      </w:r>
      <w:r w:rsidRPr="007E1969">
        <w:rPr>
          <w:rFonts w:hint="eastAsia"/>
        </w:rPr>
        <w:t>###Name Server</w:t>
      </w:r>
      <w:r w:rsidRPr="007E1969">
        <w:rPr>
          <w:rFonts w:hint="eastAsia"/>
        </w:rPr>
        <w:t>地址，修改成你自己的服务地址</w:t>
      </w:r>
      <w:r w:rsidRPr="007E1969">
        <w:t>192.168.26.29:9876;192.168.26.206:9876</w:t>
      </w:r>
    </w:p>
    <w:p w14:paraId="24F5F51B" w14:textId="77777777" w:rsidR="00CB1B20" w:rsidRDefault="00CB1B20" w:rsidP="00CB1B20">
      <w:pPr>
        <w:pStyle w:val="af"/>
      </w:pPr>
      <w:r>
        <w:t>rocketmq.config.namesrvAddr=</w:t>
      </w:r>
    </w:p>
    <w:p w14:paraId="0AC8DE8F" w14:textId="77777777" w:rsidR="00CB1B20" w:rsidRDefault="00CB1B20" w:rsidP="00CB1B20">
      <w:pPr>
        <w:pStyle w:val="af"/>
      </w:pPr>
      <w:r>
        <w:t>#if you use rocketmq version &lt; 3.5.8, rocketmq.config.isVIPChannel should be false.default true</w:t>
      </w:r>
    </w:p>
    <w:p w14:paraId="570ECDF1" w14:textId="77777777" w:rsidR="00CB1B20" w:rsidRDefault="00CB1B20" w:rsidP="00CB1B20">
      <w:pPr>
        <w:pStyle w:val="af"/>
      </w:pPr>
      <w:r>
        <w:t>rocketmq.config.isVIPChannel=</w:t>
      </w:r>
    </w:p>
    <w:p w14:paraId="6DFF8704" w14:textId="5CE02F6A" w:rsidR="00CB1B20" w:rsidRDefault="00CB1B20" w:rsidP="00CB1B20">
      <w:pPr>
        <w:pStyle w:val="af"/>
      </w:pPr>
      <w:r>
        <w:t>#</w:t>
      </w:r>
      <w:r w:rsidR="004748C6" w:rsidRPr="004748C6">
        <w:t xml:space="preserve"> </w:t>
      </w:r>
      <w:r w:rsidR="004748C6">
        <w:t>rocketmq-console</w:t>
      </w:r>
      <w:r w:rsidR="004748C6">
        <w:rPr>
          <w:rFonts w:hint="eastAsia"/>
        </w:rPr>
        <w:t>数据路径</w:t>
      </w:r>
    </w:p>
    <w:p w14:paraId="7EEB96F1" w14:textId="15676978" w:rsidR="00CB1B20" w:rsidRDefault="00CB1B20" w:rsidP="00CB1B20">
      <w:pPr>
        <w:pStyle w:val="af"/>
      </w:pPr>
      <w:r>
        <w:t>rocketmq.config.dataPath=</w:t>
      </w:r>
      <w:r w:rsidR="00E75B1E" w:rsidRPr="00E75B1E">
        <w:t>/usr/local/rocketmq-4.5/rocketmq-console/data</w:t>
      </w:r>
    </w:p>
    <w:p w14:paraId="2F0A8A5F" w14:textId="77777777" w:rsidR="00CB1B20" w:rsidRDefault="00CB1B20" w:rsidP="00CB1B20">
      <w:pPr>
        <w:pStyle w:val="af"/>
      </w:pPr>
      <w:r>
        <w:t>#set it false if you don't want use dashboard.default true</w:t>
      </w:r>
    </w:p>
    <w:p w14:paraId="426B2ADD" w14:textId="77777777" w:rsidR="00CB1B20" w:rsidRDefault="00CB1B20" w:rsidP="00CB1B20">
      <w:pPr>
        <w:pStyle w:val="af"/>
      </w:pPr>
      <w:r>
        <w:t>rocketmq.config.enableDashBoardCollect=true</w:t>
      </w:r>
    </w:p>
    <w:p w14:paraId="24583DA6" w14:textId="77777777" w:rsidR="00CB1B20" w:rsidRDefault="00CB1B20" w:rsidP="00CB1B20">
      <w:pPr>
        <w:pStyle w:val="af"/>
      </w:pPr>
      <w:r>
        <w:t>#set the message track trace topic if you don't want use the default one</w:t>
      </w:r>
    </w:p>
    <w:p w14:paraId="6841C937" w14:textId="77777777" w:rsidR="00CB1B20" w:rsidRDefault="00CB1B20" w:rsidP="00CB1B20">
      <w:pPr>
        <w:pStyle w:val="af"/>
      </w:pPr>
      <w:r>
        <w:t>rocketmq.config.msgTrackTopicName=</w:t>
      </w:r>
    </w:p>
    <w:p w14:paraId="3ED140DC" w14:textId="77777777" w:rsidR="00CB1B20" w:rsidRDefault="00CB1B20" w:rsidP="00CB1B20">
      <w:pPr>
        <w:pStyle w:val="af"/>
      </w:pPr>
      <w:r>
        <w:t>rocketmq.config.ticketKey=ticket</w:t>
      </w:r>
    </w:p>
    <w:p w14:paraId="7CB217C0" w14:textId="77777777" w:rsidR="00CB1B20" w:rsidRDefault="00CB1B20" w:rsidP="00CB1B20">
      <w:pPr>
        <w:pStyle w:val="af"/>
      </w:pPr>
    </w:p>
    <w:p w14:paraId="57462D2A" w14:textId="77777777" w:rsidR="00CB1B20" w:rsidRDefault="00CB1B20" w:rsidP="00CB1B20">
      <w:pPr>
        <w:pStyle w:val="af"/>
      </w:pPr>
      <w:r>
        <w:t>#Must create userInfo file: ${rocketmq.config.dataPath}/users.properties if the login is required</w:t>
      </w:r>
    </w:p>
    <w:p w14:paraId="39CF5306" w14:textId="240FB3A1" w:rsidR="00A72F81" w:rsidRDefault="00A72F81" w:rsidP="00CB1B20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是否开启密码验证登录，默认不开启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，默认用户名密码</w:t>
      </w:r>
      <w:r>
        <w:rPr>
          <w:rFonts w:hint="eastAsia"/>
        </w:rPr>
        <w:t>admin</w:t>
      </w:r>
      <w:r>
        <w:t>/admin</w:t>
      </w:r>
    </w:p>
    <w:p w14:paraId="3FAB4ABD" w14:textId="6D69FA26" w:rsidR="00147E64" w:rsidRDefault="00CB1B20" w:rsidP="00CB1B20">
      <w:pPr>
        <w:pStyle w:val="af"/>
      </w:pPr>
      <w:r>
        <w:t>rocketmq.config.loginRequired=</w:t>
      </w:r>
      <w:r w:rsidR="008125B8">
        <w:t>true</w:t>
      </w:r>
    </w:p>
    <w:p w14:paraId="3CF8CA7A" w14:textId="2F7C7E8B" w:rsidR="00147E64" w:rsidRDefault="00147E64" w:rsidP="00147E64"/>
    <w:p w14:paraId="560F5444" w14:textId="61D592FF" w:rsidR="00147E64" w:rsidRDefault="00075DC4" w:rsidP="00075DC4">
      <w:pPr>
        <w:pStyle w:val="20"/>
        <w:spacing w:before="163" w:after="163"/>
      </w:pPr>
      <w:bookmarkStart w:id="35" w:name="_Toc34315009"/>
      <w:r>
        <w:rPr>
          <w:rFonts w:hint="eastAsia"/>
        </w:rPr>
        <w:t>下载安装</w:t>
      </w:r>
      <w:r>
        <w:rPr>
          <w:rFonts w:hint="eastAsia"/>
        </w:rPr>
        <w:t>maven</w:t>
      </w:r>
      <w:bookmarkEnd w:id="35"/>
    </w:p>
    <w:p w14:paraId="59753440" w14:textId="42B6487D" w:rsidR="00075DC4" w:rsidRPr="00075DC4" w:rsidRDefault="009D6228" w:rsidP="00075DC4">
      <w:r>
        <w:rPr>
          <w:rFonts w:hint="eastAsia"/>
        </w:rPr>
        <w:t>wget</w:t>
      </w:r>
      <w:r>
        <w:t xml:space="preserve"> </w:t>
      </w:r>
      <w:r w:rsidR="00075DC4" w:rsidRPr="00075DC4">
        <w:t>https://archive.apache.org/dist/maven/maven-3/3.6.0/binaries/apache-maven-3.6.0-bin.tar.gz</w:t>
      </w:r>
    </w:p>
    <w:p w14:paraId="6D4B5931" w14:textId="5E6E4365" w:rsidR="00147E64" w:rsidRDefault="00066119" w:rsidP="00147E64">
      <w:r w:rsidRPr="00066119">
        <w:t>tar xf apache-maven-3.6.0-bin.tar.gz -C /usr/local/</w:t>
      </w:r>
    </w:p>
    <w:p w14:paraId="4B98D0FA" w14:textId="4095F4BE" w:rsidR="00147E64" w:rsidRDefault="00147E64" w:rsidP="00147E64"/>
    <w:p w14:paraId="53DAE268" w14:textId="53F8C252" w:rsidR="00147E64" w:rsidRDefault="000F19B6" w:rsidP="000F19B6">
      <w:pPr>
        <w:pStyle w:val="20"/>
        <w:spacing w:before="163" w:after="163"/>
      </w:pPr>
      <w:bookmarkStart w:id="36" w:name="_Toc34315010"/>
      <w:r>
        <w:rPr>
          <w:rFonts w:hint="eastAsia"/>
        </w:rPr>
        <w:t>添加环境变量</w:t>
      </w:r>
      <w:bookmarkEnd w:id="36"/>
    </w:p>
    <w:p w14:paraId="0943A4C0" w14:textId="3D5AB08E" w:rsidR="00246E4F" w:rsidRPr="00246E4F" w:rsidRDefault="00246E4F" w:rsidP="00246E4F">
      <w:r w:rsidRPr="00246E4F">
        <w:t>echo 'export PATH=$PATH:/usr/local/apache-maven-3.6.0/bin' &gt;&gt;/etc/profile</w:t>
      </w:r>
    </w:p>
    <w:p w14:paraId="3BCD9D3E" w14:textId="4846D8A0" w:rsidR="00147E64" w:rsidRPr="00886174" w:rsidRDefault="00886174" w:rsidP="00147E64">
      <w:r>
        <w:t>source /etc/profile</w:t>
      </w:r>
    </w:p>
    <w:p w14:paraId="20051864" w14:textId="04479D77" w:rsidR="00147E64" w:rsidRDefault="00944278" w:rsidP="00147E64">
      <w:r>
        <w:rPr>
          <w:rFonts w:hint="eastAsia"/>
        </w:rPr>
        <w:t>测试是否生效</w:t>
      </w:r>
    </w:p>
    <w:p w14:paraId="4A70A3FD" w14:textId="68DAD2B4" w:rsidR="00944278" w:rsidRDefault="00944278" w:rsidP="00147E64">
      <w:r>
        <w:rPr>
          <w:rFonts w:hint="eastAsia"/>
        </w:rPr>
        <w:t>mvn</w:t>
      </w:r>
      <w:r>
        <w:t xml:space="preserve"> -v</w:t>
      </w:r>
    </w:p>
    <w:p w14:paraId="2DD236A2" w14:textId="7486A643" w:rsidR="00A43098" w:rsidRDefault="00A43098" w:rsidP="00147E64"/>
    <w:p w14:paraId="6CA54821" w14:textId="0F2995D4" w:rsidR="00A43098" w:rsidRDefault="00A43098" w:rsidP="00A43098">
      <w:pPr>
        <w:pStyle w:val="20"/>
        <w:spacing w:before="163" w:after="163"/>
      </w:pPr>
      <w:bookmarkStart w:id="37" w:name="_Toc34315011"/>
      <w:r>
        <w:rPr>
          <w:rFonts w:hint="eastAsia"/>
        </w:rPr>
        <w:lastRenderedPageBreak/>
        <w:t>生成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37"/>
    </w:p>
    <w:p w14:paraId="49659DB0" w14:textId="7599D626" w:rsidR="00A43098" w:rsidRDefault="00370365" w:rsidP="00A43098">
      <w:r w:rsidRPr="00370365">
        <w:t>cd /usr/local/rocketmq-4.5/rocketmq-console/</w:t>
      </w:r>
    </w:p>
    <w:p w14:paraId="135540AF" w14:textId="21964AB1" w:rsidR="00A43098" w:rsidRPr="00CB4216" w:rsidRDefault="00CB4216" w:rsidP="00A43098">
      <w:r>
        <w:rPr>
          <w:rFonts w:ascii="Verdana" w:hAnsi="Verdana"/>
          <w:color w:val="000000"/>
          <w:sz w:val="20"/>
          <w:szCs w:val="20"/>
          <w:shd w:val="clear" w:color="auto" w:fill="FFFFFF"/>
        </w:rPr>
        <w:t>mvn clean package -Dmaven.test.skip=true</w:t>
      </w:r>
    </w:p>
    <w:p w14:paraId="6078C9A9" w14:textId="45C4E46D" w:rsidR="00147E64" w:rsidRDefault="00B05CAE" w:rsidP="00147E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C61A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FFFFF"/>
        </w:rPr>
        <w:t>这段时间会很长，</w:t>
      </w:r>
      <w:r w:rsidR="00E5712B" w:rsidRPr="00BC61A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执行完成，会多出一个</w:t>
      </w:r>
      <w:r w:rsidR="00E5712B" w:rsidRPr="00BC61A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target</w:t>
      </w:r>
      <w:r w:rsidR="00E5712B" w:rsidRPr="00BC61A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目录。在</w:t>
      </w:r>
      <w:r w:rsidR="00E5712B" w:rsidRPr="00BC61A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target</w:t>
      </w:r>
      <w:r w:rsidR="00E5712B" w:rsidRPr="00BC61A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下生成了需要运行的</w:t>
      </w:r>
      <w:r w:rsidR="00E5712B" w:rsidRPr="00BC61A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jar</w:t>
      </w:r>
      <w:r w:rsidR="00E5712B" w:rsidRPr="00BC61A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包</w:t>
      </w:r>
    </w:p>
    <w:p w14:paraId="219014D4" w14:textId="77777777" w:rsidR="009633DC" w:rsidRDefault="009633DC" w:rsidP="00147E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CE07292" w14:textId="671083CB" w:rsidR="009633DC" w:rsidRDefault="009633DC" w:rsidP="009633DC">
      <w:pPr>
        <w:pStyle w:val="20"/>
        <w:spacing w:before="163" w:after="163"/>
        <w:rPr>
          <w:shd w:val="clear" w:color="auto" w:fill="FFFFFF"/>
        </w:rPr>
      </w:pPr>
      <w:bookmarkStart w:id="38" w:name="_Toc34315012"/>
      <w:r>
        <w:rPr>
          <w:rFonts w:hint="eastAsia"/>
          <w:shd w:val="clear" w:color="auto" w:fill="FFFFFF"/>
        </w:rPr>
        <w:t>启动</w:t>
      </w:r>
      <w:r>
        <w:rPr>
          <w:rFonts w:hint="eastAsia"/>
          <w:shd w:val="clear" w:color="auto" w:fill="FFFFFF"/>
        </w:rPr>
        <w:t>rocketmq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web</w:t>
      </w:r>
      <w:bookmarkEnd w:id="38"/>
    </w:p>
    <w:p w14:paraId="246925E2" w14:textId="55AE4644" w:rsidR="00C54B28" w:rsidRDefault="008958D3" w:rsidP="00147E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nohup </w:t>
      </w:r>
      <w:r w:rsidR="007A7A7B">
        <w:rPr>
          <w:rFonts w:ascii="Verdana" w:hAnsi="Verdana"/>
          <w:color w:val="000000"/>
          <w:sz w:val="20"/>
          <w:szCs w:val="20"/>
          <w:shd w:val="clear" w:color="auto" w:fill="FFFFFF"/>
        </w:rPr>
        <w:t>java -jar target/rocketmq-console-ng-1.0.0.jar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&amp;&gt;/dev/null &amp;</w:t>
      </w:r>
    </w:p>
    <w:p w14:paraId="3994C0DC" w14:textId="1AB77AD6" w:rsidR="00C54B28" w:rsidRDefault="00C54B28" w:rsidP="00147E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BF01F17" w14:textId="6651B09E" w:rsidR="00C54B28" w:rsidRDefault="00FD5166" w:rsidP="00147E64">
      <w:hyperlink r:id="rId16" w:history="1">
        <w:r w:rsidR="008C48EE">
          <w:rPr>
            <w:rStyle w:val="a6"/>
          </w:rPr>
          <w:t>http://39.101.223.167:8181/</w:t>
        </w:r>
      </w:hyperlink>
    </w:p>
    <w:p w14:paraId="66F17B0F" w14:textId="590ACA3C" w:rsidR="00563A68" w:rsidRDefault="00563A68" w:rsidP="00147E64"/>
    <w:p w14:paraId="0DFD4D32" w14:textId="106D4FB3" w:rsidR="00563A68" w:rsidRDefault="00AE3A67" w:rsidP="00AE3A67">
      <w:pPr>
        <w:pStyle w:val="20"/>
        <w:spacing w:before="163" w:after="163"/>
      </w:pPr>
      <w:bookmarkStart w:id="39" w:name="_Toc34315013"/>
      <w:r>
        <w:rPr>
          <w:rFonts w:hint="eastAsia"/>
        </w:rPr>
        <w:t>配置</w:t>
      </w:r>
      <w:r>
        <w:rPr>
          <w:rFonts w:hint="eastAsia"/>
        </w:rPr>
        <w:t>web</w:t>
      </w:r>
      <w:r>
        <w:rPr>
          <w:rFonts w:hint="eastAsia"/>
        </w:rPr>
        <w:t>访问密码</w:t>
      </w:r>
      <w:bookmarkEnd w:id="39"/>
    </w:p>
    <w:p w14:paraId="4C97499D" w14:textId="30787EB7" w:rsidR="0003329E" w:rsidRPr="0003329E" w:rsidRDefault="0003329E" w:rsidP="0003329E">
      <w:r w:rsidRPr="0003329E">
        <w:t>vim /usr/local/rocketmq-4.5/rocketmq-console/src/main/resources/application.properties</w:t>
      </w:r>
    </w:p>
    <w:p w14:paraId="0365C833" w14:textId="6BCA16AF" w:rsidR="00BC21F7" w:rsidRDefault="00BC21F7" w:rsidP="00AE3A67">
      <w:r>
        <w:rPr>
          <w:rFonts w:hint="eastAsia"/>
        </w:rPr>
        <w:t>在</w:t>
      </w:r>
      <w:r w:rsidR="00C741A2">
        <w:rPr>
          <w:rFonts w:hint="eastAsia"/>
        </w:rPr>
        <w:t>之前</w:t>
      </w:r>
      <w:r w:rsidR="00D069E5">
        <w:rPr>
          <w:rFonts w:hint="eastAsia"/>
        </w:rPr>
        <w:t>上面的</w:t>
      </w:r>
      <w:r w:rsidR="002B6362">
        <w:rPr>
          <w:rFonts w:ascii="Segoe UI Emoji" w:hAnsi="Segoe UI Emoji"/>
          <w:color w:val="404040"/>
          <w:shd w:val="clear" w:color="auto" w:fill="FFFFFF"/>
        </w:rPr>
        <w:t> rocketmq-console</w:t>
      </w:r>
      <w:r w:rsidR="00C741A2">
        <w:rPr>
          <w:rFonts w:hint="eastAsia"/>
        </w:rPr>
        <w:t>配置文件内配置的</w:t>
      </w:r>
      <w:r w:rsidR="00C741A2">
        <w:rPr>
          <w:rFonts w:hint="eastAsia"/>
        </w:rPr>
        <w:t>data</w:t>
      </w:r>
      <w:r w:rsidR="00C741A2">
        <w:rPr>
          <w:rFonts w:hint="eastAsia"/>
        </w:rPr>
        <w:t>路径下创建</w:t>
      </w:r>
      <w:r w:rsidR="00C741A2" w:rsidRPr="00C741A2">
        <w:t>users.properties</w:t>
      </w:r>
      <w:r w:rsidR="00C741A2">
        <w:rPr>
          <w:rFonts w:hint="eastAsia"/>
        </w:rPr>
        <w:t>文件</w:t>
      </w:r>
    </w:p>
    <w:p w14:paraId="36511496" w14:textId="77777777" w:rsidR="00696900" w:rsidRDefault="00696900" w:rsidP="00147E64"/>
    <w:p w14:paraId="13348A8E" w14:textId="14D17300" w:rsidR="00AE3A67" w:rsidRDefault="001648FD" w:rsidP="00147E64">
      <w:r w:rsidRPr="001648FD">
        <w:t>vim /usr/local/rocketmq-4.5/rocketmq-console/data/users.properties</w:t>
      </w:r>
    </w:p>
    <w:p w14:paraId="42357E39" w14:textId="25A4253A" w:rsidR="008A2C92" w:rsidRDefault="008A2C92" w:rsidP="00147E64">
      <w:r w:rsidRPr="008747B4">
        <w:rPr>
          <w:rFonts w:hint="eastAsia"/>
          <w:highlight w:val="yellow"/>
        </w:rPr>
        <w:t>把下面的复制进去就好了</w:t>
      </w:r>
      <w:r w:rsidR="00843552" w:rsidRPr="008747B4">
        <w:rPr>
          <w:rFonts w:hint="eastAsia"/>
          <w:highlight w:val="yellow"/>
        </w:rPr>
        <w:t>，密码文件创建后需要重新启动一下</w:t>
      </w:r>
      <w:r w:rsidR="00843552" w:rsidRPr="008747B4">
        <w:rPr>
          <w:highlight w:val="yellow"/>
        </w:rPr>
        <w:t>rocketmq-console</w:t>
      </w:r>
      <w:r w:rsidR="00843552" w:rsidRPr="008747B4">
        <w:rPr>
          <w:rFonts w:hint="eastAsia"/>
          <w:highlight w:val="yellow"/>
        </w:rPr>
        <w:t>，否则密码文件不生效</w:t>
      </w:r>
      <w:r w:rsidR="008B6643">
        <w:rPr>
          <w:rFonts w:hint="eastAsia"/>
        </w:rPr>
        <w:t>。</w:t>
      </w:r>
    </w:p>
    <w:p w14:paraId="56B5335C" w14:textId="77777777" w:rsidR="008B1E50" w:rsidRDefault="008B1E50" w:rsidP="008B1E50">
      <w:pPr>
        <w:pStyle w:val="af"/>
      </w:pPr>
      <w:r>
        <w:t>[root@iZ8vb87v6wieobhdkmk73jZ data]# jps</w:t>
      </w:r>
    </w:p>
    <w:p w14:paraId="0080374D" w14:textId="77777777" w:rsidR="008B1E50" w:rsidRDefault="008B1E50" w:rsidP="008B1E50">
      <w:pPr>
        <w:pStyle w:val="af"/>
      </w:pPr>
      <w:r>
        <w:t>20208 Jps</w:t>
      </w:r>
    </w:p>
    <w:p w14:paraId="51D64782" w14:textId="77777777" w:rsidR="008B1E50" w:rsidRDefault="008B1E50" w:rsidP="008B1E50">
      <w:pPr>
        <w:pStyle w:val="af"/>
      </w:pPr>
      <w:r>
        <w:t>1441 NamesrvStartup</w:t>
      </w:r>
    </w:p>
    <w:p w14:paraId="24822B75" w14:textId="77777777" w:rsidR="008B1E50" w:rsidRDefault="008B1E50" w:rsidP="008B1E50">
      <w:pPr>
        <w:pStyle w:val="af"/>
      </w:pPr>
      <w:r>
        <w:t>19909 rocketmq-console-ng-1.0.1.jar</w:t>
      </w:r>
    </w:p>
    <w:p w14:paraId="30C9F5A8" w14:textId="77777777" w:rsidR="008B1E50" w:rsidRDefault="008B1E50" w:rsidP="008B1E50">
      <w:pPr>
        <w:pStyle w:val="af"/>
      </w:pPr>
      <w:r>
        <w:t>1493 BrokerStartup</w:t>
      </w:r>
    </w:p>
    <w:p w14:paraId="2534E3EF" w14:textId="3437707D" w:rsidR="008B1E50" w:rsidRDefault="008B1E50" w:rsidP="008B1E50">
      <w:pPr>
        <w:pStyle w:val="af"/>
      </w:pPr>
      <w:r>
        <w:t>[root@iZ8vb87v6wieobhdkmk73jZ data]# kill 19909</w:t>
      </w:r>
    </w:p>
    <w:p w14:paraId="4DE34134" w14:textId="1E61DCAA" w:rsidR="00CB21B7" w:rsidRDefault="00CB21B7" w:rsidP="008B1E50">
      <w:pPr>
        <w:pStyle w:val="af"/>
      </w:pPr>
      <w:r w:rsidRPr="00CB21B7">
        <w:t>[root@iZ8vb87v6wieobhdkmk73jZ rocketmq-console]# cd /usr/local/rocketmq-4.5/rocketmq-console/</w:t>
      </w:r>
    </w:p>
    <w:p w14:paraId="2B5B236D" w14:textId="37AA3559" w:rsidR="00EB4B7F" w:rsidRDefault="00EB4B7F" w:rsidP="008B1E50">
      <w:pPr>
        <w:pStyle w:val="af"/>
      </w:pPr>
      <w:r w:rsidRPr="00EB4B7F">
        <w:t>[root@iZ8vb87v6wieobhdkmk73jZ rocketmq-console]# nohup java -jar target/rocketmq-console-ng-1.0.0.jar &amp;&gt;/dev/null &amp;</w:t>
      </w:r>
    </w:p>
    <w:p w14:paraId="523BFECD" w14:textId="5C19506B" w:rsidR="008B1E50" w:rsidRDefault="008B1E50" w:rsidP="00147E64"/>
    <w:p w14:paraId="522F03CB" w14:textId="70B16FC4" w:rsidR="00B90603" w:rsidRDefault="00B90603" w:rsidP="00147E64">
      <w:r w:rsidRPr="001648FD">
        <w:t>users.properties</w:t>
      </w:r>
    </w:p>
    <w:p w14:paraId="61050FD5" w14:textId="77777777" w:rsidR="00F0310C" w:rsidRDefault="00F0310C" w:rsidP="009039D6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该文件支持热修改，即添加和修改用户时，不需要重新启动</w:t>
      </w:r>
      <w:r>
        <w:rPr>
          <w:rFonts w:hint="eastAsia"/>
        </w:rPr>
        <w:t>console</w:t>
      </w:r>
    </w:p>
    <w:p w14:paraId="1A3D513F" w14:textId="77777777" w:rsidR="00F0310C" w:rsidRDefault="00F0310C" w:rsidP="009039D6">
      <w:pPr>
        <w:pStyle w:val="af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格式，</w:t>
      </w:r>
      <w:r>
        <w:rPr>
          <w:rFonts w:hint="eastAsia"/>
        </w:rPr>
        <w:t xml:space="preserve"> </w:t>
      </w:r>
      <w:r>
        <w:rPr>
          <w:rFonts w:hint="eastAsia"/>
        </w:rPr>
        <w:t>每行定义一个用户，</w:t>
      </w:r>
      <w:r>
        <w:rPr>
          <w:rFonts w:hint="eastAsia"/>
        </w:rPr>
        <w:t xml:space="preserve"> username=password[,N]  #N</w:t>
      </w:r>
      <w:r>
        <w:rPr>
          <w:rFonts w:hint="eastAsia"/>
        </w:rPr>
        <w:t>是可选项，可以为</w:t>
      </w:r>
      <w:r>
        <w:rPr>
          <w:rFonts w:hint="eastAsia"/>
        </w:rPr>
        <w:t>0 (</w:t>
      </w:r>
      <w:r>
        <w:rPr>
          <w:rFonts w:hint="eastAsia"/>
        </w:rPr>
        <w:t>普通用户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1 </w:t>
      </w:r>
      <w:r>
        <w:rPr>
          <w:rFonts w:hint="eastAsia"/>
        </w:rPr>
        <w:t>（管理员）</w:t>
      </w:r>
      <w:r>
        <w:rPr>
          <w:rFonts w:hint="eastAsia"/>
        </w:rPr>
        <w:t xml:space="preserve">  </w:t>
      </w:r>
    </w:p>
    <w:p w14:paraId="3D62A2D2" w14:textId="77777777" w:rsidR="00F0310C" w:rsidRDefault="00F0310C" w:rsidP="009039D6">
      <w:pPr>
        <w:pStyle w:val="af"/>
      </w:pPr>
    </w:p>
    <w:p w14:paraId="0C0D3054" w14:textId="77777777" w:rsidR="00F0310C" w:rsidRDefault="00F0310C" w:rsidP="009039D6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定义管理员</w:t>
      </w:r>
      <w:r>
        <w:rPr>
          <w:rFonts w:hint="eastAsia"/>
        </w:rPr>
        <w:t xml:space="preserve"> </w:t>
      </w:r>
    </w:p>
    <w:p w14:paraId="7103B86A" w14:textId="77777777" w:rsidR="00F0310C" w:rsidRDefault="00F0310C" w:rsidP="009039D6">
      <w:pPr>
        <w:pStyle w:val="af"/>
      </w:pPr>
      <w:r>
        <w:t>admin=test123456,1</w:t>
      </w:r>
    </w:p>
    <w:p w14:paraId="36C6B9A9" w14:textId="77777777" w:rsidR="00F0310C" w:rsidRDefault="00F0310C" w:rsidP="009039D6">
      <w:pPr>
        <w:pStyle w:val="af"/>
      </w:pPr>
    </w:p>
    <w:p w14:paraId="00CD6BAE" w14:textId="77777777" w:rsidR="00F0310C" w:rsidRDefault="00F0310C" w:rsidP="009039D6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定义普通用户</w:t>
      </w:r>
    </w:p>
    <w:p w14:paraId="63A8992C" w14:textId="77777777" w:rsidR="00F0310C" w:rsidRDefault="00F0310C" w:rsidP="009039D6">
      <w:pPr>
        <w:pStyle w:val="af"/>
      </w:pPr>
      <w:r>
        <w:t>#user1=user1</w:t>
      </w:r>
    </w:p>
    <w:p w14:paraId="567838B9" w14:textId="56091835" w:rsidR="00AE3A67" w:rsidRDefault="00F0310C" w:rsidP="009039D6">
      <w:pPr>
        <w:pStyle w:val="af"/>
      </w:pPr>
      <w:r>
        <w:t>#user2=user2</w:t>
      </w:r>
    </w:p>
    <w:p w14:paraId="6F791913" w14:textId="77777777" w:rsidR="00AE3A67" w:rsidRDefault="00AE3A67" w:rsidP="00147E64"/>
    <w:p w14:paraId="629B1A51" w14:textId="0615BE6C" w:rsidR="00563A68" w:rsidRDefault="00563A68" w:rsidP="00147E64"/>
    <w:p w14:paraId="0B36D95A" w14:textId="52346D9E" w:rsidR="00D44F2F" w:rsidRDefault="00665571" w:rsidP="00665571">
      <w:pPr>
        <w:pStyle w:val="1"/>
      </w:pPr>
      <w:bookmarkStart w:id="40" w:name="_Toc34315014"/>
      <w:r>
        <w:rPr>
          <w:rFonts w:hint="eastAsia"/>
        </w:rPr>
        <w:t>搭建</w:t>
      </w:r>
      <w:r>
        <w:rPr>
          <w:rFonts w:hint="eastAsia"/>
        </w:rPr>
        <w:t>rocketmq</w:t>
      </w:r>
      <w:r w:rsidR="00810E1D">
        <w:rPr>
          <w:rFonts w:hint="eastAsia"/>
        </w:rPr>
        <w:t>集群</w:t>
      </w:r>
      <w:bookmarkEnd w:id="40"/>
    </w:p>
    <w:p w14:paraId="0D26D631" w14:textId="5193D05C" w:rsidR="00D44F2F" w:rsidRDefault="00A76DE3" w:rsidP="005730D2">
      <w:pPr>
        <w:pStyle w:val="20"/>
        <w:spacing w:before="163" w:after="163"/>
      </w:pPr>
      <w:bookmarkStart w:id="41" w:name="_Toc34315015"/>
      <w:r>
        <w:rPr>
          <w:rFonts w:hint="eastAsia"/>
        </w:rPr>
        <w:t>conf</w:t>
      </w:r>
      <w:r>
        <w:rPr>
          <w:rFonts w:hint="eastAsia"/>
        </w:rPr>
        <w:t>目录文件</w:t>
      </w:r>
      <w:r w:rsidR="005730D2">
        <w:rPr>
          <w:rFonts w:hint="eastAsia"/>
        </w:rPr>
        <w:t>介绍</w:t>
      </w:r>
      <w:bookmarkEnd w:id="41"/>
    </w:p>
    <w:p w14:paraId="7AE4D4A0" w14:textId="77777777" w:rsidR="005730D2" w:rsidRDefault="005730D2" w:rsidP="005730D2">
      <w:r>
        <w:t xml:space="preserve">[root@iZ8vb87v6wieobhdkmk73jZ conf]# tree </w:t>
      </w:r>
    </w:p>
    <w:p w14:paraId="37BDECF2" w14:textId="77777777" w:rsidR="005730D2" w:rsidRDefault="005730D2" w:rsidP="005730D2">
      <w:r>
        <w:t>.</w:t>
      </w:r>
    </w:p>
    <w:p w14:paraId="0C37CC45" w14:textId="66652C34" w:rsidR="005730D2" w:rsidRDefault="005730D2" w:rsidP="005730D2">
      <w:r>
        <w:rPr>
          <w:rFonts w:hint="eastAsia"/>
        </w:rPr>
        <w:t>├──</w:t>
      </w:r>
      <w:r>
        <w:rPr>
          <w:rFonts w:hint="eastAsia"/>
        </w:rPr>
        <w:t xml:space="preserve"> 2m-2s-async</w:t>
      </w:r>
      <w:r w:rsidR="00881396">
        <w:t xml:space="preserve">                       </w:t>
      </w:r>
      <w:r w:rsidR="00881396">
        <w:rPr>
          <w:rFonts w:hint="eastAsia"/>
        </w:rPr>
        <w:t>#</w:t>
      </w:r>
      <w:r w:rsidR="00881396">
        <w:rPr>
          <w:rFonts w:hint="eastAsia"/>
        </w:rPr>
        <w:t>两主两从异步用此</w:t>
      </w:r>
      <w:r w:rsidR="009174C5">
        <w:rPr>
          <w:rFonts w:hint="eastAsia"/>
        </w:rPr>
        <w:t>目录下的</w:t>
      </w:r>
      <w:r w:rsidR="00881396">
        <w:rPr>
          <w:rFonts w:hint="eastAsia"/>
        </w:rPr>
        <w:t>配置文件</w:t>
      </w:r>
    </w:p>
    <w:p w14:paraId="53A42A10" w14:textId="0FB96E01" w:rsidR="005730D2" w:rsidRDefault="005730D2" w:rsidP="00573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broker-a.properties</w:t>
      </w:r>
      <w:r w:rsidR="004F06F4">
        <w:t xml:space="preserve">               </w:t>
      </w:r>
      <w:r w:rsidR="004F06F4">
        <w:rPr>
          <w:rFonts w:hint="eastAsia"/>
        </w:rPr>
        <w:t>#a</w:t>
      </w:r>
      <w:r w:rsidR="004F06F4">
        <w:rPr>
          <w:rFonts w:hint="eastAsia"/>
        </w:rPr>
        <w:t>的主配置文件</w:t>
      </w:r>
    </w:p>
    <w:p w14:paraId="5BEE8E17" w14:textId="24677835" w:rsidR="005730D2" w:rsidRDefault="005730D2" w:rsidP="00573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broker-a-s.properties</w:t>
      </w:r>
      <w:r w:rsidR="004F06F4">
        <w:t xml:space="preserve">              </w:t>
      </w:r>
      <w:r w:rsidR="004F06F4">
        <w:rPr>
          <w:rFonts w:hint="eastAsia"/>
        </w:rPr>
        <w:t>#</w:t>
      </w:r>
      <w:r w:rsidR="004F06F4" w:rsidRPr="004F06F4">
        <w:rPr>
          <w:rFonts w:hint="eastAsia"/>
        </w:rPr>
        <w:t xml:space="preserve"> </w:t>
      </w:r>
      <w:r w:rsidR="004F06F4">
        <w:rPr>
          <w:rFonts w:hint="eastAsia"/>
        </w:rPr>
        <w:t>a</w:t>
      </w:r>
      <w:r w:rsidR="004F06F4">
        <w:rPr>
          <w:rFonts w:hint="eastAsia"/>
        </w:rPr>
        <w:t>的从配置文件</w:t>
      </w:r>
    </w:p>
    <w:p w14:paraId="69CDDFDF" w14:textId="6EC586B0" w:rsidR="005730D2" w:rsidRDefault="005730D2" w:rsidP="00573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broker-b.properties</w:t>
      </w:r>
      <w:r w:rsidR="003C7C09">
        <w:t xml:space="preserve">                </w:t>
      </w:r>
      <w:r w:rsidR="003C7C09">
        <w:rPr>
          <w:rFonts w:hint="eastAsia"/>
        </w:rPr>
        <w:t>#b</w:t>
      </w:r>
      <w:r w:rsidR="003C7C09">
        <w:rPr>
          <w:rFonts w:hint="eastAsia"/>
        </w:rPr>
        <w:t>的主配置文件</w:t>
      </w:r>
    </w:p>
    <w:p w14:paraId="1A124DD9" w14:textId="7A5C4D17" w:rsidR="005730D2" w:rsidRDefault="005730D2" w:rsidP="00573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broker-b-s.properties</w:t>
      </w:r>
      <w:r w:rsidR="00DC3055">
        <w:t xml:space="preserve">            </w:t>
      </w:r>
      <w:r w:rsidR="00DC3055">
        <w:rPr>
          <w:rFonts w:hint="eastAsia"/>
        </w:rPr>
        <w:t>#b</w:t>
      </w:r>
      <w:r w:rsidR="00DC3055">
        <w:rPr>
          <w:rFonts w:hint="eastAsia"/>
        </w:rPr>
        <w:t>的从配置文件</w:t>
      </w:r>
    </w:p>
    <w:p w14:paraId="4B413D85" w14:textId="576FDBC0" w:rsidR="005730D2" w:rsidRDefault="005730D2" w:rsidP="005730D2">
      <w:r>
        <w:rPr>
          <w:rFonts w:hint="eastAsia"/>
        </w:rPr>
        <w:t>├──</w:t>
      </w:r>
      <w:r>
        <w:rPr>
          <w:rFonts w:hint="eastAsia"/>
        </w:rPr>
        <w:t xml:space="preserve"> 2m-2s-sync</w:t>
      </w:r>
      <w:r w:rsidR="00601281">
        <w:t xml:space="preserve">                    </w:t>
      </w:r>
      <w:r w:rsidR="00B13E6B">
        <w:t xml:space="preserve">  </w:t>
      </w:r>
      <w:r w:rsidR="00601281">
        <w:rPr>
          <w:rFonts w:hint="eastAsia"/>
        </w:rPr>
        <w:t>#</w:t>
      </w:r>
      <w:r w:rsidR="00601281">
        <w:rPr>
          <w:rFonts w:hint="eastAsia"/>
        </w:rPr>
        <w:t>两主两从同步用此目录下的配置文件</w:t>
      </w:r>
    </w:p>
    <w:p w14:paraId="20E2004B" w14:textId="3F1FF7F9" w:rsidR="005730D2" w:rsidRDefault="005730D2" w:rsidP="00573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broker-a.properties</w:t>
      </w:r>
      <w:r w:rsidR="00B13E6B">
        <w:t xml:space="preserve">            </w:t>
      </w:r>
    </w:p>
    <w:p w14:paraId="19320315" w14:textId="77777777" w:rsidR="005730D2" w:rsidRDefault="005730D2" w:rsidP="00573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broker-a-s.properties</w:t>
      </w:r>
    </w:p>
    <w:p w14:paraId="2EACFB32" w14:textId="77777777" w:rsidR="005730D2" w:rsidRDefault="005730D2" w:rsidP="00573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broker-b.properties</w:t>
      </w:r>
    </w:p>
    <w:p w14:paraId="3D2D7A57" w14:textId="77777777" w:rsidR="005730D2" w:rsidRDefault="005730D2" w:rsidP="00573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broker-b-s.properties</w:t>
      </w:r>
    </w:p>
    <w:p w14:paraId="14BB38E5" w14:textId="2A14973F" w:rsidR="005730D2" w:rsidRDefault="005730D2" w:rsidP="005730D2">
      <w:r>
        <w:rPr>
          <w:rFonts w:hint="eastAsia"/>
        </w:rPr>
        <w:t>├──</w:t>
      </w:r>
      <w:r>
        <w:rPr>
          <w:rFonts w:hint="eastAsia"/>
        </w:rPr>
        <w:t xml:space="preserve"> 2m-noslave</w:t>
      </w:r>
      <w:r w:rsidR="00B13E6B">
        <w:t xml:space="preserve">                       </w:t>
      </w:r>
      <w:r w:rsidR="00B13E6B">
        <w:rPr>
          <w:rFonts w:hint="eastAsia"/>
        </w:rPr>
        <w:t>#</w:t>
      </w:r>
      <w:r w:rsidR="00B13E6B">
        <w:rPr>
          <w:rFonts w:hint="eastAsia"/>
        </w:rPr>
        <w:t>双主用此目录下的文件</w:t>
      </w:r>
    </w:p>
    <w:p w14:paraId="6D826222" w14:textId="77777777" w:rsidR="005730D2" w:rsidRDefault="005730D2" w:rsidP="00573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broker-a.properties</w:t>
      </w:r>
    </w:p>
    <w:p w14:paraId="3DFBB45A" w14:textId="77777777" w:rsidR="005730D2" w:rsidRDefault="005730D2" w:rsidP="00573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broker-b.properties</w:t>
      </w:r>
    </w:p>
    <w:p w14:paraId="7C42C03A" w14:textId="3957C0DF" w:rsidR="005730D2" w:rsidRDefault="005730D2" w:rsidP="00573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broker-trace.properties</w:t>
      </w:r>
      <w:r w:rsidR="000B2C0C">
        <w:t xml:space="preserve">          </w:t>
      </w:r>
      <w:r w:rsidR="000B2C0C">
        <w:rPr>
          <w:rFonts w:hint="eastAsia"/>
        </w:rPr>
        <w:t>#</w:t>
      </w:r>
      <w:r w:rsidR="000B2C0C">
        <w:rPr>
          <w:rFonts w:hint="eastAsia"/>
        </w:rPr>
        <w:t>暂时没用到</w:t>
      </w:r>
    </w:p>
    <w:p w14:paraId="45808AE5" w14:textId="29A798AE" w:rsidR="005730D2" w:rsidRDefault="005730D2" w:rsidP="005730D2">
      <w:r>
        <w:rPr>
          <w:rFonts w:hint="eastAsia"/>
        </w:rPr>
        <w:t>├──</w:t>
      </w:r>
      <w:r>
        <w:rPr>
          <w:rFonts w:hint="eastAsia"/>
        </w:rPr>
        <w:t xml:space="preserve"> broker.conf</w:t>
      </w:r>
      <w:r w:rsidR="00EF57F4">
        <w:t xml:space="preserve">                      </w:t>
      </w:r>
      <w:r w:rsidR="00EF57F4">
        <w:rPr>
          <w:rFonts w:hint="eastAsia"/>
        </w:rPr>
        <w:t>#</w:t>
      </w:r>
      <w:r w:rsidR="00EF57F4">
        <w:rPr>
          <w:rFonts w:hint="eastAsia"/>
        </w:rPr>
        <w:t>单点搭建可以用此配置文件</w:t>
      </w:r>
    </w:p>
    <w:p w14:paraId="687B07EC" w14:textId="77777777" w:rsidR="005730D2" w:rsidRPr="005730D2" w:rsidRDefault="005730D2" w:rsidP="005730D2"/>
    <w:p w14:paraId="424E9D9B" w14:textId="7F9FBCCE" w:rsidR="005730D2" w:rsidRPr="005730D2" w:rsidRDefault="005730D2" w:rsidP="005730D2">
      <w:pPr>
        <w:widowControl/>
        <w:numPr>
          <w:ilvl w:val="0"/>
          <w:numId w:val="32"/>
        </w:numPr>
        <w:spacing w:line="240" w:lineRule="auto"/>
        <w:ind w:left="120"/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</w:pPr>
      <w:r w:rsidRPr="005730D2"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  <w:t>2</w:t>
      </w:r>
      <w:r w:rsidRPr="005730D2">
        <w:rPr>
          <w:rFonts w:ascii="DejaVu Sans Mono" w:eastAsia="微软雅黑" w:hAnsi="DejaVu Sans Mono" w:cs="DejaVu Sans Mono"/>
          <w:color w:val="E45649"/>
          <w:kern w:val="0"/>
          <w:sz w:val="21"/>
          <w:szCs w:val="21"/>
        </w:rPr>
        <w:t>m-2s-async</w:t>
      </w:r>
      <w:r w:rsidRPr="005730D2">
        <w:rPr>
          <w:rFonts w:ascii="DejaVu Sans Mono" w:eastAsia="微软雅黑" w:hAnsi="DejaVu Sans Mono" w:cs="DejaVu Sans Mono"/>
          <w:color w:val="986801"/>
          <w:kern w:val="0"/>
          <w:sz w:val="21"/>
          <w:szCs w:val="21"/>
        </w:rPr>
        <w:t>:2</w:t>
      </w:r>
      <w:r w:rsidRPr="005730D2"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  <w:t>主</w:t>
      </w:r>
      <w:r w:rsidRPr="005730D2"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  <w:t>2</w:t>
      </w:r>
      <w:r w:rsidRPr="005730D2"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  <w:t>从异步</w:t>
      </w:r>
    </w:p>
    <w:p w14:paraId="5D010D30" w14:textId="77777777" w:rsidR="005730D2" w:rsidRPr="005730D2" w:rsidRDefault="005730D2" w:rsidP="005730D2">
      <w:pPr>
        <w:widowControl/>
        <w:numPr>
          <w:ilvl w:val="0"/>
          <w:numId w:val="32"/>
        </w:numPr>
        <w:spacing w:line="240" w:lineRule="auto"/>
        <w:ind w:left="120"/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</w:pPr>
      <w:r w:rsidRPr="005730D2"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  <w:t>2</w:t>
      </w:r>
      <w:r w:rsidRPr="005730D2">
        <w:rPr>
          <w:rFonts w:ascii="DejaVu Sans Mono" w:eastAsia="微软雅黑" w:hAnsi="DejaVu Sans Mono" w:cs="DejaVu Sans Mono"/>
          <w:color w:val="E45649"/>
          <w:kern w:val="0"/>
          <w:sz w:val="21"/>
          <w:szCs w:val="21"/>
        </w:rPr>
        <w:t>m-2s-sync</w:t>
      </w:r>
      <w:r w:rsidRPr="005730D2"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  <w:t xml:space="preserve"> </w:t>
      </w:r>
      <w:r w:rsidRPr="005730D2">
        <w:rPr>
          <w:rFonts w:ascii="DejaVu Sans Mono" w:eastAsia="微软雅黑" w:hAnsi="DejaVu Sans Mono" w:cs="DejaVu Sans Mono"/>
          <w:color w:val="986801"/>
          <w:kern w:val="0"/>
          <w:sz w:val="21"/>
          <w:szCs w:val="21"/>
        </w:rPr>
        <w:t>:2</w:t>
      </w:r>
      <w:r w:rsidRPr="005730D2"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  <w:t>主</w:t>
      </w:r>
      <w:r w:rsidRPr="005730D2"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  <w:t>2</w:t>
      </w:r>
      <w:r w:rsidRPr="005730D2"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  <w:t>从同步</w:t>
      </w:r>
    </w:p>
    <w:p w14:paraId="0C63C807" w14:textId="77777777" w:rsidR="005730D2" w:rsidRPr="005730D2" w:rsidRDefault="005730D2" w:rsidP="005730D2">
      <w:pPr>
        <w:widowControl/>
        <w:numPr>
          <w:ilvl w:val="0"/>
          <w:numId w:val="32"/>
        </w:numPr>
        <w:spacing w:line="240" w:lineRule="auto"/>
        <w:ind w:left="120"/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</w:pPr>
      <w:r w:rsidRPr="005730D2"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  <w:t>2</w:t>
      </w:r>
      <w:r w:rsidRPr="005730D2">
        <w:rPr>
          <w:rFonts w:ascii="DejaVu Sans Mono" w:eastAsia="微软雅黑" w:hAnsi="DejaVu Sans Mono" w:cs="DejaVu Sans Mono"/>
          <w:color w:val="E45649"/>
          <w:kern w:val="0"/>
          <w:sz w:val="21"/>
          <w:szCs w:val="21"/>
        </w:rPr>
        <w:t>m-noslave</w:t>
      </w:r>
      <w:r w:rsidRPr="005730D2"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  <w:t xml:space="preserve"> </w:t>
      </w:r>
      <w:r w:rsidRPr="005730D2">
        <w:rPr>
          <w:rFonts w:ascii="DejaVu Sans Mono" w:eastAsia="微软雅黑" w:hAnsi="DejaVu Sans Mono" w:cs="DejaVu Sans Mono"/>
          <w:color w:val="986801"/>
          <w:kern w:val="0"/>
          <w:sz w:val="21"/>
          <w:szCs w:val="21"/>
        </w:rPr>
        <w:t>:2</w:t>
      </w:r>
      <w:r w:rsidRPr="005730D2">
        <w:rPr>
          <w:rFonts w:ascii="DejaVu Sans Mono" w:eastAsia="微软雅黑" w:hAnsi="DejaVu Sans Mono" w:cs="DejaVu Sans Mono"/>
          <w:color w:val="383A42"/>
          <w:kern w:val="0"/>
          <w:sz w:val="21"/>
          <w:szCs w:val="21"/>
        </w:rPr>
        <w:t>主没有从</w:t>
      </w:r>
    </w:p>
    <w:p w14:paraId="09C1284B" w14:textId="77777777" w:rsidR="005730D2" w:rsidRPr="005730D2" w:rsidRDefault="005730D2" w:rsidP="005730D2"/>
    <w:p w14:paraId="12BD0EA5" w14:textId="79E779AC" w:rsidR="00D44F2F" w:rsidRDefault="00D44F2F" w:rsidP="00147E64"/>
    <w:p w14:paraId="4D4220F8" w14:textId="528E8595" w:rsidR="00BF6B78" w:rsidRPr="00EF65B3" w:rsidRDefault="00EF65B3" w:rsidP="00EF65B3">
      <w:pPr>
        <w:pStyle w:val="20"/>
        <w:spacing w:before="163" w:after="163"/>
      </w:pPr>
      <w:bookmarkStart w:id="42" w:name="_Toc34315016"/>
      <w:r>
        <w:rPr>
          <w:rFonts w:hint="eastAsia"/>
        </w:rPr>
        <w:t>搭建一主一从</w:t>
      </w:r>
      <w:r w:rsidR="00565D45">
        <w:rPr>
          <w:rFonts w:hint="eastAsia"/>
        </w:rPr>
        <w:t>（同步复制，异步刷盘）</w:t>
      </w:r>
      <w:bookmarkEnd w:id="42"/>
    </w:p>
    <w:p w14:paraId="3ECEAA55" w14:textId="5E823099" w:rsidR="00D44F2F" w:rsidRDefault="00D44F2F" w:rsidP="00147E64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705"/>
        <w:gridCol w:w="3705"/>
      </w:tblGrid>
      <w:tr w:rsidR="00AE6983" w14:paraId="43F34736" w14:textId="77777777" w:rsidTr="0094182D">
        <w:trPr>
          <w:trHeight w:val="427"/>
        </w:trPr>
        <w:tc>
          <w:tcPr>
            <w:tcW w:w="3705" w:type="dxa"/>
          </w:tcPr>
          <w:p w14:paraId="1B974C11" w14:textId="401F922C" w:rsidR="00AE6983" w:rsidRDefault="00AE6983" w:rsidP="0094182D">
            <w:pPr>
              <w:jc w:val="center"/>
            </w:pPr>
            <w:r>
              <w:rPr>
                <w:rFonts w:hint="eastAsia"/>
              </w:rPr>
              <w:t>两台服务器</w:t>
            </w:r>
          </w:p>
        </w:tc>
        <w:tc>
          <w:tcPr>
            <w:tcW w:w="3705" w:type="dxa"/>
          </w:tcPr>
          <w:p w14:paraId="092B8808" w14:textId="77777777" w:rsidR="00AE6983" w:rsidRDefault="00AE6983" w:rsidP="0094182D">
            <w:pPr>
              <w:jc w:val="center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2G</w:t>
            </w:r>
          </w:p>
          <w:p w14:paraId="164DDBBB" w14:textId="77777777" w:rsidR="00AE6983" w:rsidRDefault="00AE6983" w:rsidP="0094182D">
            <w:pPr>
              <w:jc w:val="center"/>
            </w:pPr>
          </w:p>
        </w:tc>
      </w:tr>
      <w:tr w:rsidR="00AE6983" w14:paraId="2045AA69" w14:textId="77777777" w:rsidTr="0094182D">
        <w:trPr>
          <w:trHeight w:val="427"/>
        </w:trPr>
        <w:tc>
          <w:tcPr>
            <w:tcW w:w="3705" w:type="dxa"/>
          </w:tcPr>
          <w:p w14:paraId="66FFB7E2" w14:textId="5E6EE055" w:rsidR="00AE6983" w:rsidRDefault="00AE6983" w:rsidP="0094182D">
            <w:pPr>
              <w:jc w:val="center"/>
            </w:pPr>
            <w:r w:rsidRPr="007D02E6">
              <w:t>172.26.103.76</w:t>
            </w:r>
          </w:p>
        </w:tc>
        <w:tc>
          <w:tcPr>
            <w:tcW w:w="3705" w:type="dxa"/>
          </w:tcPr>
          <w:p w14:paraId="7B3E4E10" w14:textId="69F27576" w:rsidR="00AE6983" w:rsidRDefault="00AE6983" w:rsidP="0094182D">
            <w:pPr>
              <w:jc w:val="center"/>
            </w:pPr>
            <w:r>
              <w:rPr>
                <w:rFonts w:hint="eastAsia"/>
              </w:rPr>
              <w:t>主</w:t>
            </w:r>
          </w:p>
        </w:tc>
      </w:tr>
      <w:tr w:rsidR="00AE6983" w14:paraId="4CD689B2" w14:textId="77777777" w:rsidTr="0094182D">
        <w:trPr>
          <w:trHeight w:val="415"/>
        </w:trPr>
        <w:tc>
          <w:tcPr>
            <w:tcW w:w="3705" w:type="dxa"/>
          </w:tcPr>
          <w:p w14:paraId="12AB6808" w14:textId="3D4056B1" w:rsidR="00AE6983" w:rsidRDefault="00AE6983" w:rsidP="0094182D">
            <w:pPr>
              <w:jc w:val="center"/>
            </w:pPr>
            <w:r w:rsidRPr="007D02E6">
              <w:t>172.26.103.77</w:t>
            </w:r>
          </w:p>
        </w:tc>
        <w:tc>
          <w:tcPr>
            <w:tcW w:w="3705" w:type="dxa"/>
          </w:tcPr>
          <w:p w14:paraId="54C2B640" w14:textId="3D5E10BA" w:rsidR="00AE6983" w:rsidRDefault="00AE6983" w:rsidP="0094182D">
            <w:pPr>
              <w:jc w:val="center"/>
            </w:pPr>
            <w:r>
              <w:rPr>
                <w:rFonts w:hint="eastAsia"/>
              </w:rPr>
              <w:t>从</w:t>
            </w:r>
          </w:p>
        </w:tc>
      </w:tr>
    </w:tbl>
    <w:p w14:paraId="3E54B781" w14:textId="531096D2" w:rsidR="006E4981" w:rsidRDefault="006E4981" w:rsidP="00147E64"/>
    <w:p w14:paraId="2D77C140" w14:textId="1D6635EE" w:rsidR="00E04E34" w:rsidRPr="00E04E34" w:rsidRDefault="002663ED" w:rsidP="00E04E34">
      <w:pPr>
        <w:pStyle w:val="3"/>
        <w:spacing w:before="163" w:after="163"/>
        <w:ind w:right="240"/>
      </w:pPr>
      <w:bookmarkStart w:id="43" w:name="_Toc34315017"/>
      <w:r>
        <w:rPr>
          <w:rFonts w:hint="eastAsia"/>
        </w:rPr>
        <w:t>上传包到</w:t>
      </w:r>
      <w:r w:rsidR="00747AF4">
        <w:rPr>
          <w:rFonts w:hint="eastAsia"/>
        </w:rPr>
        <w:t>主</w:t>
      </w:r>
      <w:r w:rsidR="00831B1F" w:rsidRPr="007D02E6">
        <w:t>172.26.103.76</w:t>
      </w:r>
      <w:r>
        <w:rPr>
          <w:rFonts w:hint="eastAsia"/>
        </w:rPr>
        <w:t>服务器</w:t>
      </w:r>
      <w:bookmarkEnd w:id="43"/>
    </w:p>
    <w:p w14:paraId="54D126E7" w14:textId="629BF20B" w:rsidR="002663ED" w:rsidRPr="002663ED" w:rsidRDefault="002663ED" w:rsidP="002663ED">
      <w:r w:rsidRPr="002663ED">
        <w:t>rocketmq-all-4.5.0-bin-release.zip</w:t>
      </w:r>
    </w:p>
    <w:p w14:paraId="0A523906" w14:textId="45636D8B" w:rsidR="006E4981" w:rsidRDefault="00E71154" w:rsidP="00147E64">
      <w:r w:rsidRPr="00E71154">
        <w:t>unzip rocketmq-all-4.5.0-bin-release.zip</w:t>
      </w:r>
    </w:p>
    <w:p w14:paraId="76FF3939" w14:textId="752FB09E" w:rsidR="00D44F2F" w:rsidRDefault="00E71154" w:rsidP="00147E64">
      <w:r w:rsidRPr="00E71154">
        <w:t>mv rocketmq-all-4.5.0-bin-release /usr/local/rocketmq-4.5.0</w:t>
      </w:r>
    </w:p>
    <w:p w14:paraId="41979057" w14:textId="6E8925A8" w:rsidR="00E04E34" w:rsidRDefault="00E04E34" w:rsidP="00147E64"/>
    <w:p w14:paraId="1E7685E2" w14:textId="75DD7398" w:rsidR="00E04E34" w:rsidRDefault="00595F0A" w:rsidP="00E04E34">
      <w:pPr>
        <w:pStyle w:val="3"/>
        <w:spacing w:before="163" w:after="163"/>
        <w:ind w:right="240"/>
      </w:pPr>
      <w:bookmarkStart w:id="44" w:name="_Toc34315018"/>
      <w:r>
        <w:rPr>
          <w:rFonts w:hint="eastAsia"/>
        </w:rPr>
        <w:t>两台</w:t>
      </w:r>
      <w:r w:rsidR="00B07DEE">
        <w:rPr>
          <w:rFonts w:hint="eastAsia"/>
        </w:rPr>
        <w:t xml:space="preserve"> </w:t>
      </w:r>
      <w:r>
        <w:rPr>
          <w:rFonts w:hint="eastAsia"/>
        </w:rPr>
        <w:t>服务器分别</w:t>
      </w:r>
      <w:r w:rsidR="00E04E34">
        <w:rPr>
          <w:rFonts w:hint="eastAsia"/>
        </w:rPr>
        <w:t>配置</w:t>
      </w:r>
      <w:r w:rsidR="00E04E34">
        <w:rPr>
          <w:rFonts w:hint="eastAsia"/>
        </w:rPr>
        <w:t>jdk</w:t>
      </w:r>
      <w:bookmarkEnd w:id="44"/>
      <w:r w:rsidR="00E04E34">
        <w:t xml:space="preserve">  </w:t>
      </w:r>
    </w:p>
    <w:p w14:paraId="47F8DD93" w14:textId="4256B76C" w:rsidR="00E04E34" w:rsidRPr="00E04E34" w:rsidRDefault="00E04E34" w:rsidP="00E04E34">
      <w:r w:rsidRPr="00E04E34">
        <w:t>yum install java-1.8.0-openjdk java-1.8.0-openjdk-devel</w:t>
      </w:r>
      <w:r>
        <w:t xml:space="preserve"> -y </w:t>
      </w:r>
    </w:p>
    <w:p w14:paraId="06062A42" w14:textId="610A8C8B" w:rsidR="00D44F2F" w:rsidRDefault="00D44F2F" w:rsidP="00147E64"/>
    <w:p w14:paraId="7E24C66F" w14:textId="6D6777E6" w:rsidR="000E661E" w:rsidRDefault="000E661E" w:rsidP="000E661E">
      <w:r>
        <w:rPr>
          <w:rFonts w:hint="eastAsia"/>
        </w:rPr>
        <w:t>所有的</w:t>
      </w:r>
      <w:r>
        <w:rPr>
          <w:rFonts w:hint="eastAsia"/>
        </w:rPr>
        <w:t>jdk</w:t>
      </w:r>
      <w:r>
        <w:rPr>
          <w:rFonts w:hint="eastAsia"/>
        </w:rPr>
        <w:t>，不管是</w:t>
      </w:r>
      <w:r>
        <w:rPr>
          <w:rFonts w:hint="eastAsia"/>
        </w:rPr>
        <w:t>yum</w:t>
      </w:r>
      <w:r>
        <w:rPr>
          <w:rFonts w:hint="eastAsia"/>
        </w:rPr>
        <w:t>安装的还是解压缩的，都要添加到环境变量，</w:t>
      </w:r>
      <w:r>
        <w:rPr>
          <w:rFonts w:hint="eastAsia"/>
        </w:rPr>
        <w:t xml:space="preserve">/bin/tools.sh </w:t>
      </w:r>
      <w:r>
        <w:rPr>
          <w:rFonts w:hint="eastAsia"/>
        </w:rPr>
        <w:t>会通过环境变量来运行</w:t>
      </w:r>
      <w:r>
        <w:rPr>
          <w:rFonts w:hint="eastAsia"/>
        </w:rPr>
        <w:t>java</w:t>
      </w:r>
    </w:p>
    <w:p w14:paraId="63DD80CA" w14:textId="77777777" w:rsidR="000E661E" w:rsidRDefault="000E661E" w:rsidP="000E661E">
      <w:r>
        <w:rPr>
          <w:rFonts w:hint="eastAsia"/>
        </w:rPr>
        <w:t>yum</w:t>
      </w:r>
      <w:r>
        <w:rPr>
          <w:rFonts w:hint="eastAsia"/>
        </w:rPr>
        <w:t>安装的</w:t>
      </w:r>
      <w:r>
        <w:rPr>
          <w:rFonts w:hint="eastAsia"/>
        </w:rPr>
        <w:t>openjdk</w:t>
      </w:r>
      <w:r>
        <w:rPr>
          <w:rFonts w:hint="eastAsia"/>
        </w:rPr>
        <w:t>配置环境变量</w:t>
      </w:r>
    </w:p>
    <w:p w14:paraId="43A2B7F3" w14:textId="77777777" w:rsidR="000E661E" w:rsidRDefault="000E661E" w:rsidP="002A08CC">
      <w:pPr>
        <w:pStyle w:val="af"/>
      </w:pPr>
      <w:r>
        <w:t>JAVA_HOME=/usr/lib/jvm/java</w:t>
      </w:r>
    </w:p>
    <w:p w14:paraId="5477B4B3" w14:textId="77777777" w:rsidR="000E661E" w:rsidRDefault="000E661E" w:rsidP="002A08CC">
      <w:pPr>
        <w:pStyle w:val="af"/>
      </w:pPr>
      <w:r>
        <w:t>JRE_HOME=/usr/lib/jvm/java/jre</w:t>
      </w:r>
    </w:p>
    <w:p w14:paraId="0F5C258D" w14:textId="77777777" w:rsidR="000E661E" w:rsidRDefault="000E661E" w:rsidP="002A08CC">
      <w:pPr>
        <w:pStyle w:val="af"/>
      </w:pPr>
      <w:r>
        <w:t>PATH=$PATH:$JAVA_HOME/bin:$JRE_HOME/bin</w:t>
      </w:r>
    </w:p>
    <w:p w14:paraId="5D1942A0" w14:textId="77777777" w:rsidR="000E661E" w:rsidRDefault="000E661E" w:rsidP="002A08CC">
      <w:pPr>
        <w:pStyle w:val="af"/>
      </w:pPr>
      <w:r>
        <w:t>CLASSPATH=.:$JAVA_HOME/lib/dt.jar:$JAVA_HOME/lib/tools.jar:$JRE_HOME/lib</w:t>
      </w:r>
    </w:p>
    <w:p w14:paraId="6CBEA0E3" w14:textId="2D1DDB01" w:rsidR="000E661E" w:rsidRDefault="000E661E" w:rsidP="002A08CC">
      <w:pPr>
        <w:pStyle w:val="af"/>
      </w:pPr>
      <w:r>
        <w:lastRenderedPageBreak/>
        <w:t>export JAVA_HOME JRE_HOME PATH CLASSPATH</w:t>
      </w:r>
    </w:p>
    <w:p w14:paraId="50AF7D04" w14:textId="77777777" w:rsidR="000E661E" w:rsidRDefault="000E661E" w:rsidP="00147E64"/>
    <w:p w14:paraId="64BB4BD6" w14:textId="0B737D7D" w:rsidR="00F77F23" w:rsidRDefault="00F77F23" w:rsidP="00147E64">
      <w:r>
        <w:rPr>
          <w:rFonts w:hint="eastAsia"/>
        </w:rPr>
        <w:t>java</w:t>
      </w:r>
      <w:r>
        <w:t xml:space="preserve"> -version</w:t>
      </w:r>
    </w:p>
    <w:p w14:paraId="68A1ED50" w14:textId="61E9034B" w:rsidR="00F77F23" w:rsidRDefault="00F77F23" w:rsidP="00147E64">
      <w:r>
        <w:rPr>
          <w:rFonts w:hint="eastAsia"/>
        </w:rPr>
        <w:t>j</w:t>
      </w:r>
      <w:r>
        <w:t xml:space="preserve">ps </w:t>
      </w:r>
    </w:p>
    <w:p w14:paraId="4330385A" w14:textId="1C226102" w:rsidR="003B259B" w:rsidRDefault="00DA7D4A" w:rsidP="00147E64">
      <w:r>
        <w:rPr>
          <w:rFonts w:hint="eastAsia"/>
        </w:rPr>
        <w:t>echo</w:t>
      </w:r>
      <w:r>
        <w:t xml:space="preserve"> $JAVA_HOME</w:t>
      </w:r>
    </w:p>
    <w:p w14:paraId="5BC80B3E" w14:textId="77777777" w:rsidR="00DA7D4A" w:rsidRDefault="00DA7D4A" w:rsidP="00147E64"/>
    <w:p w14:paraId="07F4DD2A" w14:textId="0806AD42" w:rsidR="003B259B" w:rsidRDefault="003B259B" w:rsidP="003B259B">
      <w:pPr>
        <w:pStyle w:val="3"/>
        <w:spacing w:before="163" w:after="163"/>
        <w:ind w:right="240"/>
      </w:pPr>
      <w:bookmarkStart w:id="45" w:name="_Toc34315019"/>
      <w:r>
        <w:rPr>
          <w:rFonts w:hint="eastAsia"/>
        </w:rPr>
        <w:t>创建</w:t>
      </w:r>
      <w:r>
        <w:rPr>
          <w:rFonts w:hint="eastAsia"/>
        </w:rPr>
        <w:t>RocketMQ</w:t>
      </w:r>
      <w:r>
        <w:rPr>
          <w:rFonts w:hint="eastAsia"/>
        </w:rPr>
        <w:t>存储文件的目录</w:t>
      </w:r>
      <w:bookmarkEnd w:id="45"/>
    </w:p>
    <w:p w14:paraId="57D54FF9" w14:textId="05A6DC0B" w:rsidR="003B259B" w:rsidRDefault="003B259B" w:rsidP="003B259B">
      <w:r>
        <w:t>cd /usr/local/rocketmq-4.5</w:t>
      </w:r>
      <w:r w:rsidR="00134541">
        <w:rPr>
          <w:rFonts w:hint="eastAsia"/>
        </w:rPr>
        <w:t>.</w:t>
      </w:r>
      <w:r w:rsidR="00134541">
        <w:t>0</w:t>
      </w:r>
      <w:r>
        <w:t>/</w:t>
      </w:r>
    </w:p>
    <w:p w14:paraId="2D69FABF" w14:textId="77777777" w:rsidR="003B259B" w:rsidRDefault="003B259B" w:rsidP="003B259B">
      <w:r>
        <w:t>mkdir logs</w:t>
      </w:r>
    </w:p>
    <w:p w14:paraId="55C52B75" w14:textId="77777777" w:rsidR="003B259B" w:rsidRDefault="003B259B" w:rsidP="003B259B">
      <w:r>
        <w:t>mkdir store</w:t>
      </w:r>
    </w:p>
    <w:p w14:paraId="0820F894" w14:textId="77777777" w:rsidR="003B259B" w:rsidRDefault="003B259B" w:rsidP="003B259B">
      <w:r>
        <w:t>cd store/</w:t>
      </w:r>
    </w:p>
    <w:p w14:paraId="73ED0DC5" w14:textId="77777777" w:rsidR="003B259B" w:rsidRDefault="003B259B" w:rsidP="003B259B">
      <w:r>
        <w:t>mkdir commitlog</w:t>
      </w:r>
    </w:p>
    <w:p w14:paraId="68362DC2" w14:textId="77777777" w:rsidR="003B259B" w:rsidRDefault="003B259B" w:rsidP="003B259B">
      <w:r>
        <w:t>mkdir consumequeue</w:t>
      </w:r>
    </w:p>
    <w:p w14:paraId="01865A99" w14:textId="77777777" w:rsidR="003B259B" w:rsidRDefault="003B259B" w:rsidP="003B259B">
      <w:r>
        <w:t>mkdir index</w:t>
      </w:r>
    </w:p>
    <w:p w14:paraId="1A4E615F" w14:textId="77777777" w:rsidR="003B259B" w:rsidRDefault="003B259B" w:rsidP="003B259B"/>
    <w:p w14:paraId="4BFA3F6C" w14:textId="77777777" w:rsidR="003B259B" w:rsidRPr="009464A6" w:rsidRDefault="003B259B" w:rsidP="003B259B">
      <w:pPr>
        <w:rPr>
          <w:highlight w:val="yellow"/>
        </w:rPr>
      </w:pPr>
      <w:r w:rsidRPr="009464A6">
        <w:rPr>
          <w:rFonts w:hint="eastAsia"/>
          <w:highlight w:val="yellow"/>
        </w:rPr>
        <w:t>文件夹说明：</w:t>
      </w:r>
    </w:p>
    <w:p w14:paraId="5A5FE345" w14:textId="77777777" w:rsidR="003B259B" w:rsidRPr="009464A6" w:rsidRDefault="003B259B" w:rsidP="003B259B">
      <w:pPr>
        <w:rPr>
          <w:highlight w:val="yellow"/>
        </w:rPr>
      </w:pPr>
      <w:r w:rsidRPr="009464A6">
        <w:rPr>
          <w:rFonts w:hint="eastAsia"/>
          <w:highlight w:val="yellow"/>
        </w:rPr>
        <w:t>logs:</w:t>
      </w:r>
      <w:r w:rsidRPr="009464A6">
        <w:rPr>
          <w:rFonts w:hint="eastAsia"/>
          <w:highlight w:val="yellow"/>
        </w:rPr>
        <w:t>存储</w:t>
      </w:r>
      <w:r w:rsidRPr="009464A6">
        <w:rPr>
          <w:rFonts w:hint="eastAsia"/>
          <w:highlight w:val="yellow"/>
        </w:rPr>
        <w:t>RocketMQ</w:t>
      </w:r>
      <w:r w:rsidRPr="009464A6">
        <w:rPr>
          <w:rFonts w:hint="eastAsia"/>
          <w:highlight w:val="yellow"/>
        </w:rPr>
        <w:t>日志目录</w:t>
      </w:r>
    </w:p>
    <w:p w14:paraId="2B9EA5BC" w14:textId="77777777" w:rsidR="003B259B" w:rsidRPr="009464A6" w:rsidRDefault="003B259B" w:rsidP="003B259B">
      <w:pPr>
        <w:rPr>
          <w:highlight w:val="yellow"/>
        </w:rPr>
      </w:pPr>
      <w:r w:rsidRPr="009464A6">
        <w:rPr>
          <w:rFonts w:hint="eastAsia"/>
          <w:highlight w:val="yellow"/>
        </w:rPr>
        <w:t>store:</w:t>
      </w:r>
      <w:r w:rsidRPr="009464A6">
        <w:rPr>
          <w:rFonts w:hint="eastAsia"/>
          <w:highlight w:val="yellow"/>
        </w:rPr>
        <w:t>存储</w:t>
      </w:r>
      <w:r w:rsidRPr="009464A6">
        <w:rPr>
          <w:rFonts w:hint="eastAsia"/>
          <w:highlight w:val="yellow"/>
        </w:rPr>
        <w:t>RocketMQ</w:t>
      </w:r>
      <w:r w:rsidRPr="009464A6">
        <w:rPr>
          <w:rFonts w:hint="eastAsia"/>
          <w:highlight w:val="yellow"/>
        </w:rPr>
        <w:t>数据文件目录</w:t>
      </w:r>
    </w:p>
    <w:p w14:paraId="0048E4B5" w14:textId="77777777" w:rsidR="003B259B" w:rsidRPr="009464A6" w:rsidRDefault="003B259B" w:rsidP="003B259B">
      <w:pPr>
        <w:rPr>
          <w:highlight w:val="yellow"/>
        </w:rPr>
      </w:pPr>
      <w:r w:rsidRPr="009464A6">
        <w:rPr>
          <w:rFonts w:hint="eastAsia"/>
          <w:highlight w:val="yellow"/>
        </w:rPr>
        <w:t>commitlog:</w:t>
      </w:r>
      <w:r w:rsidRPr="009464A6">
        <w:rPr>
          <w:rFonts w:hint="eastAsia"/>
          <w:highlight w:val="yellow"/>
        </w:rPr>
        <w:t>存储</w:t>
      </w:r>
      <w:r w:rsidRPr="009464A6">
        <w:rPr>
          <w:rFonts w:hint="eastAsia"/>
          <w:highlight w:val="yellow"/>
        </w:rPr>
        <w:t>RocketMQ</w:t>
      </w:r>
      <w:r w:rsidRPr="009464A6">
        <w:rPr>
          <w:rFonts w:hint="eastAsia"/>
          <w:highlight w:val="yellow"/>
        </w:rPr>
        <w:t>消息信息</w:t>
      </w:r>
    </w:p>
    <w:p w14:paraId="7CC7A52A" w14:textId="077AAB34" w:rsidR="003B259B" w:rsidRDefault="003B259B" w:rsidP="003B259B">
      <w:r w:rsidRPr="009464A6">
        <w:rPr>
          <w:rFonts w:hint="eastAsia"/>
          <w:highlight w:val="yellow"/>
        </w:rPr>
        <w:t>consumequeue</w:t>
      </w:r>
      <w:r w:rsidRPr="009464A6">
        <w:rPr>
          <w:rFonts w:hint="eastAsia"/>
          <w:highlight w:val="yellow"/>
        </w:rPr>
        <w:t>、</w:t>
      </w:r>
      <w:r w:rsidRPr="009464A6">
        <w:rPr>
          <w:rFonts w:hint="eastAsia"/>
          <w:highlight w:val="yellow"/>
        </w:rPr>
        <w:t>index:</w:t>
      </w:r>
      <w:r w:rsidRPr="009464A6">
        <w:rPr>
          <w:rFonts w:hint="eastAsia"/>
          <w:highlight w:val="yellow"/>
        </w:rPr>
        <w:t>存储消息的索引数据</w:t>
      </w:r>
    </w:p>
    <w:p w14:paraId="47080A49" w14:textId="77777777" w:rsidR="003B259B" w:rsidRDefault="003B259B" w:rsidP="00147E64"/>
    <w:p w14:paraId="6BB29C02" w14:textId="53D0FBA2" w:rsidR="00D44F2F" w:rsidRDefault="00D75FA5" w:rsidP="00D75FA5">
      <w:pPr>
        <w:pStyle w:val="3"/>
        <w:spacing w:before="163" w:after="163"/>
        <w:ind w:right="240"/>
      </w:pPr>
      <w:bookmarkStart w:id="46" w:name="_Toc34315020"/>
      <w:r>
        <w:rPr>
          <w:rFonts w:hint="eastAsia"/>
        </w:rPr>
        <w:t>更改</w:t>
      </w:r>
      <w:r w:rsidR="00FF41DC">
        <w:rPr>
          <w:rFonts w:hint="eastAsia"/>
        </w:rPr>
        <w:t>上传到主服务器的</w:t>
      </w:r>
      <w:r>
        <w:rPr>
          <w:rFonts w:hint="eastAsia"/>
        </w:rPr>
        <w:t>配置文件</w:t>
      </w:r>
      <w:bookmarkEnd w:id="46"/>
    </w:p>
    <w:p w14:paraId="2D7D6A8C" w14:textId="4EDB0D27" w:rsidR="00061D32" w:rsidRDefault="003E3F35" w:rsidP="00D75FA5">
      <w:r>
        <w:rPr>
          <w:rFonts w:hint="eastAsia"/>
        </w:rPr>
        <w:t>先修改主配置文件</w:t>
      </w:r>
    </w:p>
    <w:p w14:paraId="65AB2AA0" w14:textId="4C42EA2D" w:rsidR="003E3F35" w:rsidRDefault="0060421A" w:rsidP="00D75FA5">
      <w:r w:rsidRPr="0060421A">
        <w:t>vi /usr/local/rocketmq-4.5.0/conf/2m-2s-sync/broker-a.properties</w:t>
      </w:r>
    </w:p>
    <w:p w14:paraId="3E1EAE45" w14:textId="00223779" w:rsidR="00B77CBA" w:rsidRDefault="00B77CBA" w:rsidP="00D75FA5">
      <w:r>
        <w:rPr>
          <w:rFonts w:hint="eastAsia"/>
        </w:rPr>
        <w:t>主要需要注意修改的：</w:t>
      </w:r>
    </w:p>
    <w:p w14:paraId="3BB6D498" w14:textId="02DC666C" w:rsidR="00B77CBA" w:rsidRDefault="00B77CBA" w:rsidP="00D75FA5">
      <w:r>
        <w:t xml:space="preserve">brokerClusterName      </w:t>
      </w:r>
      <w:r>
        <w:rPr>
          <w:rFonts w:hint="eastAsia"/>
        </w:rPr>
        <w:t>#</w:t>
      </w:r>
      <w:r>
        <w:rPr>
          <w:rFonts w:hint="eastAsia"/>
        </w:rPr>
        <w:t>所属集群名字</w:t>
      </w:r>
    </w:p>
    <w:p w14:paraId="57269153" w14:textId="2B63183D" w:rsidR="00B77CBA" w:rsidRDefault="00B77CBA" w:rsidP="00D75FA5">
      <w:r>
        <w:t xml:space="preserve">brokerName            </w:t>
      </w:r>
      <w:r>
        <w:rPr>
          <w:rFonts w:hint="eastAsia"/>
        </w:rPr>
        <w:t>#broker</w:t>
      </w:r>
      <w:r>
        <w:rPr>
          <w:rFonts w:hint="eastAsia"/>
        </w:rPr>
        <w:t>名字，注意此处不同的配置文件填写的不一样</w:t>
      </w:r>
    </w:p>
    <w:p w14:paraId="79656CC6" w14:textId="27FCF8AE" w:rsidR="00B77CBA" w:rsidRDefault="00B77CBA" w:rsidP="00D75FA5">
      <w:r>
        <w:t>brokerId</w:t>
      </w:r>
      <w:r w:rsidR="00D2384A">
        <w:t xml:space="preserve">               </w:t>
      </w:r>
      <w:r w:rsidR="00D2384A">
        <w:rPr>
          <w:rFonts w:hint="eastAsia"/>
        </w:rPr>
        <w:t xml:space="preserve">#0 </w:t>
      </w:r>
      <w:r w:rsidR="00D2384A">
        <w:rPr>
          <w:rFonts w:hint="eastAsia"/>
        </w:rPr>
        <w:t>表示</w:t>
      </w:r>
      <w:r w:rsidR="00D2384A">
        <w:rPr>
          <w:rFonts w:hint="eastAsia"/>
        </w:rPr>
        <w:t xml:space="preserve">Master, &gt; 0 </w:t>
      </w:r>
      <w:r w:rsidR="00D2384A">
        <w:rPr>
          <w:rFonts w:hint="eastAsia"/>
        </w:rPr>
        <w:t>表示</w:t>
      </w:r>
      <w:r w:rsidR="00D2384A">
        <w:rPr>
          <w:rFonts w:hint="eastAsia"/>
        </w:rPr>
        <w:t>slave</w:t>
      </w:r>
    </w:p>
    <w:p w14:paraId="2EDCFA30" w14:textId="5ED87E67" w:rsidR="00210A7E" w:rsidRDefault="00CD48C8" w:rsidP="00D75FA5">
      <w:r>
        <w:t>namesrvAddr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 xml:space="preserve">#nameServer </w:t>
      </w:r>
      <w:r>
        <w:rPr>
          <w:rFonts w:hint="eastAsia"/>
        </w:rPr>
        <w:t>地址，分号分割</w:t>
      </w:r>
      <w:r w:rsidR="007400D1">
        <w:rPr>
          <w:rFonts w:hint="eastAsia"/>
        </w:rPr>
        <w:t xml:space="preserve"> </w:t>
      </w:r>
      <w:r w:rsidR="007400D1" w:rsidRPr="007400D1">
        <w:t>172.26.103.76</w:t>
      </w:r>
      <w:r w:rsidR="007400D1">
        <w:t>:9876;</w:t>
      </w:r>
      <w:r w:rsidR="007400D1" w:rsidRPr="007400D1">
        <w:t>172.26.103.7</w:t>
      </w:r>
      <w:r w:rsidR="00620CA4">
        <w:rPr>
          <w:rFonts w:hint="eastAsia"/>
        </w:rPr>
        <w:t>7</w:t>
      </w:r>
      <w:r w:rsidR="007400D1">
        <w:t>:9876</w:t>
      </w:r>
    </w:p>
    <w:p w14:paraId="31A63696" w14:textId="517228B0" w:rsidR="007400D1" w:rsidRDefault="00953D17" w:rsidP="00D75FA5">
      <w:r>
        <w:t xml:space="preserve">storePathRootDir        </w:t>
      </w:r>
      <w:r>
        <w:rPr>
          <w:rFonts w:hint="eastAsia"/>
        </w:rPr>
        <w:t>#</w:t>
      </w:r>
      <w:r>
        <w:rPr>
          <w:rFonts w:hint="eastAsia"/>
        </w:rPr>
        <w:t>存储路径</w:t>
      </w:r>
    </w:p>
    <w:p w14:paraId="238FB80A" w14:textId="5026E767" w:rsidR="00DE7B15" w:rsidRDefault="00DE7B15" w:rsidP="00D75FA5">
      <w:r>
        <w:t xml:space="preserve">brokerRole             </w:t>
      </w:r>
      <w:r>
        <w:rPr>
          <w:rFonts w:hint="eastAsia"/>
        </w:rPr>
        <w:t xml:space="preserve"># Broker </w:t>
      </w:r>
      <w:r>
        <w:rPr>
          <w:rFonts w:hint="eastAsia"/>
        </w:rPr>
        <w:t>的角色</w:t>
      </w:r>
    </w:p>
    <w:p w14:paraId="5A7AD755" w14:textId="59E43FC7" w:rsidR="00DE7B15" w:rsidRDefault="009B06A3" w:rsidP="00D75FA5">
      <w:r>
        <w:lastRenderedPageBreak/>
        <w:t xml:space="preserve">flushDiskType          </w:t>
      </w:r>
      <w:r>
        <w:rPr>
          <w:rFonts w:hint="eastAsia"/>
        </w:rPr>
        <w:t>#</w:t>
      </w:r>
      <w:r>
        <w:rPr>
          <w:rFonts w:hint="eastAsia"/>
        </w:rPr>
        <w:t>刷盘方式</w:t>
      </w:r>
    </w:p>
    <w:p w14:paraId="665B3531" w14:textId="77777777" w:rsidR="00DE7B15" w:rsidRDefault="00DE7B15" w:rsidP="00D75FA5"/>
    <w:p w14:paraId="15A21BF0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所属集群名字</w:t>
      </w:r>
    </w:p>
    <w:p w14:paraId="071670AD" w14:textId="77777777" w:rsidR="00061D32" w:rsidRDefault="00061D32" w:rsidP="00061D32">
      <w:pPr>
        <w:pStyle w:val="af"/>
      </w:pPr>
      <w:r>
        <w:t>brokerClusterName=rocketmq-cluster</w:t>
      </w:r>
    </w:p>
    <w:p w14:paraId="02ED4FF4" w14:textId="77777777" w:rsidR="00061D32" w:rsidRDefault="00061D32" w:rsidP="00061D32">
      <w:pPr>
        <w:pStyle w:val="af"/>
      </w:pPr>
      <w:r>
        <w:rPr>
          <w:rFonts w:hint="eastAsia"/>
        </w:rPr>
        <w:t>#broker</w:t>
      </w:r>
      <w:r>
        <w:rPr>
          <w:rFonts w:hint="eastAsia"/>
        </w:rPr>
        <w:t>名字，注意此处不同的配置文件填写的不一样</w:t>
      </w:r>
    </w:p>
    <w:p w14:paraId="6520F278" w14:textId="77777777" w:rsidR="00061D32" w:rsidRDefault="00061D32" w:rsidP="00061D32">
      <w:pPr>
        <w:pStyle w:val="af"/>
      </w:pPr>
      <w:r>
        <w:t>brokerName=broker-a</w:t>
      </w:r>
    </w:p>
    <w:p w14:paraId="3C02D397" w14:textId="77777777" w:rsidR="00061D32" w:rsidRDefault="00061D32" w:rsidP="00061D32">
      <w:pPr>
        <w:pStyle w:val="af"/>
      </w:pPr>
      <w:r>
        <w:rPr>
          <w:rFonts w:hint="eastAsia"/>
        </w:rPr>
        <w:t xml:space="preserve">#0 </w:t>
      </w:r>
      <w:r>
        <w:rPr>
          <w:rFonts w:hint="eastAsia"/>
        </w:rPr>
        <w:t>表示</w:t>
      </w:r>
      <w:r>
        <w:rPr>
          <w:rFonts w:hint="eastAsia"/>
        </w:rPr>
        <w:t xml:space="preserve">Master, &gt; 0 </w:t>
      </w:r>
      <w:r>
        <w:rPr>
          <w:rFonts w:hint="eastAsia"/>
        </w:rPr>
        <w:t>表示</w:t>
      </w:r>
      <w:r>
        <w:rPr>
          <w:rFonts w:hint="eastAsia"/>
        </w:rPr>
        <w:t>slave</w:t>
      </w:r>
    </w:p>
    <w:p w14:paraId="537C2B36" w14:textId="77777777" w:rsidR="00061D32" w:rsidRDefault="00061D32" w:rsidP="00061D32">
      <w:pPr>
        <w:pStyle w:val="af"/>
      </w:pPr>
      <w:r>
        <w:t>brokerId=0</w:t>
      </w:r>
    </w:p>
    <w:p w14:paraId="5D928AE9" w14:textId="77777777" w:rsidR="00061D32" w:rsidRDefault="00061D32" w:rsidP="00061D32">
      <w:pPr>
        <w:pStyle w:val="af"/>
      </w:pPr>
      <w:r>
        <w:rPr>
          <w:rFonts w:hint="eastAsia"/>
        </w:rPr>
        <w:t xml:space="preserve">#nameServer </w:t>
      </w:r>
      <w:r>
        <w:rPr>
          <w:rFonts w:hint="eastAsia"/>
        </w:rPr>
        <w:t>地址，分号分割</w:t>
      </w:r>
    </w:p>
    <w:p w14:paraId="59E7F3BF" w14:textId="73A46DF1" w:rsidR="00061D32" w:rsidRDefault="00061D32" w:rsidP="00061D32">
      <w:pPr>
        <w:pStyle w:val="af"/>
      </w:pPr>
      <w:r>
        <w:t>namesrvAddr=</w:t>
      </w:r>
      <w:r w:rsidR="000B0F67" w:rsidRPr="000B0F67">
        <w:t>172.26.103.76:9876;172.26.103.77:9876</w:t>
      </w:r>
    </w:p>
    <w:p w14:paraId="327EBDD4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在发送消息时，自动创建服务器不存在的</w:t>
      </w:r>
      <w:r>
        <w:rPr>
          <w:rFonts w:hint="eastAsia"/>
        </w:rPr>
        <w:t>Topic</w:t>
      </w:r>
      <w:r>
        <w:rPr>
          <w:rFonts w:hint="eastAsia"/>
        </w:rPr>
        <w:t>，默认创建的队列数</w:t>
      </w:r>
    </w:p>
    <w:p w14:paraId="434546E1" w14:textId="77777777" w:rsidR="00061D32" w:rsidRDefault="00061D32" w:rsidP="00061D32">
      <w:pPr>
        <w:pStyle w:val="af"/>
      </w:pPr>
      <w:r>
        <w:t>defaultTopicQueueNums=4</w:t>
      </w:r>
    </w:p>
    <w:p w14:paraId="53BD0FE9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是否允许</w:t>
      </w:r>
      <w:r>
        <w:rPr>
          <w:rFonts w:hint="eastAsia"/>
        </w:rPr>
        <w:t xml:space="preserve">Broker </w:t>
      </w:r>
      <w:r>
        <w:rPr>
          <w:rFonts w:hint="eastAsia"/>
        </w:rPr>
        <w:t>自动创建</w:t>
      </w:r>
      <w:r>
        <w:rPr>
          <w:rFonts w:hint="eastAsia"/>
        </w:rPr>
        <w:t>Topic</w:t>
      </w:r>
      <w:r>
        <w:rPr>
          <w:rFonts w:hint="eastAsia"/>
        </w:rPr>
        <w:t>，建议线下开启，线上关闭</w:t>
      </w:r>
    </w:p>
    <w:p w14:paraId="1718463F" w14:textId="77777777" w:rsidR="00061D32" w:rsidRDefault="00061D32" w:rsidP="00061D32">
      <w:pPr>
        <w:pStyle w:val="af"/>
      </w:pPr>
      <w:r>
        <w:t>autoCreateTopicEnable=true</w:t>
      </w:r>
    </w:p>
    <w:p w14:paraId="194BA83F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是否允许</w:t>
      </w:r>
      <w:r>
        <w:rPr>
          <w:rFonts w:hint="eastAsia"/>
        </w:rPr>
        <w:t>Broker</w:t>
      </w:r>
      <w:r>
        <w:rPr>
          <w:rFonts w:hint="eastAsia"/>
        </w:rPr>
        <w:t>自动创建订阅组，建议线下开启，线上关闭</w:t>
      </w:r>
    </w:p>
    <w:p w14:paraId="068225B3" w14:textId="77777777" w:rsidR="00061D32" w:rsidRDefault="00061D32" w:rsidP="00061D32">
      <w:pPr>
        <w:pStyle w:val="af"/>
      </w:pPr>
      <w:r>
        <w:t>autoCreateSubscriptionGroup=true</w:t>
      </w:r>
    </w:p>
    <w:p w14:paraId="49ECE8F7" w14:textId="77777777" w:rsidR="00061D32" w:rsidRDefault="00061D32" w:rsidP="00061D32">
      <w:pPr>
        <w:pStyle w:val="af"/>
      </w:pPr>
      <w:r>
        <w:rPr>
          <w:rFonts w:hint="eastAsia"/>
        </w:rPr>
        <w:t xml:space="preserve">#Broker </w:t>
      </w:r>
      <w:r>
        <w:rPr>
          <w:rFonts w:hint="eastAsia"/>
        </w:rPr>
        <w:t>对外服务的监听端口</w:t>
      </w:r>
    </w:p>
    <w:p w14:paraId="20B23AA0" w14:textId="77777777" w:rsidR="00061D32" w:rsidRDefault="00061D32" w:rsidP="00061D32">
      <w:pPr>
        <w:pStyle w:val="af"/>
      </w:pPr>
      <w:r>
        <w:t>listenPort=10911</w:t>
      </w:r>
    </w:p>
    <w:p w14:paraId="707FDF5E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删除文件时间点，默认是凌晨</w:t>
      </w:r>
      <w:r>
        <w:rPr>
          <w:rFonts w:hint="eastAsia"/>
        </w:rPr>
        <w:t>4</w:t>
      </w:r>
      <w:r>
        <w:rPr>
          <w:rFonts w:hint="eastAsia"/>
        </w:rPr>
        <w:t>点</w:t>
      </w:r>
    </w:p>
    <w:p w14:paraId="74A911C8" w14:textId="77777777" w:rsidR="00061D32" w:rsidRDefault="00061D32" w:rsidP="00061D32">
      <w:pPr>
        <w:pStyle w:val="af"/>
      </w:pPr>
      <w:r>
        <w:t>deleteWhen=04</w:t>
      </w:r>
    </w:p>
    <w:p w14:paraId="151C1095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文件保留时间，默认</w:t>
      </w:r>
      <w:r>
        <w:rPr>
          <w:rFonts w:hint="eastAsia"/>
        </w:rPr>
        <w:t>48</w:t>
      </w:r>
      <w:r>
        <w:rPr>
          <w:rFonts w:hint="eastAsia"/>
        </w:rPr>
        <w:t>小时</w:t>
      </w:r>
    </w:p>
    <w:p w14:paraId="70B4DF65" w14:textId="77777777" w:rsidR="00061D32" w:rsidRDefault="00061D32" w:rsidP="00061D32">
      <w:pPr>
        <w:pStyle w:val="af"/>
      </w:pPr>
      <w:r>
        <w:t>fileReservedTime=120</w:t>
      </w:r>
    </w:p>
    <w:p w14:paraId="65EB1987" w14:textId="77777777" w:rsidR="00061D32" w:rsidRDefault="00061D32" w:rsidP="00061D32">
      <w:pPr>
        <w:pStyle w:val="af"/>
      </w:pPr>
      <w:r>
        <w:rPr>
          <w:rFonts w:hint="eastAsia"/>
        </w:rPr>
        <w:t>#commitLog</w:t>
      </w:r>
      <w:r>
        <w:rPr>
          <w:rFonts w:hint="eastAsia"/>
        </w:rPr>
        <w:t>每个文件的大小默认</w:t>
      </w:r>
      <w:r>
        <w:rPr>
          <w:rFonts w:hint="eastAsia"/>
        </w:rPr>
        <w:t>1G</w:t>
      </w:r>
    </w:p>
    <w:p w14:paraId="073F495B" w14:textId="77777777" w:rsidR="00061D32" w:rsidRDefault="00061D32" w:rsidP="00061D32">
      <w:pPr>
        <w:pStyle w:val="af"/>
      </w:pPr>
      <w:r>
        <w:t>mapedFileSizeCommitLog=1073741824</w:t>
      </w:r>
    </w:p>
    <w:p w14:paraId="21EDDE75" w14:textId="77777777" w:rsidR="00061D32" w:rsidRDefault="00061D32" w:rsidP="00061D32">
      <w:pPr>
        <w:pStyle w:val="af"/>
      </w:pPr>
      <w:r>
        <w:rPr>
          <w:rFonts w:hint="eastAsia"/>
        </w:rPr>
        <w:t>#ConsumeQueue</w:t>
      </w:r>
      <w:r>
        <w:rPr>
          <w:rFonts w:hint="eastAsia"/>
        </w:rPr>
        <w:t>每个文件默认存</w:t>
      </w:r>
      <w:r>
        <w:rPr>
          <w:rFonts w:hint="eastAsia"/>
        </w:rPr>
        <w:t>30W</w:t>
      </w:r>
      <w:r>
        <w:rPr>
          <w:rFonts w:hint="eastAsia"/>
        </w:rPr>
        <w:t>条，根据业务情况调整</w:t>
      </w:r>
    </w:p>
    <w:p w14:paraId="3D7C0366" w14:textId="77777777" w:rsidR="00061D32" w:rsidRDefault="00061D32" w:rsidP="00061D32">
      <w:pPr>
        <w:pStyle w:val="af"/>
      </w:pPr>
      <w:r>
        <w:t>mapedFileSizeConsumeQueue=300000</w:t>
      </w:r>
    </w:p>
    <w:p w14:paraId="599B322D" w14:textId="77777777" w:rsidR="00061D32" w:rsidRDefault="00061D32" w:rsidP="00061D32">
      <w:pPr>
        <w:pStyle w:val="af"/>
      </w:pPr>
      <w:r>
        <w:t>#destroyMapedFileIntervalForcibly=120000</w:t>
      </w:r>
    </w:p>
    <w:p w14:paraId="31E0C52F" w14:textId="77777777" w:rsidR="00061D32" w:rsidRDefault="00061D32" w:rsidP="00061D32">
      <w:pPr>
        <w:pStyle w:val="af"/>
      </w:pPr>
      <w:r>
        <w:lastRenderedPageBreak/>
        <w:t>#redeleteHangedFileInterval=120000</w:t>
      </w:r>
    </w:p>
    <w:p w14:paraId="16F977F0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设置物理文件磁盘最大使用率</w:t>
      </w:r>
    </w:p>
    <w:p w14:paraId="7B7B002F" w14:textId="77777777" w:rsidR="00061D32" w:rsidRDefault="00061D32" w:rsidP="00061D32">
      <w:pPr>
        <w:pStyle w:val="af"/>
      </w:pPr>
      <w:r>
        <w:t>#diskMaxUsedSpaceRatio=88</w:t>
      </w:r>
    </w:p>
    <w:p w14:paraId="38C30EA6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磁盘空间警戒阈值，超过这个值则停止接受消息，默认值</w:t>
      </w:r>
      <w:r>
        <w:rPr>
          <w:rFonts w:hint="eastAsia"/>
        </w:rPr>
        <w:t>90</w:t>
      </w:r>
    </w:p>
    <w:p w14:paraId="2E15CEA6" w14:textId="77777777" w:rsidR="00061D32" w:rsidRDefault="00061D32" w:rsidP="00061D32">
      <w:pPr>
        <w:pStyle w:val="af"/>
      </w:pPr>
      <w:r>
        <w:t>#diskSpaceWarningLevelRatio=90</w:t>
      </w:r>
    </w:p>
    <w:p w14:paraId="15A56FB4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强制删除文件阈值，默认</w:t>
      </w:r>
      <w:r>
        <w:rPr>
          <w:rFonts w:hint="eastAsia"/>
        </w:rPr>
        <w:t>85</w:t>
      </w:r>
    </w:p>
    <w:p w14:paraId="06BB051D" w14:textId="77777777" w:rsidR="00061D32" w:rsidRDefault="00061D32" w:rsidP="00061D32">
      <w:pPr>
        <w:pStyle w:val="af"/>
      </w:pPr>
      <w:r>
        <w:t>#diskSpaceCleanForciblyRatio=85</w:t>
      </w:r>
    </w:p>
    <w:p w14:paraId="4FBFF044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存储路径</w:t>
      </w:r>
    </w:p>
    <w:p w14:paraId="11714C87" w14:textId="77777777" w:rsidR="00061D32" w:rsidRDefault="00061D32" w:rsidP="00061D32">
      <w:pPr>
        <w:pStyle w:val="af"/>
      </w:pPr>
      <w:r>
        <w:t>storePathRootDir=/usr/local/rocketmq-4.5/store</w:t>
      </w:r>
    </w:p>
    <w:p w14:paraId="42919921" w14:textId="77777777" w:rsidR="00061D32" w:rsidRDefault="00061D32" w:rsidP="00061D32">
      <w:pPr>
        <w:pStyle w:val="af"/>
      </w:pPr>
      <w:r>
        <w:rPr>
          <w:rFonts w:hint="eastAsia"/>
        </w:rPr>
        <w:t>#commitLog</w:t>
      </w:r>
      <w:r>
        <w:rPr>
          <w:rFonts w:hint="eastAsia"/>
        </w:rPr>
        <w:t>存储路径</w:t>
      </w:r>
    </w:p>
    <w:p w14:paraId="66AC68C5" w14:textId="77777777" w:rsidR="00061D32" w:rsidRDefault="00061D32" w:rsidP="00061D32">
      <w:pPr>
        <w:pStyle w:val="af"/>
      </w:pPr>
      <w:r>
        <w:t>storePathCommitLog=/usr/local/rocketmq-4.5/store/commitlog</w:t>
      </w:r>
    </w:p>
    <w:p w14:paraId="7F3C28FA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消费队列存储路径</w:t>
      </w:r>
    </w:p>
    <w:p w14:paraId="41FCEFBD" w14:textId="77777777" w:rsidR="00061D32" w:rsidRDefault="00061D32" w:rsidP="00061D32">
      <w:pPr>
        <w:pStyle w:val="af"/>
      </w:pPr>
      <w:r>
        <w:t>storePathConsumeQueue=/usr/local/rocketmq-4.5/store/consumequeue</w:t>
      </w:r>
    </w:p>
    <w:p w14:paraId="1F85F550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消息索引存储路径</w:t>
      </w:r>
    </w:p>
    <w:p w14:paraId="7120B4C2" w14:textId="77777777" w:rsidR="00061D32" w:rsidRDefault="00061D32" w:rsidP="00061D32">
      <w:pPr>
        <w:pStyle w:val="af"/>
      </w:pPr>
      <w:r>
        <w:t>storePathIndex=/usr/local/rocketmq-4.5/store/index</w:t>
      </w:r>
    </w:p>
    <w:p w14:paraId="0EC3673F" w14:textId="77777777" w:rsidR="00061D32" w:rsidRDefault="00061D32" w:rsidP="00061D32">
      <w:pPr>
        <w:pStyle w:val="af"/>
      </w:pPr>
      <w:r>
        <w:rPr>
          <w:rFonts w:hint="eastAsia"/>
        </w:rPr>
        <w:t xml:space="preserve">#checkpoint </w:t>
      </w:r>
      <w:r>
        <w:rPr>
          <w:rFonts w:hint="eastAsia"/>
        </w:rPr>
        <w:t>文件存储路径</w:t>
      </w:r>
    </w:p>
    <w:p w14:paraId="795C9D98" w14:textId="77777777" w:rsidR="00061D32" w:rsidRDefault="00061D32" w:rsidP="00061D32">
      <w:pPr>
        <w:pStyle w:val="af"/>
      </w:pPr>
      <w:r>
        <w:t>storeCheckpoint=/usr/local/rocketmq-4.5/store/checkpoint</w:t>
      </w:r>
    </w:p>
    <w:p w14:paraId="7116DBE2" w14:textId="77777777" w:rsidR="00061D32" w:rsidRDefault="00061D32" w:rsidP="00061D32">
      <w:pPr>
        <w:pStyle w:val="af"/>
      </w:pPr>
      <w:r>
        <w:rPr>
          <w:rFonts w:hint="eastAsia"/>
        </w:rPr>
        <w:t xml:space="preserve">#abort </w:t>
      </w:r>
      <w:r>
        <w:rPr>
          <w:rFonts w:hint="eastAsia"/>
        </w:rPr>
        <w:t>文件存储路径</w:t>
      </w:r>
    </w:p>
    <w:p w14:paraId="14FE5D1F" w14:textId="77777777" w:rsidR="00061D32" w:rsidRDefault="00061D32" w:rsidP="00061D32">
      <w:pPr>
        <w:pStyle w:val="af"/>
      </w:pPr>
      <w:r>
        <w:t>abortFile=/usr/local/rocketmq-4.5/store/abort</w:t>
      </w:r>
    </w:p>
    <w:p w14:paraId="7D473704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限制的消息大小</w:t>
      </w:r>
    </w:p>
    <w:p w14:paraId="30167C9B" w14:textId="77777777" w:rsidR="00061D32" w:rsidRDefault="00061D32" w:rsidP="00061D32">
      <w:pPr>
        <w:pStyle w:val="af"/>
      </w:pPr>
      <w:r>
        <w:t>maxMessageSize=65536</w:t>
      </w:r>
    </w:p>
    <w:p w14:paraId="69B70C5D" w14:textId="77777777" w:rsidR="00061D32" w:rsidRDefault="00061D32" w:rsidP="00061D32">
      <w:pPr>
        <w:pStyle w:val="af"/>
      </w:pPr>
      <w:r>
        <w:t># flushCommitLogLeastPages=4</w:t>
      </w:r>
    </w:p>
    <w:p w14:paraId="2E62459F" w14:textId="77777777" w:rsidR="00061D32" w:rsidRDefault="00061D32" w:rsidP="00061D32">
      <w:pPr>
        <w:pStyle w:val="af"/>
      </w:pPr>
      <w:r>
        <w:t># flushConsumeQueueLeastPages=2</w:t>
      </w:r>
    </w:p>
    <w:p w14:paraId="0B15A594" w14:textId="77777777" w:rsidR="00061D32" w:rsidRDefault="00061D32" w:rsidP="00061D32">
      <w:pPr>
        <w:pStyle w:val="af"/>
      </w:pPr>
      <w:r>
        <w:t># flushCommitLogThoroughInterval=10000</w:t>
      </w:r>
    </w:p>
    <w:p w14:paraId="587DD6D0" w14:textId="77777777" w:rsidR="00061D32" w:rsidRDefault="00061D32" w:rsidP="00061D32">
      <w:pPr>
        <w:pStyle w:val="af"/>
      </w:pPr>
      <w:r>
        <w:t># flushConsumeQueueThoroughInterval=60000</w:t>
      </w:r>
    </w:p>
    <w:p w14:paraId="6EA6BE4E" w14:textId="77777777" w:rsidR="00061D32" w:rsidRDefault="00061D32" w:rsidP="00061D32">
      <w:pPr>
        <w:pStyle w:val="af"/>
      </w:pPr>
      <w:r>
        <w:rPr>
          <w:rFonts w:hint="eastAsia"/>
        </w:rPr>
        <w:t xml:space="preserve"># Broker </w:t>
      </w:r>
      <w:r>
        <w:rPr>
          <w:rFonts w:hint="eastAsia"/>
        </w:rPr>
        <w:t>的角色</w:t>
      </w:r>
    </w:p>
    <w:p w14:paraId="0DDFA0E3" w14:textId="77777777" w:rsidR="00061D32" w:rsidRDefault="00061D32" w:rsidP="00061D32">
      <w:pPr>
        <w:pStyle w:val="af"/>
      </w:pPr>
      <w:r>
        <w:rPr>
          <w:rFonts w:hint="eastAsia"/>
        </w:rPr>
        <w:t xml:space="preserve"># - ASYNC_MASTER </w:t>
      </w:r>
      <w:r>
        <w:rPr>
          <w:rFonts w:hint="eastAsia"/>
        </w:rPr>
        <w:t>异步复制</w:t>
      </w:r>
      <w:r>
        <w:rPr>
          <w:rFonts w:hint="eastAsia"/>
        </w:rPr>
        <w:t>Master</w:t>
      </w:r>
    </w:p>
    <w:p w14:paraId="572BE354" w14:textId="77777777" w:rsidR="00061D32" w:rsidRDefault="00061D32" w:rsidP="00061D32">
      <w:pPr>
        <w:pStyle w:val="af"/>
      </w:pPr>
      <w:r>
        <w:rPr>
          <w:rFonts w:hint="eastAsia"/>
        </w:rPr>
        <w:lastRenderedPageBreak/>
        <w:t xml:space="preserve"># - SYNC_MASTER </w:t>
      </w:r>
      <w:r>
        <w:rPr>
          <w:rFonts w:hint="eastAsia"/>
        </w:rPr>
        <w:t>同步双写</w:t>
      </w:r>
      <w:r>
        <w:rPr>
          <w:rFonts w:hint="eastAsia"/>
        </w:rPr>
        <w:t>Master</w:t>
      </w:r>
    </w:p>
    <w:p w14:paraId="49BCF691" w14:textId="77777777" w:rsidR="00061D32" w:rsidRDefault="00061D32" w:rsidP="00061D32">
      <w:pPr>
        <w:pStyle w:val="af"/>
      </w:pPr>
      <w:r>
        <w:t># - SLAVE</w:t>
      </w:r>
    </w:p>
    <w:p w14:paraId="714BE579" w14:textId="60FB075E" w:rsidR="00061D32" w:rsidRDefault="00061D32" w:rsidP="00061D32">
      <w:pPr>
        <w:pStyle w:val="af"/>
      </w:pPr>
      <w:r>
        <w:t>brokerRole=</w:t>
      </w:r>
      <w:r w:rsidR="00897FC9">
        <w:rPr>
          <w:rFonts w:hint="eastAsia"/>
        </w:rPr>
        <w:t>SYNC_MASTER</w:t>
      </w:r>
    </w:p>
    <w:p w14:paraId="07AF5A22" w14:textId="77777777" w:rsidR="00061D32" w:rsidRDefault="00061D32" w:rsidP="00061D32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刷盘方式</w:t>
      </w:r>
    </w:p>
    <w:p w14:paraId="6D217189" w14:textId="77777777" w:rsidR="00061D32" w:rsidRDefault="00061D32" w:rsidP="00061D32">
      <w:pPr>
        <w:pStyle w:val="af"/>
      </w:pPr>
      <w:r>
        <w:rPr>
          <w:rFonts w:hint="eastAsia"/>
        </w:rPr>
        <w:t xml:space="preserve"># - ASYNC_FLUSH </w:t>
      </w:r>
      <w:r>
        <w:rPr>
          <w:rFonts w:hint="eastAsia"/>
        </w:rPr>
        <w:t>异步刷盘</w:t>
      </w:r>
    </w:p>
    <w:p w14:paraId="370D94E6" w14:textId="77777777" w:rsidR="00061D32" w:rsidRDefault="00061D32" w:rsidP="00061D32">
      <w:pPr>
        <w:pStyle w:val="af"/>
      </w:pPr>
      <w:r>
        <w:rPr>
          <w:rFonts w:hint="eastAsia"/>
        </w:rPr>
        <w:t xml:space="preserve"># - SYNC_FLUSH </w:t>
      </w:r>
      <w:r>
        <w:rPr>
          <w:rFonts w:hint="eastAsia"/>
        </w:rPr>
        <w:t>同步刷盘</w:t>
      </w:r>
    </w:p>
    <w:p w14:paraId="1F160669" w14:textId="6597FE27" w:rsidR="00061D32" w:rsidRDefault="00061D32" w:rsidP="00061D32">
      <w:pPr>
        <w:pStyle w:val="af"/>
      </w:pPr>
      <w:r>
        <w:t>flushDiskType=</w:t>
      </w:r>
      <w:r w:rsidR="00403CB2">
        <w:t>A</w:t>
      </w:r>
      <w:r>
        <w:t>SYNC_FLUSH</w:t>
      </w:r>
    </w:p>
    <w:p w14:paraId="2B00AF3B" w14:textId="77777777" w:rsidR="00061D32" w:rsidRDefault="00061D32" w:rsidP="00061D32">
      <w:pPr>
        <w:pStyle w:val="af"/>
      </w:pPr>
      <w:r>
        <w:t>#checkTransactionMessageEnable=false</w:t>
      </w:r>
    </w:p>
    <w:p w14:paraId="544F300B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发消息线程池数量</w:t>
      </w:r>
    </w:p>
    <w:p w14:paraId="7CF2E604" w14:textId="77777777" w:rsidR="00061D32" w:rsidRDefault="00061D32" w:rsidP="00061D32">
      <w:pPr>
        <w:pStyle w:val="af"/>
      </w:pPr>
      <w:r>
        <w:t>#sendMessageTreadPoolNums=128</w:t>
      </w:r>
    </w:p>
    <w:p w14:paraId="0D6F275C" w14:textId="77777777" w:rsidR="00061D32" w:rsidRDefault="00061D32" w:rsidP="00061D3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拉消息线程池数量</w:t>
      </w:r>
    </w:p>
    <w:p w14:paraId="524E20E6" w14:textId="7C45AA4B" w:rsidR="00061D32" w:rsidRDefault="00061D32" w:rsidP="00061D32">
      <w:pPr>
        <w:pStyle w:val="af"/>
      </w:pPr>
      <w:r>
        <w:t>#pullMessageTreadPoolNums=128</w:t>
      </w:r>
    </w:p>
    <w:p w14:paraId="4CE3DD34" w14:textId="2EF9707B" w:rsidR="00E04E34" w:rsidRDefault="00E04E34" w:rsidP="00D75FA5"/>
    <w:p w14:paraId="325CFBE5" w14:textId="34385888" w:rsidR="00C608D6" w:rsidRDefault="00C608D6" w:rsidP="00D75FA5"/>
    <w:p w14:paraId="70A93929" w14:textId="77777777" w:rsidR="00C608D6" w:rsidRPr="00D75FA5" w:rsidRDefault="00C608D6" w:rsidP="00D75FA5"/>
    <w:p w14:paraId="34FE1EF1" w14:textId="70610E96" w:rsidR="00D44F2F" w:rsidRDefault="009D2EC5" w:rsidP="00147E64">
      <w:r>
        <w:rPr>
          <w:rFonts w:hint="eastAsia"/>
        </w:rPr>
        <w:t>修改</w:t>
      </w:r>
      <w:r w:rsidR="00824397">
        <w:rPr>
          <w:rFonts w:hint="eastAsia"/>
        </w:rPr>
        <w:t>从配置文件（还是在主服务器上操作）</w:t>
      </w:r>
    </w:p>
    <w:p w14:paraId="567991BE" w14:textId="36C0EBCF" w:rsidR="004C5D06" w:rsidRDefault="004C5D06" w:rsidP="00147E64">
      <w:r w:rsidRPr="004C5D06">
        <w:t>cat /usr/local/rocketmq-4.5.0/conf/2m-2s-sync/broker-a.properties &gt;/usr/local/rocketmq-4.5.0/conf/2m-2s-sync/broker-a-s.properties</w:t>
      </w:r>
    </w:p>
    <w:p w14:paraId="22232577" w14:textId="77777777" w:rsidR="004C5D06" w:rsidRDefault="004C5D06" w:rsidP="00147E64"/>
    <w:p w14:paraId="648616DB" w14:textId="19102EEB" w:rsidR="00824397" w:rsidRDefault="00824397" w:rsidP="00147E64">
      <w:r w:rsidRPr="00824397">
        <w:t>vim /usr/local/rocketmq-4.5.0/conf/2m-2s-sync/broker-a-s.properties</w:t>
      </w:r>
    </w:p>
    <w:p w14:paraId="579D5522" w14:textId="27434536" w:rsidR="00D44F2F" w:rsidRDefault="000800BB" w:rsidP="00147E64">
      <w:r>
        <w:rPr>
          <w:rFonts w:hint="eastAsia"/>
        </w:rPr>
        <w:t>配置文件与主一样</w:t>
      </w:r>
    </w:p>
    <w:p w14:paraId="2027A13C" w14:textId="140B4CC6" w:rsidR="00605728" w:rsidRDefault="000800BB" w:rsidP="00147E64">
      <w:r>
        <w:rPr>
          <w:rFonts w:hint="eastAsia"/>
        </w:rPr>
        <w:t>主要需要注意修改的：</w:t>
      </w:r>
    </w:p>
    <w:p w14:paraId="77E7AF4E" w14:textId="38D8E9DE" w:rsidR="00D44F2F" w:rsidRDefault="00F1097E" w:rsidP="00147E64">
      <w:r w:rsidRPr="00F1097E">
        <w:t>brokerId</w:t>
      </w:r>
      <w:r>
        <w:t xml:space="preserve">       </w:t>
      </w:r>
      <w:r>
        <w:rPr>
          <w:rFonts w:hint="eastAsia"/>
        </w:rPr>
        <w:t>#</w:t>
      </w:r>
      <w:r w:rsidRPr="00F1097E">
        <w:rPr>
          <w:rFonts w:hint="eastAsia"/>
        </w:rPr>
        <w:t xml:space="preserve">0 </w:t>
      </w:r>
      <w:r w:rsidRPr="00F1097E">
        <w:rPr>
          <w:rFonts w:hint="eastAsia"/>
        </w:rPr>
        <w:t>表示</w:t>
      </w:r>
      <w:r w:rsidRPr="00F1097E">
        <w:rPr>
          <w:rFonts w:hint="eastAsia"/>
        </w:rPr>
        <w:t xml:space="preserve">Master, &gt; 0 </w:t>
      </w:r>
      <w:r w:rsidRPr="00F1097E">
        <w:rPr>
          <w:rFonts w:hint="eastAsia"/>
        </w:rPr>
        <w:t>表示</w:t>
      </w:r>
      <w:r w:rsidRPr="00F1097E">
        <w:rPr>
          <w:rFonts w:hint="eastAsia"/>
        </w:rPr>
        <w:t>slave</w:t>
      </w:r>
      <w:r w:rsidR="00E55C52">
        <w:rPr>
          <w:rFonts w:hint="eastAsia"/>
        </w:rPr>
        <w:t>，设置为</w:t>
      </w:r>
      <w:r w:rsidR="00E55C52">
        <w:rPr>
          <w:rFonts w:hint="eastAsia"/>
        </w:rPr>
        <w:t>1</w:t>
      </w:r>
    </w:p>
    <w:p w14:paraId="5F747588" w14:textId="27CFD5FB" w:rsidR="00D44F2F" w:rsidRDefault="00605728" w:rsidP="00147E64">
      <w:r w:rsidRPr="00605728">
        <w:t>brokerRole</w:t>
      </w:r>
      <w:r w:rsidR="00AE6468">
        <w:t xml:space="preserve">     </w:t>
      </w:r>
      <w:r w:rsidR="00AE6468">
        <w:rPr>
          <w:rFonts w:hint="eastAsia"/>
        </w:rPr>
        <w:t xml:space="preserve"># </w:t>
      </w:r>
      <w:r w:rsidR="005E1CEA">
        <w:rPr>
          <w:rFonts w:hint="eastAsia"/>
        </w:rPr>
        <w:t>从得</w:t>
      </w:r>
      <w:r w:rsidR="00AE6468">
        <w:rPr>
          <w:rFonts w:hint="eastAsia"/>
        </w:rPr>
        <w:t xml:space="preserve">Broker </w:t>
      </w:r>
      <w:r w:rsidR="00AE6468">
        <w:rPr>
          <w:rFonts w:hint="eastAsia"/>
        </w:rPr>
        <w:t>的角色为</w:t>
      </w:r>
      <w:r w:rsidR="00AE6468">
        <w:rPr>
          <w:rFonts w:hint="eastAsia"/>
        </w:rPr>
        <w:t>SLAVE</w:t>
      </w:r>
    </w:p>
    <w:p w14:paraId="1DB5A34F" w14:textId="1E2EEBE1" w:rsidR="00D44F2F" w:rsidRDefault="00D44F2F" w:rsidP="00147E64"/>
    <w:p w14:paraId="091BDEC0" w14:textId="391AA120" w:rsidR="001E49D4" w:rsidRDefault="001E49D4" w:rsidP="001E49D4">
      <w:pPr>
        <w:pStyle w:val="3"/>
        <w:spacing w:before="163" w:after="163"/>
        <w:ind w:right="240"/>
      </w:pPr>
      <w:bookmarkStart w:id="47" w:name="_Toc34315021"/>
      <w:r w:rsidRPr="001E49D4">
        <w:rPr>
          <w:rFonts w:hint="eastAsia"/>
        </w:rPr>
        <w:t>进入</w:t>
      </w:r>
      <w:r w:rsidRPr="001E49D4">
        <w:rPr>
          <w:rFonts w:hint="eastAsia"/>
        </w:rPr>
        <w:t>conf</w:t>
      </w:r>
      <w:r w:rsidRPr="001E49D4">
        <w:rPr>
          <w:rFonts w:hint="eastAsia"/>
        </w:rPr>
        <w:t>目录，替换所有</w:t>
      </w:r>
      <w:r w:rsidRPr="001E49D4">
        <w:rPr>
          <w:rFonts w:hint="eastAsia"/>
        </w:rPr>
        <w:t>xml</w:t>
      </w:r>
      <w:r w:rsidRPr="001E49D4">
        <w:rPr>
          <w:rFonts w:hint="eastAsia"/>
        </w:rPr>
        <w:t>中的</w:t>
      </w:r>
      <w:r w:rsidRPr="001E49D4">
        <w:rPr>
          <w:rFonts w:hint="eastAsia"/>
        </w:rPr>
        <w:t>${user.home},</w:t>
      </w:r>
      <w:r w:rsidRPr="001E49D4">
        <w:rPr>
          <w:rFonts w:hint="eastAsia"/>
        </w:rPr>
        <w:t>保证日志路径正确</w:t>
      </w:r>
      <w:bookmarkEnd w:id="47"/>
    </w:p>
    <w:p w14:paraId="7A574319" w14:textId="58347758" w:rsidR="001E49D4" w:rsidRDefault="001E49D4" w:rsidP="00EB6332">
      <w:pPr>
        <w:pStyle w:val="af"/>
      </w:pPr>
      <w:r>
        <w:t>sed -i 's#${user.home}#/usr/local/rocketmq-4.5</w:t>
      </w:r>
      <w:r w:rsidR="00B621D2">
        <w:rPr>
          <w:rFonts w:hint="eastAsia"/>
        </w:rPr>
        <w:t>.</w:t>
      </w:r>
      <w:r w:rsidR="00B621D2">
        <w:t>0</w:t>
      </w:r>
      <w:r>
        <w:t>#g' *.xml</w:t>
      </w:r>
    </w:p>
    <w:p w14:paraId="42D3BDBE" w14:textId="39854A79" w:rsidR="00E649AB" w:rsidRDefault="00E649AB" w:rsidP="001E49D4"/>
    <w:p w14:paraId="4986DB19" w14:textId="77777777" w:rsidR="00232DD6" w:rsidRDefault="00232DD6" w:rsidP="001E49D4"/>
    <w:p w14:paraId="3F2728A7" w14:textId="0E8E79C1" w:rsidR="001232A1" w:rsidRDefault="001232A1" w:rsidP="00202EC9">
      <w:pPr>
        <w:pStyle w:val="3"/>
        <w:spacing w:before="163" w:after="163"/>
        <w:ind w:right="240"/>
      </w:pPr>
      <w:bookmarkStart w:id="48" w:name="_Toc34315022"/>
      <w:r>
        <w:rPr>
          <w:rFonts w:hint="eastAsia"/>
        </w:rPr>
        <w:lastRenderedPageBreak/>
        <w:t>进入</w:t>
      </w:r>
      <w:r>
        <w:rPr>
          <w:rFonts w:hint="eastAsia"/>
        </w:rPr>
        <w:t>bin</w:t>
      </w:r>
      <w:r>
        <w:rPr>
          <w:rFonts w:hint="eastAsia"/>
        </w:rPr>
        <w:t>目录，修改配置</w:t>
      </w:r>
      <w:r>
        <w:rPr>
          <w:rFonts w:hint="eastAsia"/>
        </w:rPr>
        <w:t>(</w:t>
      </w:r>
      <w:r>
        <w:rPr>
          <w:rFonts w:hint="eastAsia"/>
        </w:rPr>
        <w:t>分别修改</w:t>
      </w:r>
      <w:r>
        <w:rPr>
          <w:rFonts w:hint="eastAsia"/>
        </w:rPr>
        <w:t xml:space="preserve">runserver.sh </w:t>
      </w:r>
      <w:r>
        <w:rPr>
          <w:rFonts w:hint="eastAsia"/>
        </w:rPr>
        <w:t>以及</w:t>
      </w:r>
      <w:r>
        <w:rPr>
          <w:rFonts w:hint="eastAsia"/>
        </w:rPr>
        <w:t xml:space="preserve"> runbroker.sh</w:t>
      </w:r>
      <w:r>
        <w:rPr>
          <w:rFonts w:hint="eastAsia"/>
        </w:rPr>
        <w:t>，因为默认配置内存过大，可能导致启动失败</w:t>
      </w:r>
      <w:r>
        <w:rPr>
          <w:rFonts w:hint="eastAsia"/>
        </w:rPr>
        <w:t>)</w:t>
      </w:r>
      <w:bookmarkEnd w:id="48"/>
    </w:p>
    <w:p w14:paraId="5C4F77B7" w14:textId="77777777" w:rsidR="001232A1" w:rsidRDefault="001232A1" w:rsidP="001232A1">
      <w:r>
        <w:rPr>
          <w:rFonts w:hint="eastAsia"/>
        </w:rPr>
        <w:t>RocketMQ</w:t>
      </w:r>
      <w:r>
        <w:rPr>
          <w:rFonts w:hint="eastAsia"/>
        </w:rPr>
        <w:t>对内存的要求比较高，最少</w:t>
      </w:r>
      <w:r>
        <w:rPr>
          <w:rFonts w:hint="eastAsia"/>
        </w:rPr>
        <w:t>1G</w:t>
      </w:r>
      <w:r>
        <w:rPr>
          <w:rFonts w:hint="eastAsia"/>
        </w:rPr>
        <w:t>，如果内存太少，会影响</w:t>
      </w:r>
      <w:r>
        <w:rPr>
          <w:rFonts w:hint="eastAsia"/>
        </w:rPr>
        <w:t>RocketMQ</w:t>
      </w:r>
      <w:r>
        <w:rPr>
          <w:rFonts w:hint="eastAsia"/>
        </w:rPr>
        <w:t>的运行效率和执行性能。我们需要修改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runbroker.sh</w:t>
      </w:r>
      <w:r>
        <w:rPr>
          <w:rFonts w:hint="eastAsia"/>
        </w:rPr>
        <w:t>和</w:t>
      </w:r>
      <w:r>
        <w:rPr>
          <w:rFonts w:hint="eastAsia"/>
        </w:rPr>
        <w:t>runserver.sh</w:t>
      </w:r>
      <w:r>
        <w:rPr>
          <w:rFonts w:hint="eastAsia"/>
        </w:rPr>
        <w:t>文件</w:t>
      </w:r>
    </w:p>
    <w:p w14:paraId="6FB09AA5" w14:textId="77777777" w:rsidR="001232A1" w:rsidRDefault="001232A1" w:rsidP="001232A1"/>
    <w:p w14:paraId="65298CBF" w14:textId="77777777" w:rsidR="001232A1" w:rsidRDefault="001232A1" w:rsidP="001232A1">
      <w:r>
        <w:t>cd /usr/local/rocketmq-4.5/bin</w:t>
      </w:r>
    </w:p>
    <w:p w14:paraId="06096F4E" w14:textId="77777777" w:rsidR="001232A1" w:rsidRDefault="001232A1" w:rsidP="001232A1">
      <w:r>
        <w:t>vim runserver.sh</w:t>
      </w:r>
    </w:p>
    <w:p w14:paraId="32FFB6BD" w14:textId="77777777" w:rsidR="001232A1" w:rsidRDefault="001232A1" w:rsidP="00DA4985">
      <w:pPr>
        <w:pStyle w:val="af"/>
      </w:pPr>
      <w:r>
        <w:rPr>
          <w:rFonts w:hint="eastAsia"/>
        </w:rPr>
        <w:t>本来的</w:t>
      </w:r>
      <w:r>
        <w:rPr>
          <w:rFonts w:hint="eastAsia"/>
        </w:rPr>
        <w:t>4g</w:t>
      </w:r>
      <w:r>
        <w:rPr>
          <w:rFonts w:hint="eastAsia"/>
        </w:rPr>
        <w:t>：</w:t>
      </w:r>
    </w:p>
    <w:p w14:paraId="17123B5E" w14:textId="77777777" w:rsidR="001232A1" w:rsidRDefault="001232A1" w:rsidP="00DA4985">
      <w:pPr>
        <w:pStyle w:val="af"/>
      </w:pPr>
      <w:r>
        <w:t>JAVA_OPT="${JAVA_OPT} -server -Xms4g -Xmx4g -Xmn2g -XX:MetaspaceSize=128m -XX:MaxMetaspaceSize=320m"</w:t>
      </w:r>
    </w:p>
    <w:p w14:paraId="317C3C4C" w14:textId="77777777" w:rsidR="001232A1" w:rsidRDefault="001232A1" w:rsidP="00DA4985">
      <w:pPr>
        <w:pStyle w:val="af"/>
      </w:pPr>
      <w:r>
        <w:rPr>
          <w:rFonts w:hint="eastAsia"/>
        </w:rPr>
        <w:t>按照实际机器配置修改</w:t>
      </w:r>
      <w:r>
        <w:rPr>
          <w:rFonts w:hint="eastAsia"/>
        </w:rPr>
        <w:t>1g</w:t>
      </w:r>
      <w:r>
        <w:rPr>
          <w:rFonts w:hint="eastAsia"/>
        </w:rPr>
        <w:t>：</w:t>
      </w:r>
    </w:p>
    <w:p w14:paraId="0621FD77" w14:textId="77777777" w:rsidR="001232A1" w:rsidRDefault="001232A1" w:rsidP="00DA4985">
      <w:pPr>
        <w:pStyle w:val="af"/>
      </w:pPr>
      <w:r>
        <w:t>JAVA_OPT="${JAVA_OPT} -server -Xms1g -Xmx1g -Xmn512m -XX:MetaspaceSize=128m -XX:MaxMetaspaceSize=320m"</w:t>
      </w:r>
    </w:p>
    <w:p w14:paraId="61056724" w14:textId="77777777" w:rsidR="001232A1" w:rsidRDefault="001232A1" w:rsidP="001232A1"/>
    <w:p w14:paraId="2752B0AA" w14:textId="77777777" w:rsidR="001232A1" w:rsidRDefault="001232A1" w:rsidP="001232A1">
      <w:r>
        <w:t>vim runbroker.sh</w:t>
      </w:r>
    </w:p>
    <w:p w14:paraId="2A502268" w14:textId="77777777" w:rsidR="001232A1" w:rsidRDefault="001232A1" w:rsidP="001232A1">
      <w:pPr>
        <w:pStyle w:val="af"/>
      </w:pPr>
      <w:r>
        <w:rPr>
          <w:rFonts w:hint="eastAsia"/>
        </w:rPr>
        <w:t>本来的</w:t>
      </w:r>
      <w:r>
        <w:rPr>
          <w:rFonts w:hint="eastAsia"/>
        </w:rPr>
        <w:t>8g</w:t>
      </w:r>
      <w:r>
        <w:rPr>
          <w:rFonts w:hint="eastAsia"/>
        </w:rPr>
        <w:t>：</w:t>
      </w:r>
    </w:p>
    <w:p w14:paraId="5F44AF8B" w14:textId="77777777" w:rsidR="001232A1" w:rsidRDefault="001232A1" w:rsidP="001232A1">
      <w:pPr>
        <w:pStyle w:val="af"/>
      </w:pPr>
      <w:r>
        <w:t>JAVA_OPT="${JAVA_OPT} -server -Xms8g -Xmx8g -Xmn4g"</w:t>
      </w:r>
    </w:p>
    <w:p w14:paraId="690F5770" w14:textId="77777777" w:rsidR="001232A1" w:rsidRDefault="001232A1" w:rsidP="001232A1">
      <w:pPr>
        <w:pStyle w:val="af"/>
      </w:pPr>
      <w:r>
        <w:rPr>
          <w:rFonts w:hint="eastAsia"/>
        </w:rPr>
        <w:t>按照实际机器配置修改</w:t>
      </w:r>
      <w:r>
        <w:rPr>
          <w:rFonts w:hint="eastAsia"/>
        </w:rPr>
        <w:t>1g</w:t>
      </w:r>
      <w:r>
        <w:rPr>
          <w:rFonts w:hint="eastAsia"/>
        </w:rPr>
        <w:t>：</w:t>
      </w:r>
    </w:p>
    <w:p w14:paraId="69DA36CF" w14:textId="0C9A4BC4" w:rsidR="00E649AB" w:rsidRDefault="001232A1" w:rsidP="001232A1">
      <w:pPr>
        <w:pStyle w:val="af"/>
      </w:pPr>
      <w:r>
        <w:t>JAVA_OPT="${JAVA_OPT} -server -Xms1g -Xmx1g -Xmn512m"</w:t>
      </w:r>
    </w:p>
    <w:p w14:paraId="3993C171" w14:textId="77777777" w:rsidR="00836675" w:rsidRDefault="00836675" w:rsidP="00147E64"/>
    <w:p w14:paraId="1AEC95A3" w14:textId="77777777" w:rsidR="001D3FDB" w:rsidRDefault="001D3FDB" w:rsidP="00147E64"/>
    <w:p w14:paraId="6752D2D4" w14:textId="57BA1AE7" w:rsidR="00F350C8" w:rsidRDefault="00797B11" w:rsidP="00797B11">
      <w:pPr>
        <w:pStyle w:val="3"/>
        <w:spacing w:before="163" w:after="163"/>
        <w:ind w:right="240"/>
      </w:pPr>
      <w:bookmarkStart w:id="49" w:name="_Toc34315023"/>
      <w:r>
        <w:rPr>
          <w:rFonts w:hint="eastAsia"/>
        </w:rPr>
        <w:t>把在主上</w:t>
      </w:r>
      <w:r w:rsidRPr="007D02E6">
        <w:t>172.26.103.76</w:t>
      </w:r>
      <w:r>
        <w:rPr>
          <w:rFonts w:hint="eastAsia"/>
        </w:rPr>
        <w:t>配置好的</w:t>
      </w:r>
      <w:r w:rsidR="008048FB">
        <w:rPr>
          <w:rFonts w:hint="eastAsia"/>
        </w:rPr>
        <w:t>整体推送到从</w:t>
      </w:r>
      <w:r w:rsidR="00EF46E7">
        <w:rPr>
          <w:rFonts w:hint="eastAsia"/>
        </w:rPr>
        <w:t>服务器</w:t>
      </w:r>
      <w:r w:rsidR="008048FB" w:rsidRPr="007D02E6">
        <w:t>172.26.103.7</w:t>
      </w:r>
      <w:r w:rsidR="008048FB">
        <w:rPr>
          <w:rFonts w:hint="eastAsia"/>
        </w:rPr>
        <w:t>7</w:t>
      </w:r>
      <w:bookmarkEnd w:id="49"/>
    </w:p>
    <w:p w14:paraId="0D272864" w14:textId="672A4856" w:rsidR="00F350C8" w:rsidRDefault="000E3377" w:rsidP="00147E64">
      <w:r w:rsidRPr="000E3377">
        <w:t>rsync -e "ssh -p 522" -avz /usr/local/rocketmq-4.5.0 172.26.103.77:/usr/local/</w:t>
      </w:r>
    </w:p>
    <w:p w14:paraId="2252C457" w14:textId="7470E297" w:rsidR="00F350C8" w:rsidRDefault="00F350C8" w:rsidP="00147E64"/>
    <w:p w14:paraId="29B1B331" w14:textId="21342DDA" w:rsidR="00836675" w:rsidRDefault="00836675" w:rsidP="00836675"/>
    <w:p w14:paraId="269F70A5" w14:textId="08126462" w:rsidR="00836675" w:rsidRDefault="000F68D4" w:rsidP="00836675">
      <w:pPr>
        <w:pStyle w:val="3"/>
        <w:spacing w:before="163" w:after="163"/>
        <w:ind w:right="240"/>
      </w:pPr>
      <w:bookmarkStart w:id="50" w:name="_Toc34315024"/>
      <w:r>
        <w:rPr>
          <w:rFonts w:hint="eastAsia"/>
        </w:rPr>
        <w:t>主从两台服务器分别</w:t>
      </w:r>
      <w:r w:rsidR="00836675">
        <w:rPr>
          <w:rFonts w:hint="eastAsia"/>
        </w:rPr>
        <w:t>增加环境变量</w:t>
      </w:r>
      <w:bookmarkEnd w:id="50"/>
    </w:p>
    <w:p w14:paraId="4DB12702" w14:textId="7D9DE4DF" w:rsidR="00836675" w:rsidRDefault="00836675" w:rsidP="00836675">
      <w:r>
        <w:t>echo 'export PATH=$PATH:/usr/local/rocketmq-4.5</w:t>
      </w:r>
      <w:r w:rsidR="00B84ED4">
        <w:rPr>
          <w:rFonts w:hint="eastAsia"/>
        </w:rPr>
        <w:t>.</w:t>
      </w:r>
      <w:r w:rsidR="00B84ED4">
        <w:t>0</w:t>
      </w:r>
      <w:r>
        <w:t>/bin' &gt;&gt;/etc/profile</w:t>
      </w:r>
    </w:p>
    <w:p w14:paraId="69CFCFDF" w14:textId="203252FE" w:rsidR="00836675" w:rsidRDefault="00836675" w:rsidP="00836675">
      <w:r>
        <w:lastRenderedPageBreak/>
        <w:t>source /etc/profile</w:t>
      </w:r>
    </w:p>
    <w:p w14:paraId="12AE1BB2" w14:textId="30000A18" w:rsidR="00F350C8" w:rsidRDefault="00E82641" w:rsidP="00E82641">
      <w:pPr>
        <w:pStyle w:val="3"/>
        <w:spacing w:before="163" w:after="163"/>
        <w:ind w:right="240"/>
      </w:pPr>
      <w:bookmarkStart w:id="51" w:name="_Toc34315025"/>
      <w:r>
        <w:rPr>
          <w:rFonts w:hint="eastAsia"/>
        </w:rPr>
        <w:t>分别启动主从</w:t>
      </w:r>
      <w:bookmarkEnd w:id="51"/>
    </w:p>
    <w:p w14:paraId="64C23C64" w14:textId="77777777" w:rsidR="003114E6" w:rsidRPr="00FC0D33" w:rsidRDefault="003114E6" w:rsidP="003114E6">
      <w:pPr>
        <w:rPr>
          <w:highlight w:val="yellow"/>
        </w:rPr>
      </w:pPr>
      <w:r w:rsidRPr="00FC0D33">
        <w:rPr>
          <w:rFonts w:hint="eastAsia"/>
          <w:highlight w:val="yellow"/>
        </w:rPr>
        <w:t>注意先启动</w:t>
      </w:r>
      <w:r w:rsidRPr="00FC0D33">
        <w:rPr>
          <w:rFonts w:hint="eastAsia"/>
          <w:highlight w:val="yellow"/>
        </w:rPr>
        <w:t>namesrv</w:t>
      </w:r>
      <w:r w:rsidRPr="00FC0D33">
        <w:rPr>
          <w:rFonts w:hint="eastAsia"/>
          <w:highlight w:val="yellow"/>
        </w:rPr>
        <w:t>再启动</w:t>
      </w:r>
      <w:r w:rsidRPr="00FC0D33">
        <w:rPr>
          <w:rFonts w:hint="eastAsia"/>
          <w:highlight w:val="yellow"/>
        </w:rPr>
        <w:t>broker</w:t>
      </w:r>
    </w:p>
    <w:p w14:paraId="0A93BBDF" w14:textId="482603B4" w:rsidR="003114E6" w:rsidRDefault="003114E6" w:rsidP="003114E6">
      <w:r w:rsidRPr="00FC0D33">
        <w:rPr>
          <w:rFonts w:hint="eastAsia"/>
          <w:highlight w:val="yellow"/>
        </w:rPr>
        <w:t>必须先</w:t>
      </w:r>
      <w:r w:rsidRPr="00FC0D33">
        <w:rPr>
          <w:rFonts w:hint="eastAsia"/>
          <w:highlight w:val="yellow"/>
        </w:rPr>
        <w:t>cd</w:t>
      </w:r>
      <w:r w:rsidRPr="00FC0D33">
        <w:rPr>
          <w:rFonts w:hint="eastAsia"/>
          <w:highlight w:val="yellow"/>
        </w:rPr>
        <w:t>到</w:t>
      </w:r>
      <w:r w:rsidRPr="00FC0D33">
        <w:rPr>
          <w:rFonts w:hint="eastAsia"/>
          <w:highlight w:val="yellow"/>
        </w:rPr>
        <w:t>bin</w:t>
      </w:r>
      <w:r w:rsidRPr="00FC0D33">
        <w:rPr>
          <w:rFonts w:hint="eastAsia"/>
          <w:highlight w:val="yellow"/>
        </w:rPr>
        <w:t>目录下，不然会报错。</w:t>
      </w:r>
    </w:p>
    <w:p w14:paraId="7568ED13" w14:textId="6C150E83" w:rsidR="00A1058B" w:rsidRDefault="00A1058B" w:rsidP="003114E6">
      <w:r>
        <w:rPr>
          <w:rFonts w:hint="eastAsia"/>
        </w:rPr>
        <w:t>启动主服务器：</w:t>
      </w:r>
    </w:p>
    <w:p w14:paraId="609B10EF" w14:textId="5F4A62E2" w:rsidR="003114E6" w:rsidRDefault="003114E6" w:rsidP="00084CDB">
      <w:pPr>
        <w:pStyle w:val="af"/>
      </w:pPr>
      <w:r>
        <w:t>cd /usr/local/rocketmq-4.5</w:t>
      </w:r>
      <w:r w:rsidR="00396C3D">
        <w:rPr>
          <w:rFonts w:hint="eastAsia"/>
        </w:rPr>
        <w:t>.</w:t>
      </w:r>
      <w:r w:rsidR="00396C3D">
        <w:t>0/bi</w:t>
      </w:r>
      <w:r>
        <w:t>n/</w:t>
      </w:r>
    </w:p>
    <w:p w14:paraId="37E58022" w14:textId="77777777" w:rsidR="003114E6" w:rsidRDefault="003114E6" w:rsidP="00084CDB">
      <w:pPr>
        <w:pStyle w:val="af"/>
      </w:pPr>
      <w:r>
        <w:rPr>
          <w:rFonts w:hint="eastAsia"/>
        </w:rPr>
        <w:t>启动</w:t>
      </w:r>
      <w:r>
        <w:rPr>
          <w:rFonts w:hint="eastAsia"/>
        </w:rPr>
        <w:t>namesrv</w:t>
      </w:r>
    </w:p>
    <w:p w14:paraId="7A7173FC" w14:textId="77777777" w:rsidR="003114E6" w:rsidRDefault="003114E6" w:rsidP="00084CDB">
      <w:pPr>
        <w:pStyle w:val="af"/>
      </w:pPr>
      <w:r>
        <w:t>nohup sh mqnamesrv &amp;</w:t>
      </w:r>
    </w:p>
    <w:p w14:paraId="6D7B905E" w14:textId="77777777" w:rsidR="003114E6" w:rsidRDefault="003114E6" w:rsidP="00084CDB">
      <w:pPr>
        <w:pStyle w:val="af"/>
      </w:pPr>
      <w:r>
        <w:rPr>
          <w:rFonts w:hint="eastAsia"/>
        </w:rPr>
        <w:t>再启动</w:t>
      </w:r>
      <w:r>
        <w:rPr>
          <w:rFonts w:hint="eastAsia"/>
        </w:rPr>
        <w:t>broker</w:t>
      </w:r>
    </w:p>
    <w:p w14:paraId="649EF6F2" w14:textId="2F418076" w:rsidR="00836675" w:rsidRDefault="00933842" w:rsidP="00084CDB">
      <w:pPr>
        <w:pStyle w:val="af"/>
      </w:pPr>
      <w:r w:rsidRPr="00933842">
        <w:t>nohup sh mqbroker -c /usr/local/rocketmq-4.5.0/conf/2m-2s-sync/broker-a.properties &gt; /dev/null 2&gt;&amp;1 &amp;</w:t>
      </w:r>
    </w:p>
    <w:p w14:paraId="1BB18C9F" w14:textId="77777777" w:rsidR="00836675" w:rsidRPr="00836675" w:rsidRDefault="00836675" w:rsidP="00836675"/>
    <w:p w14:paraId="251F6279" w14:textId="5D69BAA4" w:rsidR="00D44F2F" w:rsidRDefault="00F07957" w:rsidP="00147E64">
      <w:r>
        <w:rPr>
          <w:rFonts w:hint="eastAsia"/>
        </w:rPr>
        <w:t>启动从服务器：</w:t>
      </w:r>
    </w:p>
    <w:p w14:paraId="74A9D53B" w14:textId="77777777" w:rsidR="00F07957" w:rsidRDefault="00F07957" w:rsidP="00F07957">
      <w:pPr>
        <w:pStyle w:val="af"/>
      </w:pPr>
      <w:r>
        <w:t>cd /usr/local/rocketmq-4.5</w:t>
      </w:r>
      <w:r>
        <w:rPr>
          <w:rFonts w:hint="eastAsia"/>
        </w:rPr>
        <w:t>.</w:t>
      </w:r>
      <w:r>
        <w:t>0/bin/</w:t>
      </w:r>
    </w:p>
    <w:p w14:paraId="32663065" w14:textId="77777777" w:rsidR="00F07957" w:rsidRDefault="00F07957" w:rsidP="00F07957">
      <w:pPr>
        <w:pStyle w:val="af"/>
      </w:pPr>
      <w:r>
        <w:rPr>
          <w:rFonts w:hint="eastAsia"/>
        </w:rPr>
        <w:t>启动</w:t>
      </w:r>
      <w:r>
        <w:rPr>
          <w:rFonts w:hint="eastAsia"/>
        </w:rPr>
        <w:t>namesrv</w:t>
      </w:r>
    </w:p>
    <w:p w14:paraId="155B6531" w14:textId="77777777" w:rsidR="00F07957" w:rsidRDefault="00F07957" w:rsidP="00F07957">
      <w:pPr>
        <w:pStyle w:val="af"/>
      </w:pPr>
      <w:r>
        <w:t>nohup sh mqnamesrv &amp;</w:t>
      </w:r>
    </w:p>
    <w:p w14:paraId="6E45BBC0" w14:textId="5EB95537" w:rsidR="00F07957" w:rsidRDefault="00F07957" w:rsidP="00F07957">
      <w:pPr>
        <w:pStyle w:val="af"/>
      </w:pPr>
      <w:r>
        <w:rPr>
          <w:rFonts w:hint="eastAsia"/>
        </w:rPr>
        <w:t>再启动</w:t>
      </w:r>
      <w:r>
        <w:rPr>
          <w:rFonts w:hint="eastAsia"/>
        </w:rPr>
        <w:t>broker</w:t>
      </w:r>
    </w:p>
    <w:p w14:paraId="07070928" w14:textId="26A51FEC" w:rsidR="00B52486" w:rsidRDefault="00B52486" w:rsidP="00F07957">
      <w:pPr>
        <w:pStyle w:val="af"/>
      </w:pPr>
      <w:r w:rsidRPr="00B52486">
        <w:t>nohup sh mqbroker -c /usr/local/rocketmq-4.5.0/conf/2m-2s-sync/broker-a-s.properties &gt; /dev/null 2&gt;&amp;1 &amp;</w:t>
      </w:r>
    </w:p>
    <w:p w14:paraId="3C2A13CC" w14:textId="77777777" w:rsidR="00F07957" w:rsidRPr="00F07957" w:rsidRDefault="00F07957" w:rsidP="00147E64"/>
    <w:p w14:paraId="7BA43C30" w14:textId="156B0BA5" w:rsidR="00D44F2F" w:rsidRDefault="00C05BDB" w:rsidP="00E7017D">
      <w:pPr>
        <w:pStyle w:val="3"/>
        <w:spacing w:before="163" w:after="163"/>
        <w:ind w:right="240"/>
      </w:pPr>
      <w:bookmarkStart w:id="52" w:name="_Toc34315026"/>
      <w:r>
        <w:rPr>
          <w:rFonts w:hint="eastAsia"/>
        </w:rPr>
        <w:t>两台机器</w:t>
      </w:r>
      <w:r w:rsidR="00E06C5D">
        <w:rPr>
          <w:rFonts w:hint="eastAsia"/>
        </w:rPr>
        <w:t>分别检查是否启动成功</w:t>
      </w:r>
      <w:bookmarkEnd w:id="52"/>
    </w:p>
    <w:p w14:paraId="4C79B5FB" w14:textId="442D67BC" w:rsidR="00E06C5D" w:rsidRDefault="00E06C5D" w:rsidP="00147E64">
      <w:r>
        <w:rPr>
          <w:rFonts w:hint="eastAsia"/>
        </w:rPr>
        <w:t>jps</w:t>
      </w:r>
    </w:p>
    <w:p w14:paraId="1CF161B4" w14:textId="540ABB75" w:rsidR="00E06C5D" w:rsidRDefault="00E06C5D" w:rsidP="00147E64">
      <w:r>
        <w:rPr>
          <w:rFonts w:hint="eastAsia"/>
        </w:rPr>
        <w:t>ss</w:t>
      </w:r>
      <w:r>
        <w:t xml:space="preserve"> -lntup  #</w:t>
      </w:r>
      <w:r>
        <w:rPr>
          <w:rFonts w:hint="eastAsia"/>
        </w:rPr>
        <w:t>端口</w:t>
      </w:r>
      <w:r>
        <w:rPr>
          <w:rFonts w:hint="eastAsia"/>
        </w:rPr>
        <w:t>9876</w:t>
      </w:r>
      <w:r>
        <w:t xml:space="preserve">  </w:t>
      </w:r>
      <w:r>
        <w:rPr>
          <w:rFonts w:hint="eastAsia"/>
        </w:rPr>
        <w:t>10911</w:t>
      </w:r>
    </w:p>
    <w:p w14:paraId="3AC64C53" w14:textId="030951C6" w:rsidR="00E7017D" w:rsidRDefault="00896A9E" w:rsidP="00147E64">
      <w:r>
        <w:rPr>
          <w:rFonts w:hint="eastAsia"/>
        </w:rPr>
        <w:t>查看集群状态</w:t>
      </w:r>
    </w:p>
    <w:p w14:paraId="738A7881" w14:textId="025CCC92" w:rsidR="00E7017D" w:rsidRDefault="006D69DA" w:rsidP="00147E64">
      <w:r w:rsidRPr="006D69DA">
        <w:t>mqadmin clusterList -n 172.26.103.77:9876</w:t>
      </w:r>
    </w:p>
    <w:p w14:paraId="3D20A8B9" w14:textId="28F59714" w:rsidR="00247104" w:rsidRDefault="00247104" w:rsidP="00147E64"/>
    <w:p w14:paraId="70B1AAE3" w14:textId="557E7FAB" w:rsidR="00247104" w:rsidRDefault="00247104" w:rsidP="00147E64">
      <w:r>
        <w:rPr>
          <w:rFonts w:hint="eastAsia"/>
        </w:rPr>
        <w:t>如果有</w:t>
      </w:r>
      <w:r w:rsidR="00D768B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rocketmq-console </w:t>
      </w:r>
      <w:r w:rsidR="00D768B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web</w:t>
      </w:r>
      <w:r w:rsidR="00D768B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管理界面，也可以在这看</w:t>
      </w:r>
    </w:p>
    <w:p w14:paraId="0BA379A5" w14:textId="0779CB22" w:rsidR="00E06C5D" w:rsidRDefault="00474538" w:rsidP="00147E64">
      <w:r>
        <w:rPr>
          <w:noProof/>
        </w:rPr>
        <w:lastRenderedPageBreak/>
        <w:drawing>
          <wp:inline distT="0" distB="0" distL="0" distR="0" wp14:anchorId="667295FD" wp14:editId="7106ADF6">
            <wp:extent cx="6645910" cy="1766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7BD8" w14:textId="7416D300" w:rsidR="00E06C5D" w:rsidRDefault="00E06C5D" w:rsidP="00147E64"/>
    <w:p w14:paraId="2AA9966C" w14:textId="403D767B" w:rsidR="00E06C5D" w:rsidRDefault="00E06C5D" w:rsidP="00147E64"/>
    <w:p w14:paraId="10F73403" w14:textId="76931D12" w:rsidR="00B41682" w:rsidRDefault="00B41682" w:rsidP="00147E64"/>
    <w:p w14:paraId="04CF2E68" w14:textId="1B3410CB" w:rsidR="00B41682" w:rsidRDefault="00B41682" w:rsidP="00147E64"/>
    <w:p w14:paraId="3774FA63" w14:textId="1DB67C1D" w:rsidR="00B41682" w:rsidRDefault="00B41682" w:rsidP="00147E64"/>
    <w:p w14:paraId="7CC41755" w14:textId="77777777" w:rsidR="00B41682" w:rsidRDefault="00B41682" w:rsidP="00147E64"/>
    <w:p w14:paraId="5741A000" w14:textId="58D4BDD5" w:rsidR="00342A8B" w:rsidRDefault="00393ED7" w:rsidP="00393ED7">
      <w:pPr>
        <w:pStyle w:val="20"/>
        <w:spacing w:before="163" w:after="163"/>
      </w:pPr>
      <w:bookmarkStart w:id="53" w:name="_Toc34315027"/>
      <w:r>
        <w:rPr>
          <w:rFonts w:hint="eastAsia"/>
        </w:rPr>
        <w:t>两主两从（</w:t>
      </w:r>
      <w:r w:rsidR="009F3C3A">
        <w:rPr>
          <w:rFonts w:hint="eastAsia"/>
        </w:rPr>
        <w:t>同步复制，异步刷盘</w:t>
      </w:r>
      <w:r>
        <w:rPr>
          <w:rFonts w:hint="eastAsia"/>
        </w:rPr>
        <w:t>）</w:t>
      </w:r>
      <w:bookmarkEnd w:id="53"/>
    </w:p>
    <w:p w14:paraId="2BDCE87A" w14:textId="54CF6BE2" w:rsidR="00342A8B" w:rsidRPr="00565D45" w:rsidRDefault="00342A8B" w:rsidP="00147E64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705"/>
        <w:gridCol w:w="3705"/>
      </w:tblGrid>
      <w:tr w:rsidR="00B41682" w14:paraId="7D8A22D4" w14:textId="77777777" w:rsidTr="000B2AAF">
        <w:trPr>
          <w:trHeight w:val="427"/>
        </w:trPr>
        <w:tc>
          <w:tcPr>
            <w:tcW w:w="3705" w:type="dxa"/>
          </w:tcPr>
          <w:p w14:paraId="773ED7B0" w14:textId="1F83E960" w:rsidR="00B41682" w:rsidRDefault="00EE45C0" w:rsidP="000B2AAF">
            <w:pPr>
              <w:jc w:val="center"/>
            </w:pPr>
            <w:r>
              <w:rPr>
                <w:rFonts w:hint="eastAsia"/>
              </w:rPr>
              <w:t>四</w:t>
            </w:r>
            <w:r w:rsidR="00B41682">
              <w:rPr>
                <w:rFonts w:hint="eastAsia"/>
              </w:rPr>
              <w:t>台服务器</w:t>
            </w:r>
          </w:p>
        </w:tc>
        <w:tc>
          <w:tcPr>
            <w:tcW w:w="3705" w:type="dxa"/>
          </w:tcPr>
          <w:p w14:paraId="3B566C6B" w14:textId="2F0E824B" w:rsidR="00B41682" w:rsidRDefault="00B41682" w:rsidP="00BA658D">
            <w:pPr>
              <w:jc w:val="center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2G</w:t>
            </w:r>
          </w:p>
        </w:tc>
      </w:tr>
      <w:tr w:rsidR="00B41682" w14:paraId="3F48202E" w14:textId="77777777" w:rsidTr="000B2AAF">
        <w:trPr>
          <w:trHeight w:val="427"/>
        </w:trPr>
        <w:tc>
          <w:tcPr>
            <w:tcW w:w="3705" w:type="dxa"/>
          </w:tcPr>
          <w:p w14:paraId="376716AD" w14:textId="77777777" w:rsidR="00B41682" w:rsidRDefault="00B41682" w:rsidP="000B2AAF">
            <w:pPr>
              <w:jc w:val="center"/>
            </w:pPr>
            <w:r w:rsidRPr="007D02E6">
              <w:t>172.26.103.76</w:t>
            </w:r>
          </w:p>
        </w:tc>
        <w:tc>
          <w:tcPr>
            <w:tcW w:w="3705" w:type="dxa"/>
          </w:tcPr>
          <w:p w14:paraId="08DDC7D6" w14:textId="015351EF" w:rsidR="00B41682" w:rsidRDefault="00B441A0" w:rsidP="000B2AAF">
            <w:pPr>
              <w:jc w:val="center"/>
            </w:pPr>
            <w:r>
              <w:rPr>
                <w:rFonts w:hint="eastAsia"/>
              </w:rPr>
              <w:t>a</w:t>
            </w:r>
            <w:r w:rsidR="00B41682">
              <w:rPr>
                <w:rFonts w:hint="eastAsia"/>
              </w:rPr>
              <w:t>主</w:t>
            </w:r>
          </w:p>
        </w:tc>
      </w:tr>
      <w:tr w:rsidR="00B41682" w14:paraId="1BE807E3" w14:textId="77777777" w:rsidTr="000B2AAF">
        <w:trPr>
          <w:trHeight w:val="415"/>
        </w:trPr>
        <w:tc>
          <w:tcPr>
            <w:tcW w:w="3705" w:type="dxa"/>
          </w:tcPr>
          <w:p w14:paraId="4D074A78" w14:textId="77777777" w:rsidR="00B41682" w:rsidRDefault="00B41682" w:rsidP="000B2AAF">
            <w:pPr>
              <w:jc w:val="center"/>
            </w:pPr>
            <w:r w:rsidRPr="007D02E6">
              <w:t>172.26.103.77</w:t>
            </w:r>
          </w:p>
        </w:tc>
        <w:tc>
          <w:tcPr>
            <w:tcW w:w="3705" w:type="dxa"/>
          </w:tcPr>
          <w:p w14:paraId="2BC0BB8E" w14:textId="747AFD49" w:rsidR="00B41682" w:rsidRDefault="00B441A0" w:rsidP="000B2AAF">
            <w:pPr>
              <w:jc w:val="center"/>
            </w:pPr>
            <w:r>
              <w:rPr>
                <w:rFonts w:hint="eastAsia"/>
              </w:rPr>
              <w:t>a</w:t>
            </w:r>
            <w:r w:rsidR="00B41682">
              <w:rPr>
                <w:rFonts w:hint="eastAsia"/>
              </w:rPr>
              <w:t>从</w:t>
            </w:r>
          </w:p>
        </w:tc>
      </w:tr>
      <w:tr w:rsidR="00B441A0" w14:paraId="4ECE3844" w14:textId="77777777" w:rsidTr="000B2AAF">
        <w:trPr>
          <w:trHeight w:val="415"/>
        </w:trPr>
        <w:tc>
          <w:tcPr>
            <w:tcW w:w="3705" w:type="dxa"/>
          </w:tcPr>
          <w:p w14:paraId="6645B549" w14:textId="303F0EE9" w:rsidR="00B441A0" w:rsidRPr="007D02E6" w:rsidRDefault="00634B2F" w:rsidP="000B2AAF">
            <w:pPr>
              <w:jc w:val="center"/>
            </w:pPr>
            <w:r w:rsidRPr="00634B2F">
              <w:t>172.26.103.78</w:t>
            </w:r>
          </w:p>
        </w:tc>
        <w:tc>
          <w:tcPr>
            <w:tcW w:w="3705" w:type="dxa"/>
          </w:tcPr>
          <w:p w14:paraId="1B48B180" w14:textId="2212B1C3" w:rsidR="00B441A0" w:rsidRDefault="00B441A0" w:rsidP="000B2AAF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主</w:t>
            </w:r>
          </w:p>
        </w:tc>
      </w:tr>
      <w:tr w:rsidR="00B441A0" w14:paraId="4789F58C" w14:textId="77777777" w:rsidTr="000B2AAF">
        <w:trPr>
          <w:trHeight w:val="415"/>
        </w:trPr>
        <w:tc>
          <w:tcPr>
            <w:tcW w:w="3705" w:type="dxa"/>
          </w:tcPr>
          <w:p w14:paraId="38FBE6A2" w14:textId="35F344B1" w:rsidR="00B441A0" w:rsidRPr="007D02E6" w:rsidRDefault="00634B2F" w:rsidP="000B2AAF">
            <w:pPr>
              <w:jc w:val="center"/>
            </w:pPr>
            <w:r w:rsidRPr="00634B2F">
              <w:t>172.26.103.7</w:t>
            </w:r>
            <w:r>
              <w:rPr>
                <w:rFonts w:hint="eastAsia"/>
              </w:rPr>
              <w:t>9</w:t>
            </w:r>
          </w:p>
        </w:tc>
        <w:tc>
          <w:tcPr>
            <w:tcW w:w="3705" w:type="dxa"/>
          </w:tcPr>
          <w:p w14:paraId="32CB97C3" w14:textId="7D2C0823" w:rsidR="00B441A0" w:rsidRDefault="00B441A0" w:rsidP="000B2AAF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从</w:t>
            </w:r>
          </w:p>
        </w:tc>
      </w:tr>
    </w:tbl>
    <w:p w14:paraId="2F834604" w14:textId="28CFAB2E" w:rsidR="00B41682" w:rsidRDefault="00B41682" w:rsidP="00B41682"/>
    <w:p w14:paraId="5A21C3EB" w14:textId="77777777" w:rsidR="00B41682" w:rsidRPr="00E04E34" w:rsidRDefault="00B41682" w:rsidP="00B41682">
      <w:pPr>
        <w:pStyle w:val="3"/>
        <w:numPr>
          <w:ilvl w:val="2"/>
          <w:numId w:val="4"/>
        </w:numPr>
        <w:spacing w:before="163" w:after="163"/>
        <w:ind w:right="240"/>
      </w:pPr>
      <w:bookmarkStart w:id="54" w:name="_Toc34315028"/>
      <w:r>
        <w:rPr>
          <w:rFonts w:hint="eastAsia"/>
        </w:rPr>
        <w:t>上传包到主</w:t>
      </w:r>
      <w:r w:rsidRPr="007D02E6">
        <w:t>172.26.103.76</w:t>
      </w:r>
      <w:r>
        <w:rPr>
          <w:rFonts w:hint="eastAsia"/>
        </w:rPr>
        <w:t>服务器</w:t>
      </w:r>
      <w:bookmarkEnd w:id="54"/>
    </w:p>
    <w:p w14:paraId="5C65FE9D" w14:textId="77777777" w:rsidR="00B41682" w:rsidRPr="002663ED" w:rsidRDefault="00B41682" w:rsidP="00B41682">
      <w:r w:rsidRPr="002663ED">
        <w:t>rocketmq-all-4.5.0-bin-release.zip</w:t>
      </w:r>
    </w:p>
    <w:p w14:paraId="4FE5AA9F" w14:textId="77777777" w:rsidR="00B41682" w:rsidRDefault="00B41682" w:rsidP="00B41682">
      <w:r w:rsidRPr="00E71154">
        <w:t>unzip rocketmq-all-4.5.0-bin-release.zip</w:t>
      </w:r>
    </w:p>
    <w:p w14:paraId="38CF6A95" w14:textId="77777777" w:rsidR="00B41682" w:rsidRDefault="00B41682" w:rsidP="00B41682">
      <w:r w:rsidRPr="00E71154">
        <w:t>mv rocketmq-all-4.5.0-bin-release /usr/local/rocketmq-4.5.0</w:t>
      </w:r>
    </w:p>
    <w:p w14:paraId="0838A149" w14:textId="77777777" w:rsidR="00B41682" w:rsidRDefault="00B41682" w:rsidP="00B41682"/>
    <w:p w14:paraId="7F90281C" w14:textId="579B8FCF" w:rsidR="00B41682" w:rsidRDefault="00871A71" w:rsidP="00B41682">
      <w:pPr>
        <w:pStyle w:val="3"/>
        <w:numPr>
          <w:ilvl w:val="2"/>
          <w:numId w:val="4"/>
        </w:numPr>
        <w:spacing w:before="163" w:after="163"/>
        <w:ind w:right="240"/>
      </w:pPr>
      <w:bookmarkStart w:id="55" w:name="_Toc34315029"/>
      <w:r>
        <w:rPr>
          <w:rFonts w:hint="eastAsia"/>
        </w:rPr>
        <w:t>四</w:t>
      </w:r>
      <w:r w:rsidR="00B41682">
        <w:rPr>
          <w:rFonts w:hint="eastAsia"/>
        </w:rPr>
        <w:t>台</w:t>
      </w:r>
      <w:r w:rsidR="00B41682">
        <w:rPr>
          <w:rFonts w:hint="eastAsia"/>
        </w:rPr>
        <w:t xml:space="preserve"> </w:t>
      </w:r>
      <w:r w:rsidR="00B41682">
        <w:rPr>
          <w:rFonts w:hint="eastAsia"/>
        </w:rPr>
        <w:t>服务器分别配置</w:t>
      </w:r>
      <w:r w:rsidR="00B41682">
        <w:rPr>
          <w:rFonts w:hint="eastAsia"/>
        </w:rPr>
        <w:t>jdk</w:t>
      </w:r>
      <w:bookmarkEnd w:id="55"/>
      <w:r w:rsidR="00B41682">
        <w:t xml:space="preserve">  </w:t>
      </w:r>
    </w:p>
    <w:p w14:paraId="585FBC05" w14:textId="77777777" w:rsidR="00B41682" w:rsidRPr="00E04E34" w:rsidRDefault="00B41682" w:rsidP="00B41682">
      <w:r w:rsidRPr="00E04E34">
        <w:t>yum install java-1.8.0-openjdk java-1.8.0-openjdk-devel</w:t>
      </w:r>
      <w:r>
        <w:t xml:space="preserve"> -y </w:t>
      </w:r>
    </w:p>
    <w:p w14:paraId="6BBD03C6" w14:textId="77777777" w:rsidR="00B41682" w:rsidRDefault="00B41682" w:rsidP="00B41682"/>
    <w:p w14:paraId="4D46BBB7" w14:textId="77777777" w:rsidR="00B41682" w:rsidRDefault="00B41682" w:rsidP="00B41682">
      <w:r>
        <w:rPr>
          <w:rFonts w:hint="eastAsia"/>
        </w:rPr>
        <w:t>所有的</w:t>
      </w:r>
      <w:r>
        <w:rPr>
          <w:rFonts w:hint="eastAsia"/>
        </w:rPr>
        <w:t>jdk</w:t>
      </w:r>
      <w:r>
        <w:rPr>
          <w:rFonts w:hint="eastAsia"/>
        </w:rPr>
        <w:t>，不管是</w:t>
      </w:r>
      <w:r>
        <w:rPr>
          <w:rFonts w:hint="eastAsia"/>
        </w:rPr>
        <w:t>yum</w:t>
      </w:r>
      <w:r>
        <w:rPr>
          <w:rFonts w:hint="eastAsia"/>
        </w:rPr>
        <w:t>安装的还是解压缩的，都要添加到环境变量，</w:t>
      </w:r>
      <w:r>
        <w:rPr>
          <w:rFonts w:hint="eastAsia"/>
        </w:rPr>
        <w:t xml:space="preserve">/bin/tools.sh </w:t>
      </w:r>
      <w:r>
        <w:rPr>
          <w:rFonts w:hint="eastAsia"/>
        </w:rPr>
        <w:t>会通过环境变量</w:t>
      </w:r>
      <w:r>
        <w:rPr>
          <w:rFonts w:hint="eastAsia"/>
        </w:rPr>
        <w:lastRenderedPageBreak/>
        <w:t>来运行</w:t>
      </w:r>
      <w:r>
        <w:rPr>
          <w:rFonts w:hint="eastAsia"/>
        </w:rPr>
        <w:t>java</w:t>
      </w:r>
    </w:p>
    <w:p w14:paraId="2D9C2DD4" w14:textId="77777777" w:rsidR="00B41682" w:rsidRDefault="00B41682" w:rsidP="00B41682">
      <w:r>
        <w:rPr>
          <w:rFonts w:hint="eastAsia"/>
        </w:rPr>
        <w:t>yum</w:t>
      </w:r>
      <w:r>
        <w:rPr>
          <w:rFonts w:hint="eastAsia"/>
        </w:rPr>
        <w:t>安装的</w:t>
      </w:r>
      <w:r>
        <w:rPr>
          <w:rFonts w:hint="eastAsia"/>
        </w:rPr>
        <w:t>openjdk</w:t>
      </w:r>
      <w:r>
        <w:rPr>
          <w:rFonts w:hint="eastAsia"/>
        </w:rPr>
        <w:t>配置环境变量</w:t>
      </w:r>
    </w:p>
    <w:p w14:paraId="5B96E964" w14:textId="77777777" w:rsidR="00B41682" w:rsidRDefault="00B41682" w:rsidP="00B41682">
      <w:pPr>
        <w:pStyle w:val="af"/>
      </w:pPr>
      <w:r>
        <w:t>JAVA_HOME=/usr/lib/jvm/java</w:t>
      </w:r>
    </w:p>
    <w:p w14:paraId="47849731" w14:textId="77777777" w:rsidR="00B41682" w:rsidRDefault="00B41682" w:rsidP="00B41682">
      <w:pPr>
        <w:pStyle w:val="af"/>
      </w:pPr>
      <w:r>
        <w:t>JRE_HOME=/usr/lib/jvm/java/jre</w:t>
      </w:r>
    </w:p>
    <w:p w14:paraId="44A901ED" w14:textId="77777777" w:rsidR="00B41682" w:rsidRDefault="00B41682" w:rsidP="00B41682">
      <w:pPr>
        <w:pStyle w:val="af"/>
      </w:pPr>
      <w:r>
        <w:t>PATH=$PATH:$JAVA_HOME/bin:$JRE_HOME/bin</w:t>
      </w:r>
    </w:p>
    <w:p w14:paraId="22BBB3BF" w14:textId="77777777" w:rsidR="00B41682" w:rsidRDefault="00B41682" w:rsidP="00B41682">
      <w:pPr>
        <w:pStyle w:val="af"/>
      </w:pPr>
      <w:r>
        <w:t>CLASSPATH=.:$JAVA_HOME/lib/dt.jar:$JAVA_HOME/lib/tools.jar:$JRE_HOME/lib</w:t>
      </w:r>
    </w:p>
    <w:p w14:paraId="15EB6747" w14:textId="77777777" w:rsidR="00B41682" w:rsidRDefault="00B41682" w:rsidP="00B41682">
      <w:pPr>
        <w:pStyle w:val="af"/>
      </w:pPr>
      <w:r>
        <w:t>export JAVA_HOME JRE_HOME PATH CLASSPATH</w:t>
      </w:r>
    </w:p>
    <w:p w14:paraId="02E5CDD0" w14:textId="45EDD479" w:rsidR="00B41682" w:rsidRDefault="00033FD9" w:rsidP="00B41682">
      <w:r>
        <w:rPr>
          <w:rFonts w:hint="eastAsia"/>
        </w:rPr>
        <w:t>source</w:t>
      </w:r>
      <w:r>
        <w:t xml:space="preserve"> /etc/profile</w:t>
      </w:r>
    </w:p>
    <w:p w14:paraId="45154ED2" w14:textId="77777777" w:rsidR="00B41682" w:rsidRDefault="00B41682" w:rsidP="00B41682">
      <w:r>
        <w:rPr>
          <w:rFonts w:hint="eastAsia"/>
        </w:rPr>
        <w:t>java</w:t>
      </w:r>
      <w:r>
        <w:t xml:space="preserve"> -version</w:t>
      </w:r>
    </w:p>
    <w:p w14:paraId="5D7DB936" w14:textId="77777777" w:rsidR="00B41682" w:rsidRDefault="00B41682" w:rsidP="00B41682">
      <w:r>
        <w:rPr>
          <w:rFonts w:hint="eastAsia"/>
        </w:rPr>
        <w:t>j</w:t>
      </w:r>
      <w:r>
        <w:t xml:space="preserve">ps </w:t>
      </w:r>
    </w:p>
    <w:p w14:paraId="3B37452D" w14:textId="77777777" w:rsidR="00B41682" w:rsidRDefault="00B41682" w:rsidP="00B41682">
      <w:r>
        <w:rPr>
          <w:rFonts w:hint="eastAsia"/>
        </w:rPr>
        <w:t>echo</w:t>
      </w:r>
      <w:r>
        <w:t xml:space="preserve"> $JAVA_HOME</w:t>
      </w:r>
    </w:p>
    <w:p w14:paraId="5265B327" w14:textId="77777777" w:rsidR="00B41682" w:rsidRDefault="00B41682" w:rsidP="00B41682"/>
    <w:p w14:paraId="2296B6E9" w14:textId="142D5997" w:rsidR="00B41682" w:rsidRDefault="00B41682" w:rsidP="00B41682">
      <w:pPr>
        <w:pStyle w:val="3"/>
        <w:numPr>
          <w:ilvl w:val="2"/>
          <w:numId w:val="4"/>
        </w:numPr>
        <w:spacing w:before="163" w:after="163"/>
        <w:ind w:right="240"/>
      </w:pPr>
      <w:bookmarkStart w:id="56" w:name="_Toc34315030"/>
      <w:r>
        <w:rPr>
          <w:rFonts w:hint="eastAsia"/>
        </w:rPr>
        <w:t>创建</w:t>
      </w:r>
      <w:r>
        <w:rPr>
          <w:rFonts w:hint="eastAsia"/>
        </w:rPr>
        <w:t>RocketMQ</w:t>
      </w:r>
      <w:r>
        <w:rPr>
          <w:rFonts w:hint="eastAsia"/>
        </w:rPr>
        <w:t>存储文件的目录</w:t>
      </w:r>
      <w:r w:rsidR="00D9695B">
        <w:rPr>
          <w:rFonts w:hint="eastAsia"/>
        </w:rPr>
        <w:t>(</w:t>
      </w:r>
      <w:r w:rsidR="00D9695B">
        <w:rPr>
          <w:rFonts w:hint="eastAsia"/>
        </w:rPr>
        <w:t>主</w:t>
      </w:r>
      <w:r w:rsidR="00D9695B" w:rsidRPr="007D02E6">
        <w:t>172.26.103.76</w:t>
      </w:r>
      <w:r w:rsidR="004626C3">
        <w:rPr>
          <w:rFonts w:hint="eastAsia"/>
        </w:rPr>
        <w:t>上面操作</w:t>
      </w:r>
      <w:r w:rsidR="00D9695B">
        <w:t>)</w:t>
      </w:r>
      <w:bookmarkEnd w:id="56"/>
    </w:p>
    <w:p w14:paraId="0AF3D706" w14:textId="77777777" w:rsidR="00B41682" w:rsidRDefault="00B41682" w:rsidP="00B41682">
      <w:r>
        <w:t>cd /usr/local/rocketmq-4.5</w:t>
      </w:r>
      <w:r>
        <w:rPr>
          <w:rFonts w:hint="eastAsia"/>
        </w:rPr>
        <w:t>.</w:t>
      </w:r>
      <w:r>
        <w:t>0/</w:t>
      </w:r>
    </w:p>
    <w:p w14:paraId="478CB481" w14:textId="77777777" w:rsidR="00B41682" w:rsidRDefault="00B41682" w:rsidP="00B41682">
      <w:r>
        <w:t>mkdir logs</w:t>
      </w:r>
    </w:p>
    <w:p w14:paraId="7BF5A2F5" w14:textId="77777777" w:rsidR="00B41682" w:rsidRDefault="00B41682" w:rsidP="00B41682">
      <w:r>
        <w:t>mkdir store</w:t>
      </w:r>
    </w:p>
    <w:p w14:paraId="19799900" w14:textId="77777777" w:rsidR="00B41682" w:rsidRDefault="00B41682" w:rsidP="00B41682">
      <w:r>
        <w:t>cd store/</w:t>
      </w:r>
    </w:p>
    <w:p w14:paraId="68EF628C" w14:textId="77777777" w:rsidR="00B41682" w:rsidRDefault="00B41682" w:rsidP="00B41682">
      <w:r>
        <w:t>mkdir commitlog</w:t>
      </w:r>
    </w:p>
    <w:p w14:paraId="42A494FD" w14:textId="77777777" w:rsidR="00B41682" w:rsidRDefault="00B41682" w:rsidP="00B41682">
      <w:r>
        <w:t>mkdir consumequeue</w:t>
      </w:r>
    </w:p>
    <w:p w14:paraId="3EF4789D" w14:textId="77777777" w:rsidR="00B41682" w:rsidRDefault="00B41682" w:rsidP="00B41682">
      <w:r>
        <w:t>mkdir index</w:t>
      </w:r>
    </w:p>
    <w:p w14:paraId="43C3FC8C" w14:textId="77777777" w:rsidR="00B41682" w:rsidRDefault="00B41682" w:rsidP="00B41682"/>
    <w:p w14:paraId="50BC54B6" w14:textId="77777777" w:rsidR="00B41682" w:rsidRPr="009464A6" w:rsidRDefault="00B41682" w:rsidP="00B41682">
      <w:pPr>
        <w:rPr>
          <w:highlight w:val="yellow"/>
        </w:rPr>
      </w:pPr>
      <w:r w:rsidRPr="009464A6">
        <w:rPr>
          <w:rFonts w:hint="eastAsia"/>
          <w:highlight w:val="yellow"/>
        </w:rPr>
        <w:t>文件夹说明：</w:t>
      </w:r>
    </w:p>
    <w:p w14:paraId="640A9964" w14:textId="77777777" w:rsidR="00B41682" w:rsidRPr="009464A6" w:rsidRDefault="00B41682" w:rsidP="00B41682">
      <w:pPr>
        <w:rPr>
          <w:highlight w:val="yellow"/>
        </w:rPr>
      </w:pPr>
      <w:r w:rsidRPr="009464A6">
        <w:rPr>
          <w:rFonts w:hint="eastAsia"/>
          <w:highlight w:val="yellow"/>
        </w:rPr>
        <w:t>logs:</w:t>
      </w:r>
      <w:r w:rsidRPr="009464A6">
        <w:rPr>
          <w:rFonts w:hint="eastAsia"/>
          <w:highlight w:val="yellow"/>
        </w:rPr>
        <w:t>存储</w:t>
      </w:r>
      <w:r w:rsidRPr="009464A6">
        <w:rPr>
          <w:rFonts w:hint="eastAsia"/>
          <w:highlight w:val="yellow"/>
        </w:rPr>
        <w:t>RocketMQ</w:t>
      </w:r>
      <w:r w:rsidRPr="009464A6">
        <w:rPr>
          <w:rFonts w:hint="eastAsia"/>
          <w:highlight w:val="yellow"/>
        </w:rPr>
        <w:t>日志目录</w:t>
      </w:r>
    </w:p>
    <w:p w14:paraId="05AB71EA" w14:textId="77777777" w:rsidR="00B41682" w:rsidRPr="009464A6" w:rsidRDefault="00B41682" w:rsidP="00B41682">
      <w:pPr>
        <w:rPr>
          <w:highlight w:val="yellow"/>
        </w:rPr>
      </w:pPr>
      <w:r w:rsidRPr="009464A6">
        <w:rPr>
          <w:rFonts w:hint="eastAsia"/>
          <w:highlight w:val="yellow"/>
        </w:rPr>
        <w:t>store:</w:t>
      </w:r>
      <w:r w:rsidRPr="009464A6">
        <w:rPr>
          <w:rFonts w:hint="eastAsia"/>
          <w:highlight w:val="yellow"/>
        </w:rPr>
        <w:t>存储</w:t>
      </w:r>
      <w:r w:rsidRPr="009464A6">
        <w:rPr>
          <w:rFonts w:hint="eastAsia"/>
          <w:highlight w:val="yellow"/>
        </w:rPr>
        <w:t>RocketMQ</w:t>
      </w:r>
      <w:r w:rsidRPr="009464A6">
        <w:rPr>
          <w:rFonts w:hint="eastAsia"/>
          <w:highlight w:val="yellow"/>
        </w:rPr>
        <w:t>数据文件目录</w:t>
      </w:r>
    </w:p>
    <w:p w14:paraId="1D3DD6A8" w14:textId="77777777" w:rsidR="00B41682" w:rsidRPr="009464A6" w:rsidRDefault="00B41682" w:rsidP="00B41682">
      <w:pPr>
        <w:rPr>
          <w:highlight w:val="yellow"/>
        </w:rPr>
      </w:pPr>
      <w:r w:rsidRPr="009464A6">
        <w:rPr>
          <w:rFonts w:hint="eastAsia"/>
          <w:highlight w:val="yellow"/>
        </w:rPr>
        <w:t>commitlog:</w:t>
      </w:r>
      <w:r w:rsidRPr="009464A6">
        <w:rPr>
          <w:rFonts w:hint="eastAsia"/>
          <w:highlight w:val="yellow"/>
        </w:rPr>
        <w:t>存储</w:t>
      </w:r>
      <w:r w:rsidRPr="009464A6">
        <w:rPr>
          <w:rFonts w:hint="eastAsia"/>
          <w:highlight w:val="yellow"/>
        </w:rPr>
        <w:t>RocketMQ</w:t>
      </w:r>
      <w:r w:rsidRPr="009464A6">
        <w:rPr>
          <w:rFonts w:hint="eastAsia"/>
          <w:highlight w:val="yellow"/>
        </w:rPr>
        <w:t>消息信息</w:t>
      </w:r>
    </w:p>
    <w:p w14:paraId="6860AACB" w14:textId="77777777" w:rsidR="00B41682" w:rsidRDefault="00B41682" w:rsidP="00B41682">
      <w:r w:rsidRPr="009464A6">
        <w:rPr>
          <w:rFonts w:hint="eastAsia"/>
          <w:highlight w:val="yellow"/>
        </w:rPr>
        <w:t>consumequeue</w:t>
      </w:r>
      <w:r w:rsidRPr="009464A6">
        <w:rPr>
          <w:rFonts w:hint="eastAsia"/>
          <w:highlight w:val="yellow"/>
        </w:rPr>
        <w:t>、</w:t>
      </w:r>
      <w:r w:rsidRPr="009464A6">
        <w:rPr>
          <w:rFonts w:hint="eastAsia"/>
          <w:highlight w:val="yellow"/>
        </w:rPr>
        <w:t>index:</w:t>
      </w:r>
      <w:r w:rsidRPr="009464A6">
        <w:rPr>
          <w:rFonts w:hint="eastAsia"/>
          <w:highlight w:val="yellow"/>
        </w:rPr>
        <w:t>存储消息的索引数据</w:t>
      </w:r>
    </w:p>
    <w:p w14:paraId="5F851DB0" w14:textId="77777777" w:rsidR="00B41682" w:rsidRDefault="00B41682" w:rsidP="00B41682"/>
    <w:p w14:paraId="10D0D104" w14:textId="77777777" w:rsidR="00B41682" w:rsidRDefault="00B41682" w:rsidP="00B41682">
      <w:pPr>
        <w:pStyle w:val="3"/>
        <w:numPr>
          <w:ilvl w:val="2"/>
          <w:numId w:val="4"/>
        </w:numPr>
        <w:spacing w:before="163" w:after="163"/>
        <w:ind w:right="240"/>
      </w:pPr>
      <w:bookmarkStart w:id="57" w:name="_Toc34315031"/>
      <w:r>
        <w:rPr>
          <w:rFonts w:hint="eastAsia"/>
        </w:rPr>
        <w:t>更改上传到主服务器的配置文件</w:t>
      </w:r>
      <w:bookmarkEnd w:id="57"/>
    </w:p>
    <w:p w14:paraId="35EF4565" w14:textId="7392529A" w:rsidR="00B41682" w:rsidRDefault="00B41682" w:rsidP="00B41682">
      <w:r>
        <w:rPr>
          <w:rFonts w:hint="eastAsia"/>
        </w:rPr>
        <w:t>先修改</w:t>
      </w:r>
      <w:r w:rsidR="00BF3D02">
        <w:rPr>
          <w:rFonts w:hint="eastAsia"/>
        </w:rPr>
        <w:t>a</w:t>
      </w:r>
      <w:r>
        <w:rPr>
          <w:rFonts w:hint="eastAsia"/>
        </w:rPr>
        <w:t>主配置文件</w:t>
      </w:r>
    </w:p>
    <w:p w14:paraId="3745FD59" w14:textId="77777777" w:rsidR="00B41682" w:rsidRDefault="00B41682" w:rsidP="00B41682">
      <w:r w:rsidRPr="0060421A">
        <w:t>vi /usr/local/rocketmq-4.5.0/conf/2m-2s-sync/broker-a.properties</w:t>
      </w:r>
    </w:p>
    <w:p w14:paraId="13150804" w14:textId="77777777" w:rsidR="00B41682" w:rsidRDefault="00B41682" w:rsidP="00B41682">
      <w:r>
        <w:rPr>
          <w:rFonts w:hint="eastAsia"/>
        </w:rPr>
        <w:t>主要需要注意修改的：</w:t>
      </w:r>
    </w:p>
    <w:p w14:paraId="28E13C46" w14:textId="77777777" w:rsidR="00B41682" w:rsidRDefault="00B41682" w:rsidP="00B41682">
      <w:r>
        <w:lastRenderedPageBreak/>
        <w:t xml:space="preserve">brokerClusterName      </w:t>
      </w:r>
      <w:r>
        <w:rPr>
          <w:rFonts w:hint="eastAsia"/>
        </w:rPr>
        <w:t>#</w:t>
      </w:r>
      <w:r>
        <w:rPr>
          <w:rFonts w:hint="eastAsia"/>
        </w:rPr>
        <w:t>所属集群名字</w:t>
      </w:r>
    </w:p>
    <w:p w14:paraId="63D21375" w14:textId="1AFC63D2" w:rsidR="00B41682" w:rsidRDefault="00B41682" w:rsidP="00B41682">
      <w:r>
        <w:t xml:space="preserve">brokerName            </w:t>
      </w:r>
      <w:r>
        <w:rPr>
          <w:rFonts w:hint="eastAsia"/>
        </w:rPr>
        <w:t>#broker</w:t>
      </w:r>
      <w:r>
        <w:rPr>
          <w:rFonts w:hint="eastAsia"/>
        </w:rPr>
        <w:t>名字，</w:t>
      </w:r>
      <w:r w:rsidR="00D0034F">
        <w:rPr>
          <w:rFonts w:hint="eastAsia"/>
        </w:rPr>
        <w:t>同一个主从的名字应相同，双主的应改为</w:t>
      </w:r>
      <w:r w:rsidR="00D0034F">
        <w:rPr>
          <w:rFonts w:hint="eastAsia"/>
        </w:rPr>
        <w:t>broker-a</w:t>
      </w:r>
      <w:r w:rsidR="00D0034F">
        <w:t xml:space="preserve">,broker-b </w:t>
      </w:r>
    </w:p>
    <w:p w14:paraId="0D415B08" w14:textId="77777777" w:rsidR="00B41682" w:rsidRDefault="00B41682" w:rsidP="00B41682">
      <w:r>
        <w:t xml:space="preserve">brokerId               </w:t>
      </w:r>
      <w:r>
        <w:rPr>
          <w:rFonts w:hint="eastAsia"/>
        </w:rPr>
        <w:t xml:space="preserve">#0 </w:t>
      </w:r>
      <w:r>
        <w:rPr>
          <w:rFonts w:hint="eastAsia"/>
        </w:rPr>
        <w:t>表示</w:t>
      </w:r>
      <w:r>
        <w:rPr>
          <w:rFonts w:hint="eastAsia"/>
        </w:rPr>
        <w:t xml:space="preserve">Master, &gt; 0 </w:t>
      </w:r>
      <w:r>
        <w:rPr>
          <w:rFonts w:hint="eastAsia"/>
        </w:rPr>
        <w:t>表示</w:t>
      </w:r>
      <w:r>
        <w:rPr>
          <w:rFonts w:hint="eastAsia"/>
        </w:rPr>
        <w:t>slave</w:t>
      </w:r>
    </w:p>
    <w:p w14:paraId="1F4DE81F" w14:textId="77777777" w:rsidR="00B41682" w:rsidRDefault="00B41682" w:rsidP="00B41682">
      <w:r>
        <w:t>namesrvAddr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 xml:space="preserve">#nameServer </w:t>
      </w:r>
      <w:r>
        <w:rPr>
          <w:rFonts w:hint="eastAsia"/>
        </w:rPr>
        <w:t>地址，分号分割</w:t>
      </w:r>
      <w:r>
        <w:rPr>
          <w:rFonts w:hint="eastAsia"/>
        </w:rPr>
        <w:t xml:space="preserve"> </w:t>
      </w:r>
      <w:r w:rsidRPr="007400D1">
        <w:t>172.26.103.76</w:t>
      </w:r>
      <w:r>
        <w:t>:9876;</w:t>
      </w:r>
      <w:r w:rsidRPr="007400D1">
        <w:t>172.26.103.7</w:t>
      </w:r>
      <w:r>
        <w:rPr>
          <w:rFonts w:hint="eastAsia"/>
        </w:rPr>
        <w:t>7</w:t>
      </w:r>
      <w:r>
        <w:t>:9876</w:t>
      </w:r>
    </w:p>
    <w:p w14:paraId="0ACEB92B" w14:textId="77777777" w:rsidR="00B41682" w:rsidRDefault="00B41682" w:rsidP="00B41682">
      <w:r>
        <w:t xml:space="preserve">storePathRootDir        </w:t>
      </w:r>
      <w:r>
        <w:rPr>
          <w:rFonts w:hint="eastAsia"/>
        </w:rPr>
        <w:t>#</w:t>
      </w:r>
      <w:r>
        <w:rPr>
          <w:rFonts w:hint="eastAsia"/>
        </w:rPr>
        <w:t>存储路径</w:t>
      </w:r>
    </w:p>
    <w:p w14:paraId="37A25A2C" w14:textId="77777777" w:rsidR="00B41682" w:rsidRDefault="00B41682" w:rsidP="00B41682">
      <w:r>
        <w:t xml:space="preserve">brokerRole             </w:t>
      </w:r>
      <w:r>
        <w:rPr>
          <w:rFonts w:hint="eastAsia"/>
        </w:rPr>
        <w:t xml:space="preserve"># Broker </w:t>
      </w:r>
      <w:r>
        <w:rPr>
          <w:rFonts w:hint="eastAsia"/>
        </w:rPr>
        <w:t>的角色</w:t>
      </w:r>
    </w:p>
    <w:p w14:paraId="6A6A229F" w14:textId="77777777" w:rsidR="00B41682" w:rsidRDefault="00B41682" w:rsidP="00B41682">
      <w:r>
        <w:t xml:space="preserve">flushDiskType          </w:t>
      </w:r>
      <w:r>
        <w:rPr>
          <w:rFonts w:hint="eastAsia"/>
        </w:rPr>
        <w:t>#</w:t>
      </w:r>
      <w:r>
        <w:rPr>
          <w:rFonts w:hint="eastAsia"/>
        </w:rPr>
        <w:t>刷盘方式</w:t>
      </w:r>
    </w:p>
    <w:p w14:paraId="04BF2966" w14:textId="77777777" w:rsidR="00B41682" w:rsidRDefault="00B41682" w:rsidP="00B41682"/>
    <w:p w14:paraId="34A3D64B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所属集群名字</w:t>
      </w:r>
    </w:p>
    <w:p w14:paraId="0C60C37B" w14:textId="77777777" w:rsidR="00B41682" w:rsidRDefault="00B41682" w:rsidP="00B41682">
      <w:pPr>
        <w:pStyle w:val="af"/>
      </w:pPr>
      <w:r>
        <w:t>brokerClusterName=rocketmq-cluster</w:t>
      </w:r>
    </w:p>
    <w:p w14:paraId="7737FD0D" w14:textId="77777777" w:rsidR="00B41682" w:rsidRDefault="00B41682" w:rsidP="00B41682">
      <w:pPr>
        <w:pStyle w:val="af"/>
      </w:pPr>
      <w:r>
        <w:rPr>
          <w:rFonts w:hint="eastAsia"/>
        </w:rPr>
        <w:t>#broker</w:t>
      </w:r>
      <w:r>
        <w:rPr>
          <w:rFonts w:hint="eastAsia"/>
        </w:rPr>
        <w:t>名字，注意此处不同的配置文件填写的不一样</w:t>
      </w:r>
    </w:p>
    <w:p w14:paraId="39F3E4D8" w14:textId="77777777" w:rsidR="00B41682" w:rsidRDefault="00B41682" w:rsidP="00B41682">
      <w:pPr>
        <w:pStyle w:val="af"/>
      </w:pPr>
      <w:r>
        <w:t>brokerName=broker-a</w:t>
      </w:r>
    </w:p>
    <w:p w14:paraId="5C9EF587" w14:textId="77777777" w:rsidR="00B41682" w:rsidRDefault="00B41682" w:rsidP="00B41682">
      <w:pPr>
        <w:pStyle w:val="af"/>
      </w:pPr>
      <w:r>
        <w:rPr>
          <w:rFonts w:hint="eastAsia"/>
        </w:rPr>
        <w:t xml:space="preserve">#0 </w:t>
      </w:r>
      <w:r>
        <w:rPr>
          <w:rFonts w:hint="eastAsia"/>
        </w:rPr>
        <w:t>表示</w:t>
      </w:r>
      <w:r>
        <w:rPr>
          <w:rFonts w:hint="eastAsia"/>
        </w:rPr>
        <w:t xml:space="preserve">Master, &gt; 0 </w:t>
      </w:r>
      <w:r>
        <w:rPr>
          <w:rFonts w:hint="eastAsia"/>
        </w:rPr>
        <w:t>表示</w:t>
      </w:r>
      <w:r>
        <w:rPr>
          <w:rFonts w:hint="eastAsia"/>
        </w:rPr>
        <w:t>slave</w:t>
      </w:r>
    </w:p>
    <w:p w14:paraId="593E2BAF" w14:textId="77777777" w:rsidR="00B41682" w:rsidRDefault="00B41682" w:rsidP="00B41682">
      <w:pPr>
        <w:pStyle w:val="af"/>
      </w:pPr>
      <w:r>
        <w:t>brokerId=0</w:t>
      </w:r>
    </w:p>
    <w:p w14:paraId="411ECB24" w14:textId="77777777" w:rsidR="00B41682" w:rsidRDefault="00B41682" w:rsidP="00B41682">
      <w:pPr>
        <w:pStyle w:val="af"/>
      </w:pPr>
      <w:r>
        <w:rPr>
          <w:rFonts w:hint="eastAsia"/>
        </w:rPr>
        <w:t xml:space="preserve">#nameServer </w:t>
      </w:r>
      <w:r>
        <w:rPr>
          <w:rFonts w:hint="eastAsia"/>
        </w:rPr>
        <w:t>地址，分号分割</w:t>
      </w:r>
    </w:p>
    <w:p w14:paraId="5563F380" w14:textId="41E6D5FB" w:rsidR="00B41682" w:rsidRDefault="00B41682" w:rsidP="00B41682">
      <w:pPr>
        <w:pStyle w:val="af"/>
      </w:pPr>
      <w:r>
        <w:t>namesrvAddr=</w:t>
      </w:r>
      <w:r w:rsidRPr="000B0F67">
        <w:t>172.26.103.76:9876;172.26.103.77:9876</w:t>
      </w:r>
      <w:r w:rsidR="00866D16">
        <w:t>;</w:t>
      </w:r>
      <w:r w:rsidR="00866D16" w:rsidRPr="00634B2F">
        <w:t>172.26.103.78</w:t>
      </w:r>
      <w:r w:rsidR="00866D16">
        <w:t>:9876;</w:t>
      </w:r>
      <w:r w:rsidR="00866D16" w:rsidRPr="00634B2F">
        <w:t>172.26.103.7</w:t>
      </w:r>
      <w:r w:rsidR="00866D16">
        <w:t>9:9876</w:t>
      </w:r>
    </w:p>
    <w:p w14:paraId="76816404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在发送消息时，自动创建服务器不存在的</w:t>
      </w:r>
      <w:r>
        <w:rPr>
          <w:rFonts w:hint="eastAsia"/>
        </w:rPr>
        <w:t>Topic</w:t>
      </w:r>
      <w:r>
        <w:rPr>
          <w:rFonts w:hint="eastAsia"/>
        </w:rPr>
        <w:t>，默认创建的队列数</w:t>
      </w:r>
    </w:p>
    <w:p w14:paraId="5CE6EA95" w14:textId="77777777" w:rsidR="00B41682" w:rsidRDefault="00B41682" w:rsidP="00B41682">
      <w:pPr>
        <w:pStyle w:val="af"/>
      </w:pPr>
      <w:r>
        <w:t>defaultTopicQueueNums=4</w:t>
      </w:r>
    </w:p>
    <w:p w14:paraId="21C23D28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是否允许</w:t>
      </w:r>
      <w:r>
        <w:rPr>
          <w:rFonts w:hint="eastAsia"/>
        </w:rPr>
        <w:t xml:space="preserve">Broker </w:t>
      </w:r>
      <w:r>
        <w:rPr>
          <w:rFonts w:hint="eastAsia"/>
        </w:rPr>
        <w:t>自动创建</w:t>
      </w:r>
      <w:r>
        <w:rPr>
          <w:rFonts w:hint="eastAsia"/>
        </w:rPr>
        <w:t>Topic</w:t>
      </w:r>
      <w:r>
        <w:rPr>
          <w:rFonts w:hint="eastAsia"/>
        </w:rPr>
        <w:t>，建议线下开启，线上关闭</w:t>
      </w:r>
    </w:p>
    <w:p w14:paraId="33B0F801" w14:textId="77777777" w:rsidR="00B41682" w:rsidRDefault="00B41682" w:rsidP="00B41682">
      <w:pPr>
        <w:pStyle w:val="af"/>
      </w:pPr>
      <w:r>
        <w:t>autoCreateTopicEnable=true</w:t>
      </w:r>
    </w:p>
    <w:p w14:paraId="27271B5A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是否允许</w:t>
      </w:r>
      <w:r>
        <w:rPr>
          <w:rFonts w:hint="eastAsia"/>
        </w:rPr>
        <w:t>Broker</w:t>
      </w:r>
      <w:r>
        <w:rPr>
          <w:rFonts w:hint="eastAsia"/>
        </w:rPr>
        <w:t>自动创建订阅组，建议线下开启，线上关闭</w:t>
      </w:r>
    </w:p>
    <w:p w14:paraId="22510F22" w14:textId="77777777" w:rsidR="00B41682" w:rsidRDefault="00B41682" w:rsidP="00B41682">
      <w:pPr>
        <w:pStyle w:val="af"/>
      </w:pPr>
      <w:r>
        <w:t>autoCreateSubscriptionGroup=true</w:t>
      </w:r>
    </w:p>
    <w:p w14:paraId="1ABE511D" w14:textId="77777777" w:rsidR="00B41682" w:rsidRDefault="00B41682" w:rsidP="00B41682">
      <w:pPr>
        <w:pStyle w:val="af"/>
      </w:pPr>
      <w:r>
        <w:rPr>
          <w:rFonts w:hint="eastAsia"/>
        </w:rPr>
        <w:t xml:space="preserve">#Broker </w:t>
      </w:r>
      <w:r>
        <w:rPr>
          <w:rFonts w:hint="eastAsia"/>
        </w:rPr>
        <w:t>对外服务的监听端口</w:t>
      </w:r>
    </w:p>
    <w:p w14:paraId="123A7D23" w14:textId="77777777" w:rsidR="00B41682" w:rsidRDefault="00B41682" w:rsidP="00B41682">
      <w:pPr>
        <w:pStyle w:val="af"/>
      </w:pPr>
      <w:r>
        <w:t>listenPort=10911</w:t>
      </w:r>
    </w:p>
    <w:p w14:paraId="68DF52A6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删除文件时间点，默认是凌晨</w:t>
      </w:r>
      <w:r>
        <w:rPr>
          <w:rFonts w:hint="eastAsia"/>
        </w:rPr>
        <w:t>4</w:t>
      </w:r>
      <w:r>
        <w:rPr>
          <w:rFonts w:hint="eastAsia"/>
        </w:rPr>
        <w:t>点</w:t>
      </w:r>
    </w:p>
    <w:p w14:paraId="5A728737" w14:textId="77777777" w:rsidR="00B41682" w:rsidRDefault="00B41682" w:rsidP="00B41682">
      <w:pPr>
        <w:pStyle w:val="af"/>
      </w:pPr>
      <w:r>
        <w:t>deleteWhen=04</w:t>
      </w:r>
    </w:p>
    <w:p w14:paraId="76BA2BCF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文件保留时间，默认</w:t>
      </w:r>
      <w:r>
        <w:rPr>
          <w:rFonts w:hint="eastAsia"/>
        </w:rPr>
        <w:t>48</w:t>
      </w:r>
      <w:r>
        <w:rPr>
          <w:rFonts w:hint="eastAsia"/>
        </w:rPr>
        <w:t>小时</w:t>
      </w:r>
    </w:p>
    <w:p w14:paraId="5F2F9471" w14:textId="77777777" w:rsidR="00B41682" w:rsidRDefault="00B41682" w:rsidP="00B41682">
      <w:pPr>
        <w:pStyle w:val="af"/>
      </w:pPr>
      <w:r>
        <w:t>fileReservedTime=120</w:t>
      </w:r>
    </w:p>
    <w:p w14:paraId="3F5E90C9" w14:textId="77777777" w:rsidR="00B41682" w:rsidRDefault="00B41682" w:rsidP="00B41682">
      <w:pPr>
        <w:pStyle w:val="af"/>
      </w:pPr>
      <w:r>
        <w:rPr>
          <w:rFonts w:hint="eastAsia"/>
        </w:rPr>
        <w:lastRenderedPageBreak/>
        <w:t>#commitLog</w:t>
      </w:r>
      <w:r>
        <w:rPr>
          <w:rFonts w:hint="eastAsia"/>
        </w:rPr>
        <w:t>每个文件的大小默认</w:t>
      </w:r>
      <w:r>
        <w:rPr>
          <w:rFonts w:hint="eastAsia"/>
        </w:rPr>
        <w:t>1G</w:t>
      </w:r>
    </w:p>
    <w:p w14:paraId="29E551C7" w14:textId="77777777" w:rsidR="00B41682" w:rsidRDefault="00B41682" w:rsidP="00B41682">
      <w:pPr>
        <w:pStyle w:val="af"/>
      </w:pPr>
      <w:r>
        <w:t>mapedFileSizeCommitLog=1073741824</w:t>
      </w:r>
    </w:p>
    <w:p w14:paraId="5D7F0234" w14:textId="77777777" w:rsidR="00B41682" w:rsidRDefault="00B41682" w:rsidP="00B41682">
      <w:pPr>
        <w:pStyle w:val="af"/>
      </w:pPr>
      <w:r>
        <w:rPr>
          <w:rFonts w:hint="eastAsia"/>
        </w:rPr>
        <w:t>#ConsumeQueue</w:t>
      </w:r>
      <w:r>
        <w:rPr>
          <w:rFonts w:hint="eastAsia"/>
        </w:rPr>
        <w:t>每个文件默认存</w:t>
      </w:r>
      <w:r>
        <w:rPr>
          <w:rFonts w:hint="eastAsia"/>
        </w:rPr>
        <w:t>30W</w:t>
      </w:r>
      <w:r>
        <w:rPr>
          <w:rFonts w:hint="eastAsia"/>
        </w:rPr>
        <w:t>条，根据业务情况调整</w:t>
      </w:r>
    </w:p>
    <w:p w14:paraId="6C846698" w14:textId="77777777" w:rsidR="00B41682" w:rsidRDefault="00B41682" w:rsidP="00B41682">
      <w:pPr>
        <w:pStyle w:val="af"/>
      </w:pPr>
      <w:r>
        <w:t>mapedFileSizeConsumeQueue=300000</w:t>
      </w:r>
    </w:p>
    <w:p w14:paraId="2E60D007" w14:textId="77777777" w:rsidR="00B41682" w:rsidRDefault="00B41682" w:rsidP="00B41682">
      <w:pPr>
        <w:pStyle w:val="af"/>
      </w:pPr>
      <w:r>
        <w:t>#destroyMapedFileIntervalForcibly=120000</w:t>
      </w:r>
    </w:p>
    <w:p w14:paraId="53196B4B" w14:textId="77777777" w:rsidR="00B41682" w:rsidRDefault="00B41682" w:rsidP="00B41682">
      <w:pPr>
        <w:pStyle w:val="af"/>
      </w:pPr>
      <w:r>
        <w:t>#redeleteHangedFileInterval=120000</w:t>
      </w:r>
    </w:p>
    <w:p w14:paraId="1135F26B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设置物理文件磁盘最大使用率</w:t>
      </w:r>
    </w:p>
    <w:p w14:paraId="5DA1A200" w14:textId="77777777" w:rsidR="00B41682" w:rsidRDefault="00B41682" w:rsidP="00B41682">
      <w:pPr>
        <w:pStyle w:val="af"/>
      </w:pPr>
      <w:r>
        <w:t>#diskMaxUsedSpaceRatio=88</w:t>
      </w:r>
    </w:p>
    <w:p w14:paraId="1CD0BD82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磁盘空间警戒阈值，超过这个值则停止接受消息，默认值</w:t>
      </w:r>
      <w:r>
        <w:rPr>
          <w:rFonts w:hint="eastAsia"/>
        </w:rPr>
        <w:t>90</w:t>
      </w:r>
    </w:p>
    <w:p w14:paraId="0F02E019" w14:textId="77777777" w:rsidR="00B41682" w:rsidRDefault="00B41682" w:rsidP="00B41682">
      <w:pPr>
        <w:pStyle w:val="af"/>
      </w:pPr>
      <w:r>
        <w:t>#diskSpaceWarningLevelRatio=90</w:t>
      </w:r>
    </w:p>
    <w:p w14:paraId="7C5BD793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强制删除文件阈值，默认</w:t>
      </w:r>
      <w:r>
        <w:rPr>
          <w:rFonts w:hint="eastAsia"/>
        </w:rPr>
        <w:t>85</w:t>
      </w:r>
    </w:p>
    <w:p w14:paraId="6A6A20F4" w14:textId="77777777" w:rsidR="00B41682" w:rsidRDefault="00B41682" w:rsidP="00B41682">
      <w:pPr>
        <w:pStyle w:val="af"/>
      </w:pPr>
      <w:r>
        <w:t>#diskSpaceCleanForciblyRatio=85</w:t>
      </w:r>
    </w:p>
    <w:p w14:paraId="047F28E8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存储路径</w:t>
      </w:r>
    </w:p>
    <w:p w14:paraId="1D50EDDA" w14:textId="77777777" w:rsidR="00B41682" w:rsidRDefault="00B41682" w:rsidP="00B41682">
      <w:pPr>
        <w:pStyle w:val="af"/>
      </w:pPr>
      <w:r>
        <w:t>storePathRootDir=/usr/local/rocketmq-4.5/store</w:t>
      </w:r>
    </w:p>
    <w:p w14:paraId="44C1860F" w14:textId="77777777" w:rsidR="00B41682" w:rsidRDefault="00B41682" w:rsidP="00B41682">
      <w:pPr>
        <w:pStyle w:val="af"/>
      </w:pPr>
      <w:r>
        <w:rPr>
          <w:rFonts w:hint="eastAsia"/>
        </w:rPr>
        <w:t>#commitLog</w:t>
      </w:r>
      <w:r>
        <w:rPr>
          <w:rFonts w:hint="eastAsia"/>
        </w:rPr>
        <w:t>存储路径</w:t>
      </w:r>
    </w:p>
    <w:p w14:paraId="4F40BA53" w14:textId="77777777" w:rsidR="00B41682" w:rsidRDefault="00B41682" w:rsidP="00B41682">
      <w:pPr>
        <w:pStyle w:val="af"/>
      </w:pPr>
      <w:r>
        <w:t>storePathCommitLog=/usr/local/rocketmq-4.5/store/commitlog</w:t>
      </w:r>
    </w:p>
    <w:p w14:paraId="0138E9EF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消费队列存储路径</w:t>
      </w:r>
    </w:p>
    <w:p w14:paraId="7F7318E3" w14:textId="77777777" w:rsidR="00B41682" w:rsidRDefault="00B41682" w:rsidP="00B41682">
      <w:pPr>
        <w:pStyle w:val="af"/>
      </w:pPr>
      <w:r>
        <w:t>storePathConsumeQueue=/usr/local/rocketmq-4.5/store/consumequeue</w:t>
      </w:r>
    </w:p>
    <w:p w14:paraId="7D8EBCF7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消息索引存储路径</w:t>
      </w:r>
    </w:p>
    <w:p w14:paraId="67F448E3" w14:textId="77777777" w:rsidR="00B41682" w:rsidRDefault="00B41682" w:rsidP="00B41682">
      <w:pPr>
        <w:pStyle w:val="af"/>
      </w:pPr>
      <w:r>
        <w:t>storePathIndex=/usr/local/rocketmq-4.5/store/index</w:t>
      </w:r>
    </w:p>
    <w:p w14:paraId="219D21BB" w14:textId="77777777" w:rsidR="00B41682" w:rsidRDefault="00B41682" w:rsidP="00B41682">
      <w:pPr>
        <w:pStyle w:val="af"/>
      </w:pPr>
      <w:r>
        <w:rPr>
          <w:rFonts w:hint="eastAsia"/>
        </w:rPr>
        <w:t xml:space="preserve">#checkpoint </w:t>
      </w:r>
      <w:r>
        <w:rPr>
          <w:rFonts w:hint="eastAsia"/>
        </w:rPr>
        <w:t>文件存储路径</w:t>
      </w:r>
    </w:p>
    <w:p w14:paraId="2423C0AD" w14:textId="77777777" w:rsidR="00B41682" w:rsidRDefault="00B41682" w:rsidP="00B41682">
      <w:pPr>
        <w:pStyle w:val="af"/>
      </w:pPr>
      <w:r>
        <w:t>storeCheckpoint=/usr/local/rocketmq-4.5/store/checkpoint</w:t>
      </w:r>
    </w:p>
    <w:p w14:paraId="0AA37A1A" w14:textId="77777777" w:rsidR="00B41682" w:rsidRDefault="00B41682" w:rsidP="00B41682">
      <w:pPr>
        <w:pStyle w:val="af"/>
      </w:pPr>
      <w:r>
        <w:rPr>
          <w:rFonts w:hint="eastAsia"/>
        </w:rPr>
        <w:t xml:space="preserve">#abort </w:t>
      </w:r>
      <w:r>
        <w:rPr>
          <w:rFonts w:hint="eastAsia"/>
        </w:rPr>
        <w:t>文件存储路径</w:t>
      </w:r>
    </w:p>
    <w:p w14:paraId="3C8FF556" w14:textId="77777777" w:rsidR="00B41682" w:rsidRDefault="00B41682" w:rsidP="00B41682">
      <w:pPr>
        <w:pStyle w:val="af"/>
      </w:pPr>
      <w:r>
        <w:t>abortFile=/usr/local/rocketmq-4.5/store/abort</w:t>
      </w:r>
    </w:p>
    <w:p w14:paraId="79C3BF6D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限制的消息大小</w:t>
      </w:r>
    </w:p>
    <w:p w14:paraId="6593BAF9" w14:textId="77777777" w:rsidR="00B41682" w:rsidRDefault="00B41682" w:rsidP="00B41682">
      <w:pPr>
        <w:pStyle w:val="af"/>
      </w:pPr>
      <w:r>
        <w:t>maxMessageSize=65536</w:t>
      </w:r>
    </w:p>
    <w:p w14:paraId="6F78BE64" w14:textId="77777777" w:rsidR="00B41682" w:rsidRDefault="00B41682" w:rsidP="00B41682">
      <w:pPr>
        <w:pStyle w:val="af"/>
      </w:pPr>
      <w:r>
        <w:t># flushCommitLogLeastPages=4</w:t>
      </w:r>
    </w:p>
    <w:p w14:paraId="062CFDAA" w14:textId="77777777" w:rsidR="00B41682" w:rsidRDefault="00B41682" w:rsidP="00B41682">
      <w:pPr>
        <w:pStyle w:val="af"/>
      </w:pPr>
      <w:r>
        <w:lastRenderedPageBreak/>
        <w:t># flushConsumeQueueLeastPages=2</w:t>
      </w:r>
    </w:p>
    <w:p w14:paraId="070C15A3" w14:textId="77777777" w:rsidR="00B41682" w:rsidRDefault="00B41682" w:rsidP="00B41682">
      <w:pPr>
        <w:pStyle w:val="af"/>
      </w:pPr>
      <w:r>
        <w:t># flushCommitLogThoroughInterval=10000</w:t>
      </w:r>
    </w:p>
    <w:p w14:paraId="75A6CE80" w14:textId="77777777" w:rsidR="00B41682" w:rsidRDefault="00B41682" w:rsidP="00B41682">
      <w:pPr>
        <w:pStyle w:val="af"/>
      </w:pPr>
      <w:r>
        <w:t># flushConsumeQueueThoroughInterval=60000</w:t>
      </w:r>
    </w:p>
    <w:p w14:paraId="1B4CFEDC" w14:textId="77777777" w:rsidR="00B41682" w:rsidRDefault="00B41682" w:rsidP="00B41682">
      <w:pPr>
        <w:pStyle w:val="af"/>
      </w:pPr>
      <w:r>
        <w:rPr>
          <w:rFonts w:hint="eastAsia"/>
        </w:rPr>
        <w:t xml:space="preserve"># Broker </w:t>
      </w:r>
      <w:r>
        <w:rPr>
          <w:rFonts w:hint="eastAsia"/>
        </w:rPr>
        <w:t>的角色</w:t>
      </w:r>
    </w:p>
    <w:p w14:paraId="73DA0939" w14:textId="77777777" w:rsidR="00B41682" w:rsidRDefault="00B41682" w:rsidP="00B41682">
      <w:pPr>
        <w:pStyle w:val="af"/>
      </w:pPr>
      <w:r>
        <w:rPr>
          <w:rFonts w:hint="eastAsia"/>
        </w:rPr>
        <w:t xml:space="preserve"># - ASYNC_MASTER </w:t>
      </w:r>
      <w:r>
        <w:rPr>
          <w:rFonts w:hint="eastAsia"/>
        </w:rPr>
        <w:t>异步复制</w:t>
      </w:r>
      <w:r>
        <w:rPr>
          <w:rFonts w:hint="eastAsia"/>
        </w:rPr>
        <w:t>Master</w:t>
      </w:r>
    </w:p>
    <w:p w14:paraId="0EA0BE9B" w14:textId="77777777" w:rsidR="00B41682" w:rsidRDefault="00B41682" w:rsidP="00B41682">
      <w:pPr>
        <w:pStyle w:val="af"/>
      </w:pPr>
      <w:r>
        <w:rPr>
          <w:rFonts w:hint="eastAsia"/>
        </w:rPr>
        <w:t xml:space="preserve"># - SYNC_MASTER </w:t>
      </w:r>
      <w:r>
        <w:rPr>
          <w:rFonts w:hint="eastAsia"/>
        </w:rPr>
        <w:t>同步双写</w:t>
      </w:r>
      <w:r>
        <w:rPr>
          <w:rFonts w:hint="eastAsia"/>
        </w:rPr>
        <w:t>Master</w:t>
      </w:r>
    </w:p>
    <w:p w14:paraId="47BCED31" w14:textId="77777777" w:rsidR="00B41682" w:rsidRDefault="00B41682" w:rsidP="00B41682">
      <w:pPr>
        <w:pStyle w:val="af"/>
      </w:pPr>
      <w:r>
        <w:t># - SLAVE</w:t>
      </w:r>
    </w:p>
    <w:p w14:paraId="35E44313" w14:textId="77777777" w:rsidR="00B41682" w:rsidRDefault="00B41682" w:rsidP="00B41682">
      <w:pPr>
        <w:pStyle w:val="af"/>
      </w:pPr>
      <w:r>
        <w:t>brokerRole=</w:t>
      </w:r>
      <w:r>
        <w:rPr>
          <w:rFonts w:hint="eastAsia"/>
        </w:rPr>
        <w:t>SYNC_MASTER</w:t>
      </w:r>
    </w:p>
    <w:p w14:paraId="10EDF451" w14:textId="77777777" w:rsidR="00B41682" w:rsidRDefault="00B41682" w:rsidP="00B41682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刷盘方式</w:t>
      </w:r>
    </w:p>
    <w:p w14:paraId="13C274AF" w14:textId="77777777" w:rsidR="00B41682" w:rsidRDefault="00B41682" w:rsidP="00B41682">
      <w:pPr>
        <w:pStyle w:val="af"/>
      </w:pPr>
      <w:r>
        <w:rPr>
          <w:rFonts w:hint="eastAsia"/>
        </w:rPr>
        <w:t xml:space="preserve"># - ASYNC_FLUSH </w:t>
      </w:r>
      <w:r>
        <w:rPr>
          <w:rFonts w:hint="eastAsia"/>
        </w:rPr>
        <w:t>异步刷盘</w:t>
      </w:r>
    </w:p>
    <w:p w14:paraId="26032C53" w14:textId="77777777" w:rsidR="00B41682" w:rsidRDefault="00B41682" w:rsidP="00B41682">
      <w:pPr>
        <w:pStyle w:val="af"/>
      </w:pPr>
      <w:r>
        <w:rPr>
          <w:rFonts w:hint="eastAsia"/>
        </w:rPr>
        <w:t xml:space="preserve"># - SYNC_FLUSH </w:t>
      </w:r>
      <w:r>
        <w:rPr>
          <w:rFonts w:hint="eastAsia"/>
        </w:rPr>
        <w:t>同步刷盘</w:t>
      </w:r>
    </w:p>
    <w:p w14:paraId="62C84251" w14:textId="77777777" w:rsidR="00B41682" w:rsidRDefault="00B41682" w:rsidP="00B41682">
      <w:pPr>
        <w:pStyle w:val="af"/>
      </w:pPr>
      <w:r>
        <w:t>flushDiskType=ASYNC_FLUSH</w:t>
      </w:r>
    </w:p>
    <w:p w14:paraId="37A51948" w14:textId="77777777" w:rsidR="00B41682" w:rsidRDefault="00B41682" w:rsidP="00B41682">
      <w:pPr>
        <w:pStyle w:val="af"/>
      </w:pPr>
      <w:r>
        <w:t>#checkTransactionMessageEnable=false</w:t>
      </w:r>
    </w:p>
    <w:p w14:paraId="53C7C2A9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发消息线程池数量</w:t>
      </w:r>
    </w:p>
    <w:p w14:paraId="3183AFA0" w14:textId="77777777" w:rsidR="00B41682" w:rsidRDefault="00B41682" w:rsidP="00B41682">
      <w:pPr>
        <w:pStyle w:val="af"/>
      </w:pPr>
      <w:r>
        <w:t>#sendMessageTreadPoolNums=128</w:t>
      </w:r>
    </w:p>
    <w:p w14:paraId="23F56BFC" w14:textId="77777777" w:rsidR="00B41682" w:rsidRDefault="00B41682" w:rsidP="00B41682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拉消息线程池数量</w:t>
      </w:r>
    </w:p>
    <w:p w14:paraId="193C7ABD" w14:textId="77777777" w:rsidR="00B41682" w:rsidRDefault="00B41682" w:rsidP="00B41682">
      <w:pPr>
        <w:pStyle w:val="af"/>
      </w:pPr>
      <w:r>
        <w:t>#pullMessageTreadPoolNums=128</w:t>
      </w:r>
    </w:p>
    <w:p w14:paraId="346A9598" w14:textId="0B49DC39" w:rsidR="00342A8B" w:rsidRDefault="00342A8B" w:rsidP="00147E64"/>
    <w:p w14:paraId="2B9224CA" w14:textId="77777777" w:rsidR="00CD34C1" w:rsidRDefault="00CD34C1" w:rsidP="00147E64"/>
    <w:p w14:paraId="3E05A7D7" w14:textId="3D8BBDA3" w:rsidR="006D5428" w:rsidRDefault="006D5428" w:rsidP="006D5428">
      <w:r>
        <w:rPr>
          <w:rFonts w:hint="eastAsia"/>
        </w:rPr>
        <w:t>修改</w:t>
      </w:r>
      <w:r w:rsidR="00520250">
        <w:rPr>
          <w:rFonts w:hint="eastAsia"/>
        </w:rPr>
        <w:t>a</w:t>
      </w:r>
      <w:r>
        <w:rPr>
          <w:rFonts w:hint="eastAsia"/>
        </w:rPr>
        <w:t>从配置文件（还是在</w:t>
      </w:r>
      <w:r w:rsidR="001F4A2C" w:rsidRPr="007D02E6">
        <w:t>172.26.103.76</w:t>
      </w:r>
      <w:r>
        <w:rPr>
          <w:rFonts w:hint="eastAsia"/>
        </w:rPr>
        <w:t>主服务器上操作）</w:t>
      </w:r>
    </w:p>
    <w:p w14:paraId="2089DBD7" w14:textId="1A8DD96C" w:rsidR="006D5428" w:rsidRDefault="006D5428" w:rsidP="006D5428">
      <w:r w:rsidRPr="004C5D06">
        <w:t>cat /usr/local/rocketmq-4.5.0/conf/2m-2s-sync/broker-a.properties &gt;/usr/local/rocketmq-4.5.0/conf/2m-2s-sync/broker-a-s.properties</w:t>
      </w:r>
    </w:p>
    <w:p w14:paraId="63C39926" w14:textId="77777777" w:rsidR="006D5428" w:rsidRDefault="006D5428" w:rsidP="006D5428">
      <w:r w:rsidRPr="00824397">
        <w:t>vim /usr/local/rocketmq-4.5.0/conf/2m-2s-sync/broker-a-s.properties</w:t>
      </w:r>
    </w:p>
    <w:p w14:paraId="61D74309" w14:textId="77777777" w:rsidR="006D5428" w:rsidRDefault="006D5428" w:rsidP="006D5428">
      <w:r>
        <w:rPr>
          <w:rFonts w:hint="eastAsia"/>
        </w:rPr>
        <w:t>配置文件与主一样</w:t>
      </w:r>
    </w:p>
    <w:p w14:paraId="1A339041" w14:textId="77777777" w:rsidR="006D5428" w:rsidRDefault="006D5428" w:rsidP="006D5428">
      <w:r>
        <w:rPr>
          <w:rFonts w:hint="eastAsia"/>
        </w:rPr>
        <w:t>主要需要注意修改的：</w:t>
      </w:r>
    </w:p>
    <w:p w14:paraId="4731DB3D" w14:textId="77777777" w:rsidR="006D5428" w:rsidRDefault="006D5428" w:rsidP="006D5428">
      <w:r w:rsidRPr="00F1097E">
        <w:t>brokerId</w:t>
      </w:r>
      <w:r>
        <w:t xml:space="preserve">       </w:t>
      </w:r>
      <w:r>
        <w:rPr>
          <w:rFonts w:hint="eastAsia"/>
        </w:rPr>
        <w:t>#</w:t>
      </w:r>
      <w:r w:rsidRPr="00F1097E">
        <w:rPr>
          <w:rFonts w:hint="eastAsia"/>
        </w:rPr>
        <w:t xml:space="preserve">0 </w:t>
      </w:r>
      <w:r w:rsidRPr="00F1097E">
        <w:rPr>
          <w:rFonts w:hint="eastAsia"/>
        </w:rPr>
        <w:t>表示</w:t>
      </w:r>
      <w:r w:rsidRPr="00F1097E">
        <w:rPr>
          <w:rFonts w:hint="eastAsia"/>
        </w:rPr>
        <w:t xml:space="preserve">Master, &gt; 0 </w:t>
      </w:r>
      <w:r w:rsidRPr="00F1097E">
        <w:rPr>
          <w:rFonts w:hint="eastAsia"/>
        </w:rPr>
        <w:t>表示</w:t>
      </w:r>
      <w:r w:rsidRPr="00F1097E">
        <w:rPr>
          <w:rFonts w:hint="eastAsia"/>
        </w:rPr>
        <w:t>slave</w:t>
      </w:r>
      <w:r>
        <w:rPr>
          <w:rFonts w:hint="eastAsia"/>
        </w:rPr>
        <w:t>，设置为</w:t>
      </w:r>
      <w:r>
        <w:rPr>
          <w:rFonts w:hint="eastAsia"/>
        </w:rPr>
        <w:t>1</w:t>
      </w:r>
    </w:p>
    <w:p w14:paraId="5EB493E4" w14:textId="77777777" w:rsidR="006D5428" w:rsidRDefault="006D5428" w:rsidP="006D5428">
      <w:r w:rsidRPr="00605728">
        <w:t>brokerRole</w:t>
      </w:r>
      <w:r>
        <w:t xml:space="preserve">     </w:t>
      </w:r>
      <w:r>
        <w:rPr>
          <w:rFonts w:hint="eastAsia"/>
        </w:rPr>
        <w:t xml:space="preserve"># </w:t>
      </w:r>
      <w:r>
        <w:rPr>
          <w:rFonts w:hint="eastAsia"/>
        </w:rPr>
        <w:t>从得</w:t>
      </w:r>
      <w:r>
        <w:rPr>
          <w:rFonts w:hint="eastAsia"/>
        </w:rPr>
        <w:t xml:space="preserve">Broker </w:t>
      </w:r>
      <w:r>
        <w:rPr>
          <w:rFonts w:hint="eastAsia"/>
        </w:rPr>
        <w:t>的角色为</w:t>
      </w:r>
      <w:r>
        <w:rPr>
          <w:rFonts w:hint="eastAsia"/>
        </w:rPr>
        <w:t>SLAVE</w:t>
      </w:r>
    </w:p>
    <w:p w14:paraId="3281F36E" w14:textId="3E6484E6" w:rsidR="00B41682" w:rsidRDefault="00B41682" w:rsidP="00147E64"/>
    <w:p w14:paraId="314B3F67" w14:textId="2ECC0FB6" w:rsidR="00B41682" w:rsidRDefault="00B41682" w:rsidP="00147E64"/>
    <w:p w14:paraId="6F5286EE" w14:textId="4B306D8C" w:rsidR="00DF4F7D" w:rsidRDefault="00DF4F7D" w:rsidP="00DF4F7D">
      <w:r>
        <w:rPr>
          <w:rFonts w:hint="eastAsia"/>
        </w:rPr>
        <w:lastRenderedPageBreak/>
        <w:t>修改</w:t>
      </w:r>
      <w:r w:rsidR="00A13ED9">
        <w:t>b</w:t>
      </w:r>
      <w:r w:rsidR="00A13ED9">
        <w:rPr>
          <w:rFonts w:hint="eastAsia"/>
        </w:rPr>
        <w:t>主</w:t>
      </w:r>
      <w:r>
        <w:rPr>
          <w:rFonts w:hint="eastAsia"/>
        </w:rPr>
        <w:t>配置文件（还是在</w:t>
      </w:r>
      <w:r w:rsidRPr="007D02E6">
        <w:t>172.26.103.76</w:t>
      </w:r>
      <w:r>
        <w:rPr>
          <w:rFonts w:hint="eastAsia"/>
        </w:rPr>
        <w:t>主服务器上操作）</w:t>
      </w:r>
    </w:p>
    <w:p w14:paraId="7EF81B0F" w14:textId="5CE968CD" w:rsidR="00DF4F7D" w:rsidRDefault="00DF4F7D" w:rsidP="00DF4F7D">
      <w:r w:rsidRPr="004C5D06">
        <w:t>cat /usr/local/rocketmq-4.5.0/conf/2m-2s-sync/broker-a.properties &gt;/usr/local/rocketmq-4.5.0/conf/2m-2s-sync/broker-</w:t>
      </w:r>
      <w:r w:rsidR="003B5919">
        <w:rPr>
          <w:rFonts w:hint="eastAsia"/>
        </w:rPr>
        <w:t>b</w:t>
      </w:r>
      <w:r w:rsidRPr="004C5D06">
        <w:t>.properties</w:t>
      </w:r>
    </w:p>
    <w:p w14:paraId="0F32F900" w14:textId="4482C0F9" w:rsidR="00DF4F7D" w:rsidRDefault="00DF4F7D" w:rsidP="00DF4F7D">
      <w:r w:rsidRPr="00824397">
        <w:t>vim /usr/local/rocketmq-4.5.0/conf/2m-2s-sync/broker-</w:t>
      </w:r>
      <w:r w:rsidR="00725ECC">
        <w:t>b</w:t>
      </w:r>
      <w:r w:rsidRPr="00824397">
        <w:t>.properties</w:t>
      </w:r>
    </w:p>
    <w:p w14:paraId="318733DE" w14:textId="590FC0F4" w:rsidR="00DF4F7D" w:rsidRDefault="00DF4F7D" w:rsidP="00DF4F7D">
      <w:r>
        <w:rPr>
          <w:rFonts w:hint="eastAsia"/>
        </w:rPr>
        <w:t>配置文件与</w:t>
      </w:r>
      <w:r w:rsidR="00920FE1">
        <w:rPr>
          <w:rFonts w:hint="eastAsia"/>
        </w:rPr>
        <w:t>a</w:t>
      </w:r>
      <w:r>
        <w:rPr>
          <w:rFonts w:hint="eastAsia"/>
        </w:rPr>
        <w:t>主一样</w:t>
      </w:r>
    </w:p>
    <w:p w14:paraId="2ADD8E56" w14:textId="77777777" w:rsidR="00DF4F7D" w:rsidRDefault="00DF4F7D" w:rsidP="00DF4F7D">
      <w:r>
        <w:rPr>
          <w:rFonts w:hint="eastAsia"/>
        </w:rPr>
        <w:t>主要需要注意修改的：</w:t>
      </w:r>
    </w:p>
    <w:p w14:paraId="10AA460C" w14:textId="2F18A355" w:rsidR="00DF4F7D" w:rsidRDefault="00DF4F7D" w:rsidP="00DF4F7D">
      <w:r w:rsidRPr="00F1097E">
        <w:t>brokerId</w:t>
      </w:r>
      <w:r>
        <w:t xml:space="preserve">       </w:t>
      </w:r>
      <w:r>
        <w:rPr>
          <w:rFonts w:hint="eastAsia"/>
        </w:rPr>
        <w:t>#</w:t>
      </w:r>
      <w:r w:rsidRPr="00F1097E">
        <w:rPr>
          <w:rFonts w:hint="eastAsia"/>
        </w:rPr>
        <w:t xml:space="preserve">0 </w:t>
      </w:r>
      <w:r w:rsidRPr="00F1097E">
        <w:rPr>
          <w:rFonts w:hint="eastAsia"/>
        </w:rPr>
        <w:t>表示</w:t>
      </w:r>
      <w:r w:rsidRPr="00F1097E">
        <w:rPr>
          <w:rFonts w:hint="eastAsia"/>
        </w:rPr>
        <w:t xml:space="preserve">Master, &gt; 0 </w:t>
      </w:r>
      <w:r w:rsidRPr="00F1097E">
        <w:rPr>
          <w:rFonts w:hint="eastAsia"/>
        </w:rPr>
        <w:t>表示</w:t>
      </w:r>
      <w:r w:rsidRPr="00F1097E">
        <w:rPr>
          <w:rFonts w:hint="eastAsia"/>
        </w:rPr>
        <w:t>slave</w:t>
      </w:r>
      <w:r>
        <w:rPr>
          <w:rFonts w:hint="eastAsia"/>
        </w:rPr>
        <w:t>，</w:t>
      </w:r>
    </w:p>
    <w:p w14:paraId="658382EB" w14:textId="26D19E5C" w:rsidR="00B41682" w:rsidRDefault="00872021" w:rsidP="00147E64">
      <w:r w:rsidRPr="00872021">
        <w:t>brokerName</w:t>
      </w:r>
      <w:r>
        <w:t xml:space="preserve">     #</w:t>
      </w:r>
      <w:r w:rsidRPr="00872021">
        <w:t>broker-a</w:t>
      </w:r>
      <w:r>
        <w:t xml:space="preserve">  </w:t>
      </w:r>
      <w:r>
        <w:rPr>
          <w:rFonts w:hint="eastAsia"/>
        </w:rPr>
        <w:t>修改为</w:t>
      </w:r>
      <w:r>
        <w:rPr>
          <w:rFonts w:hint="eastAsia"/>
        </w:rPr>
        <w:t>broker-b</w:t>
      </w:r>
    </w:p>
    <w:p w14:paraId="6C904BA2" w14:textId="76B276FE" w:rsidR="00B41682" w:rsidRDefault="00B41682" w:rsidP="00147E64"/>
    <w:p w14:paraId="378BDE4B" w14:textId="0BDBAC01" w:rsidR="00B41682" w:rsidRDefault="00B41682" w:rsidP="00147E64"/>
    <w:p w14:paraId="0F9ACBE4" w14:textId="5E1E0F19" w:rsidR="003B59CB" w:rsidRDefault="003B59CB" w:rsidP="003B59CB">
      <w:r>
        <w:rPr>
          <w:rFonts w:hint="eastAsia"/>
        </w:rPr>
        <w:t>修改</w:t>
      </w:r>
      <w:r>
        <w:rPr>
          <w:rFonts w:hint="eastAsia"/>
        </w:rPr>
        <w:t>b</w:t>
      </w:r>
      <w:r>
        <w:rPr>
          <w:rFonts w:hint="eastAsia"/>
        </w:rPr>
        <w:t>从配置文件（还是在</w:t>
      </w:r>
      <w:r w:rsidRPr="007D02E6">
        <w:t>172.26.103.76</w:t>
      </w:r>
      <w:r>
        <w:rPr>
          <w:rFonts w:hint="eastAsia"/>
        </w:rPr>
        <w:t>主服务器上操作）</w:t>
      </w:r>
    </w:p>
    <w:p w14:paraId="6DEE85D5" w14:textId="2C6DDDC1" w:rsidR="003B59CB" w:rsidRDefault="003B59CB" w:rsidP="003B59CB">
      <w:r w:rsidRPr="004C5D06">
        <w:t>cat /usr/local/rocketmq-4.5.0/conf/2m-2s-sync/broker-a</w:t>
      </w:r>
      <w:r w:rsidR="00F15D6F">
        <w:rPr>
          <w:rFonts w:hint="eastAsia"/>
        </w:rPr>
        <w:t>-s</w:t>
      </w:r>
      <w:r w:rsidRPr="004C5D06">
        <w:t>.properties &gt;/usr/local/rocketmq-4.5.0/conf/2m-2s-sync/broker-</w:t>
      </w:r>
      <w:r w:rsidR="00F15D6F">
        <w:t>b</w:t>
      </w:r>
      <w:r w:rsidRPr="004C5D06">
        <w:t>-s.properties</w:t>
      </w:r>
    </w:p>
    <w:p w14:paraId="729130BD" w14:textId="39DCA19A" w:rsidR="003B59CB" w:rsidRDefault="003B59CB" w:rsidP="003B59CB">
      <w:r w:rsidRPr="00824397">
        <w:t>vim /usr/local/rocketmq-4.5.0/conf/2m-2s-sync/broker-</w:t>
      </w:r>
      <w:r w:rsidR="00E04626">
        <w:t>b</w:t>
      </w:r>
      <w:r w:rsidRPr="00824397">
        <w:t>-s.properties</w:t>
      </w:r>
    </w:p>
    <w:p w14:paraId="4707C64F" w14:textId="4DF21EFE" w:rsidR="003B59CB" w:rsidRDefault="003B59CB" w:rsidP="003B59CB">
      <w:r>
        <w:rPr>
          <w:rFonts w:hint="eastAsia"/>
        </w:rPr>
        <w:t>配置文件与</w:t>
      </w:r>
      <w:r w:rsidR="00905309">
        <w:rPr>
          <w:rFonts w:hint="eastAsia"/>
        </w:rPr>
        <w:t>a</w:t>
      </w:r>
      <w:r w:rsidR="00905309">
        <w:rPr>
          <w:rFonts w:hint="eastAsia"/>
        </w:rPr>
        <w:t>从</w:t>
      </w:r>
      <w:r>
        <w:rPr>
          <w:rFonts w:hint="eastAsia"/>
        </w:rPr>
        <w:t>一样</w:t>
      </w:r>
    </w:p>
    <w:p w14:paraId="104FA416" w14:textId="77777777" w:rsidR="003B59CB" w:rsidRDefault="003B59CB" w:rsidP="003B59CB">
      <w:r>
        <w:rPr>
          <w:rFonts w:hint="eastAsia"/>
        </w:rPr>
        <w:t>主要需要注意修改的：</w:t>
      </w:r>
    </w:p>
    <w:p w14:paraId="31741A0B" w14:textId="77777777" w:rsidR="00236578" w:rsidRDefault="00236578" w:rsidP="00236578">
      <w:r w:rsidRPr="00872021">
        <w:t>brokerName</w:t>
      </w:r>
      <w:r>
        <w:t xml:space="preserve">     #</w:t>
      </w:r>
      <w:r w:rsidRPr="00872021">
        <w:t>broker-a</w:t>
      </w:r>
      <w:r>
        <w:t xml:space="preserve">  </w:t>
      </w:r>
      <w:r>
        <w:rPr>
          <w:rFonts w:hint="eastAsia"/>
        </w:rPr>
        <w:t>修改为</w:t>
      </w:r>
      <w:r>
        <w:rPr>
          <w:rFonts w:hint="eastAsia"/>
        </w:rPr>
        <w:t>broker-b</w:t>
      </w:r>
    </w:p>
    <w:p w14:paraId="05626427" w14:textId="2AA8F214" w:rsidR="00B41682" w:rsidRDefault="00B41682" w:rsidP="00147E64"/>
    <w:p w14:paraId="2E5BAECD" w14:textId="0E4DB788" w:rsidR="00B41682" w:rsidRDefault="00B41682" w:rsidP="00147E64"/>
    <w:p w14:paraId="2B3BA116" w14:textId="46D74E6F" w:rsidR="002B0381" w:rsidRDefault="002B0381" w:rsidP="002B0381">
      <w:pPr>
        <w:pStyle w:val="3"/>
        <w:numPr>
          <w:ilvl w:val="2"/>
          <w:numId w:val="33"/>
        </w:numPr>
        <w:spacing w:before="163" w:after="163"/>
        <w:ind w:right="240"/>
      </w:pPr>
      <w:bookmarkStart w:id="58" w:name="_Toc34315032"/>
      <w:r w:rsidRPr="001E49D4">
        <w:rPr>
          <w:rFonts w:hint="eastAsia"/>
        </w:rPr>
        <w:t>进入</w:t>
      </w:r>
      <w:r w:rsidRPr="001E49D4">
        <w:rPr>
          <w:rFonts w:hint="eastAsia"/>
        </w:rPr>
        <w:t>conf</w:t>
      </w:r>
      <w:r w:rsidRPr="001E49D4">
        <w:rPr>
          <w:rFonts w:hint="eastAsia"/>
        </w:rPr>
        <w:t>目录，替换所有</w:t>
      </w:r>
      <w:r w:rsidRPr="001E49D4">
        <w:rPr>
          <w:rFonts w:hint="eastAsia"/>
        </w:rPr>
        <w:t>xml</w:t>
      </w:r>
      <w:r w:rsidRPr="001E49D4">
        <w:rPr>
          <w:rFonts w:hint="eastAsia"/>
        </w:rPr>
        <w:t>中的</w:t>
      </w:r>
      <w:r w:rsidRPr="001E49D4">
        <w:rPr>
          <w:rFonts w:hint="eastAsia"/>
        </w:rPr>
        <w:t>${user.home},</w:t>
      </w:r>
      <w:r w:rsidRPr="001E49D4">
        <w:rPr>
          <w:rFonts w:hint="eastAsia"/>
        </w:rPr>
        <w:t>保证日志路径正确</w:t>
      </w:r>
      <w:r w:rsidR="00AE74FB">
        <w:rPr>
          <w:rFonts w:hint="eastAsia"/>
        </w:rPr>
        <w:t>（还是在</w:t>
      </w:r>
      <w:r w:rsidR="00AE74FB" w:rsidRPr="007D02E6">
        <w:t>172.26.103.76</w:t>
      </w:r>
      <w:r w:rsidR="00AE74FB">
        <w:rPr>
          <w:rFonts w:hint="eastAsia"/>
        </w:rPr>
        <w:t>主服务器上操作）</w:t>
      </w:r>
      <w:bookmarkEnd w:id="58"/>
    </w:p>
    <w:p w14:paraId="299F8C94" w14:textId="77777777" w:rsidR="002B0381" w:rsidRDefault="002B0381" w:rsidP="002B0381">
      <w:pPr>
        <w:pStyle w:val="af"/>
      </w:pPr>
      <w:r>
        <w:t>sed -i 's#${user.home}#/usr/local/rocketmq-4.5</w:t>
      </w:r>
      <w:r>
        <w:rPr>
          <w:rFonts w:hint="eastAsia"/>
        </w:rPr>
        <w:t>.</w:t>
      </w:r>
      <w:r>
        <w:t>0#g' *.xml</w:t>
      </w:r>
    </w:p>
    <w:p w14:paraId="68E0DD75" w14:textId="77777777" w:rsidR="002B0381" w:rsidRDefault="002B0381" w:rsidP="002B0381"/>
    <w:p w14:paraId="159CCD97" w14:textId="77777777" w:rsidR="002B0381" w:rsidRDefault="002B0381" w:rsidP="002B0381"/>
    <w:p w14:paraId="3B87C58A" w14:textId="77777777" w:rsidR="002B0381" w:rsidRDefault="002B0381" w:rsidP="002B0381">
      <w:pPr>
        <w:pStyle w:val="3"/>
        <w:numPr>
          <w:ilvl w:val="2"/>
          <w:numId w:val="4"/>
        </w:numPr>
        <w:spacing w:before="163" w:after="163"/>
        <w:ind w:right="240"/>
      </w:pPr>
      <w:bookmarkStart w:id="59" w:name="_Toc34315033"/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目录，修改配置</w:t>
      </w:r>
      <w:r>
        <w:rPr>
          <w:rFonts w:hint="eastAsia"/>
        </w:rPr>
        <w:t>(</w:t>
      </w:r>
      <w:r>
        <w:rPr>
          <w:rFonts w:hint="eastAsia"/>
        </w:rPr>
        <w:t>分别修改</w:t>
      </w:r>
      <w:r>
        <w:rPr>
          <w:rFonts w:hint="eastAsia"/>
        </w:rPr>
        <w:t xml:space="preserve">runserver.sh </w:t>
      </w:r>
      <w:r>
        <w:rPr>
          <w:rFonts w:hint="eastAsia"/>
        </w:rPr>
        <w:t>以及</w:t>
      </w:r>
      <w:r>
        <w:rPr>
          <w:rFonts w:hint="eastAsia"/>
        </w:rPr>
        <w:t xml:space="preserve"> runbroker.sh</w:t>
      </w:r>
      <w:r>
        <w:rPr>
          <w:rFonts w:hint="eastAsia"/>
        </w:rPr>
        <w:t>，因为默认配置内存过大，可能导致启动失败</w:t>
      </w:r>
      <w:r>
        <w:rPr>
          <w:rFonts w:hint="eastAsia"/>
        </w:rPr>
        <w:t>)</w:t>
      </w:r>
      <w:bookmarkEnd w:id="59"/>
    </w:p>
    <w:p w14:paraId="62B21500" w14:textId="77777777" w:rsidR="002B0381" w:rsidRDefault="002B0381" w:rsidP="002B0381">
      <w:r w:rsidRPr="00366AAD">
        <w:rPr>
          <w:rFonts w:hint="eastAsia"/>
          <w:highlight w:val="yellow"/>
        </w:rPr>
        <w:t>RocketMQ</w:t>
      </w:r>
      <w:r w:rsidRPr="00366AAD">
        <w:rPr>
          <w:rFonts w:hint="eastAsia"/>
          <w:highlight w:val="yellow"/>
        </w:rPr>
        <w:t>对内存的要求比较高，最少</w:t>
      </w:r>
      <w:r w:rsidRPr="00366AAD">
        <w:rPr>
          <w:rFonts w:hint="eastAsia"/>
          <w:highlight w:val="yellow"/>
        </w:rPr>
        <w:t>1G</w:t>
      </w:r>
      <w:r w:rsidRPr="00366AAD">
        <w:rPr>
          <w:rFonts w:hint="eastAsia"/>
          <w:highlight w:val="yellow"/>
        </w:rPr>
        <w:t>，如果内存太少，会影响</w:t>
      </w:r>
      <w:r w:rsidRPr="00366AAD">
        <w:rPr>
          <w:rFonts w:hint="eastAsia"/>
          <w:highlight w:val="yellow"/>
        </w:rPr>
        <w:t>RocketMQ</w:t>
      </w:r>
      <w:r w:rsidRPr="00366AAD">
        <w:rPr>
          <w:rFonts w:hint="eastAsia"/>
          <w:highlight w:val="yellow"/>
        </w:rPr>
        <w:t>的运行效率和执行性能。我们需要修改</w:t>
      </w:r>
      <w:r w:rsidRPr="00366AAD">
        <w:rPr>
          <w:rFonts w:hint="eastAsia"/>
          <w:highlight w:val="yellow"/>
        </w:rPr>
        <w:t>bin</w:t>
      </w:r>
      <w:r w:rsidRPr="00366AAD">
        <w:rPr>
          <w:rFonts w:hint="eastAsia"/>
          <w:highlight w:val="yellow"/>
        </w:rPr>
        <w:t>目录下的</w:t>
      </w:r>
      <w:r w:rsidRPr="00366AAD">
        <w:rPr>
          <w:rFonts w:hint="eastAsia"/>
          <w:highlight w:val="yellow"/>
        </w:rPr>
        <w:t>runbroker.sh</w:t>
      </w:r>
      <w:r w:rsidRPr="00366AAD">
        <w:rPr>
          <w:rFonts w:hint="eastAsia"/>
          <w:highlight w:val="yellow"/>
        </w:rPr>
        <w:t>和</w:t>
      </w:r>
      <w:r w:rsidRPr="00366AAD">
        <w:rPr>
          <w:rFonts w:hint="eastAsia"/>
          <w:highlight w:val="yellow"/>
        </w:rPr>
        <w:t>runserver.sh</w:t>
      </w:r>
      <w:r w:rsidRPr="00366AAD">
        <w:rPr>
          <w:rFonts w:hint="eastAsia"/>
          <w:highlight w:val="yellow"/>
        </w:rPr>
        <w:t>文件</w:t>
      </w:r>
    </w:p>
    <w:p w14:paraId="64DC80FB" w14:textId="77777777" w:rsidR="002B0381" w:rsidRDefault="002B0381" w:rsidP="002B0381"/>
    <w:p w14:paraId="7A4D112B" w14:textId="77777777" w:rsidR="002B0381" w:rsidRDefault="002B0381" w:rsidP="002B0381">
      <w:r>
        <w:t>cd /usr/local/rocketmq-4.5/bin</w:t>
      </w:r>
    </w:p>
    <w:p w14:paraId="7998A5B7" w14:textId="77777777" w:rsidR="002B0381" w:rsidRDefault="002B0381" w:rsidP="002B0381">
      <w:r>
        <w:lastRenderedPageBreak/>
        <w:t>vim runserver.sh</w:t>
      </w:r>
    </w:p>
    <w:p w14:paraId="701A4A80" w14:textId="77777777" w:rsidR="002B0381" w:rsidRDefault="002B0381" w:rsidP="002B0381">
      <w:pPr>
        <w:pStyle w:val="af"/>
      </w:pPr>
      <w:r>
        <w:rPr>
          <w:rFonts w:hint="eastAsia"/>
        </w:rPr>
        <w:t>本来的</w:t>
      </w:r>
      <w:r>
        <w:rPr>
          <w:rFonts w:hint="eastAsia"/>
        </w:rPr>
        <w:t>4g</w:t>
      </w:r>
      <w:r>
        <w:rPr>
          <w:rFonts w:hint="eastAsia"/>
        </w:rPr>
        <w:t>：</w:t>
      </w:r>
    </w:p>
    <w:p w14:paraId="3BA8F56E" w14:textId="77777777" w:rsidR="002B0381" w:rsidRDefault="002B0381" w:rsidP="002B0381">
      <w:pPr>
        <w:pStyle w:val="af"/>
      </w:pPr>
      <w:r>
        <w:t>JAVA_OPT="${JAVA_OPT} -server -Xms4g -Xmx4g -Xmn2g -XX:MetaspaceSize=128m -XX:MaxMetaspaceSize=320m"</w:t>
      </w:r>
    </w:p>
    <w:p w14:paraId="5BDC4A36" w14:textId="77777777" w:rsidR="002B0381" w:rsidRDefault="002B0381" w:rsidP="002B0381">
      <w:pPr>
        <w:pStyle w:val="af"/>
      </w:pPr>
      <w:r>
        <w:rPr>
          <w:rFonts w:hint="eastAsia"/>
        </w:rPr>
        <w:t>按照实际机器配置修改</w:t>
      </w:r>
      <w:r>
        <w:rPr>
          <w:rFonts w:hint="eastAsia"/>
        </w:rPr>
        <w:t>1g</w:t>
      </w:r>
      <w:r>
        <w:rPr>
          <w:rFonts w:hint="eastAsia"/>
        </w:rPr>
        <w:t>：</w:t>
      </w:r>
    </w:p>
    <w:p w14:paraId="2D17DDDF" w14:textId="77777777" w:rsidR="002B0381" w:rsidRDefault="002B0381" w:rsidP="002B0381">
      <w:pPr>
        <w:pStyle w:val="af"/>
      </w:pPr>
      <w:r>
        <w:t>JAVA_OPT="${JAVA_OPT} -server -Xms1g -Xmx1g -Xmn512m -XX:MetaspaceSize=128m -XX:MaxMetaspaceSize=320m"</w:t>
      </w:r>
    </w:p>
    <w:p w14:paraId="07A78F34" w14:textId="77777777" w:rsidR="002B0381" w:rsidRDefault="002B0381" w:rsidP="002B0381"/>
    <w:p w14:paraId="422D738A" w14:textId="77777777" w:rsidR="002B0381" w:rsidRDefault="002B0381" w:rsidP="002B0381">
      <w:r>
        <w:t>vim runbroker.sh</w:t>
      </w:r>
    </w:p>
    <w:p w14:paraId="64B65111" w14:textId="77777777" w:rsidR="002B0381" w:rsidRDefault="002B0381" w:rsidP="002B0381">
      <w:pPr>
        <w:pStyle w:val="af"/>
      </w:pPr>
      <w:r>
        <w:rPr>
          <w:rFonts w:hint="eastAsia"/>
        </w:rPr>
        <w:t>本来的</w:t>
      </w:r>
      <w:r>
        <w:rPr>
          <w:rFonts w:hint="eastAsia"/>
        </w:rPr>
        <w:t>8g</w:t>
      </w:r>
      <w:r>
        <w:rPr>
          <w:rFonts w:hint="eastAsia"/>
        </w:rPr>
        <w:t>：</w:t>
      </w:r>
    </w:p>
    <w:p w14:paraId="4150F482" w14:textId="77777777" w:rsidR="002B0381" w:rsidRDefault="002B0381" w:rsidP="002B0381">
      <w:pPr>
        <w:pStyle w:val="af"/>
      </w:pPr>
      <w:r>
        <w:t>JAVA_OPT="${JAVA_OPT} -server -Xms8g -Xmx8g -Xmn4g"</w:t>
      </w:r>
    </w:p>
    <w:p w14:paraId="59C0F851" w14:textId="77777777" w:rsidR="002B0381" w:rsidRDefault="002B0381" w:rsidP="002B0381">
      <w:pPr>
        <w:pStyle w:val="af"/>
      </w:pPr>
      <w:r>
        <w:rPr>
          <w:rFonts w:hint="eastAsia"/>
        </w:rPr>
        <w:t>按照实际机器配置修改</w:t>
      </w:r>
      <w:r>
        <w:rPr>
          <w:rFonts w:hint="eastAsia"/>
        </w:rPr>
        <w:t>1g</w:t>
      </w:r>
      <w:r>
        <w:rPr>
          <w:rFonts w:hint="eastAsia"/>
        </w:rPr>
        <w:t>：</w:t>
      </w:r>
    </w:p>
    <w:p w14:paraId="5B031424" w14:textId="77777777" w:rsidR="002B0381" w:rsidRDefault="002B0381" w:rsidP="002B0381">
      <w:pPr>
        <w:pStyle w:val="af"/>
      </w:pPr>
      <w:r>
        <w:t>JAVA_OPT="${JAVA_OPT} -server -Xms1g -Xmx1g -Xmn512m"</w:t>
      </w:r>
    </w:p>
    <w:p w14:paraId="20288551" w14:textId="77777777" w:rsidR="002B0381" w:rsidRDefault="002B0381" w:rsidP="002B0381"/>
    <w:p w14:paraId="4D8F3EE7" w14:textId="77777777" w:rsidR="002B0381" w:rsidRDefault="002B0381" w:rsidP="002B0381"/>
    <w:p w14:paraId="0B6D12E4" w14:textId="101C8DAA" w:rsidR="002B0381" w:rsidRDefault="002B0381" w:rsidP="002B0381">
      <w:pPr>
        <w:pStyle w:val="3"/>
        <w:numPr>
          <w:ilvl w:val="2"/>
          <w:numId w:val="4"/>
        </w:numPr>
        <w:spacing w:before="163" w:after="163"/>
        <w:ind w:right="240"/>
      </w:pPr>
      <w:bookmarkStart w:id="60" w:name="_Toc34315034"/>
      <w:r>
        <w:rPr>
          <w:rFonts w:hint="eastAsia"/>
        </w:rPr>
        <w:t>把在主上</w:t>
      </w:r>
      <w:r w:rsidRPr="007D02E6">
        <w:t>172.26.103.76</w:t>
      </w:r>
      <w:r>
        <w:rPr>
          <w:rFonts w:hint="eastAsia"/>
        </w:rPr>
        <w:t>配置好的整体推送到</w:t>
      </w:r>
      <w:r w:rsidR="00E46675">
        <w:rPr>
          <w:rFonts w:hint="eastAsia"/>
        </w:rPr>
        <w:t>其他三台服务器</w:t>
      </w:r>
      <w:bookmarkEnd w:id="60"/>
    </w:p>
    <w:p w14:paraId="727A68AD" w14:textId="77777777" w:rsidR="002B0381" w:rsidRDefault="002B0381" w:rsidP="002B0381">
      <w:r w:rsidRPr="000E3377">
        <w:t>rsync -e "ssh -p 522" -avz /usr/local/rocketmq-4.5.0 172.26.103.77:/usr/local/</w:t>
      </w:r>
    </w:p>
    <w:p w14:paraId="4EE1F308" w14:textId="0ECB5B66" w:rsidR="00D7229F" w:rsidRDefault="00D7229F" w:rsidP="00D7229F">
      <w:r w:rsidRPr="000E3377">
        <w:t>rsync -e "ssh -p 522" -avz /usr/local/rocketmq-4.5.0 172.26.103.7</w:t>
      </w:r>
      <w:r>
        <w:rPr>
          <w:rFonts w:hint="eastAsia"/>
        </w:rPr>
        <w:t>8</w:t>
      </w:r>
      <w:r w:rsidRPr="000E3377">
        <w:t>:/usr/local/</w:t>
      </w:r>
    </w:p>
    <w:p w14:paraId="3F543046" w14:textId="40F78D4B" w:rsidR="00D7229F" w:rsidRDefault="00D7229F" w:rsidP="00D7229F">
      <w:r w:rsidRPr="000E3377">
        <w:t>rsync -e "ssh -p 522" -avz /usr/local/rocketmq-4.5.0 172.26.103.7</w:t>
      </w:r>
      <w:r>
        <w:rPr>
          <w:rFonts w:hint="eastAsia"/>
        </w:rPr>
        <w:t>9</w:t>
      </w:r>
      <w:r w:rsidRPr="000E3377">
        <w:t>:/usr/local/</w:t>
      </w:r>
    </w:p>
    <w:p w14:paraId="568693B4" w14:textId="08F86312" w:rsidR="00B41682" w:rsidRDefault="00B41682" w:rsidP="00147E64"/>
    <w:p w14:paraId="3BFD62DC" w14:textId="3AC3E3D7" w:rsidR="00B3790F" w:rsidRDefault="00B3790F" w:rsidP="00B3790F">
      <w:pPr>
        <w:pStyle w:val="3"/>
        <w:spacing w:before="163" w:after="163"/>
        <w:ind w:right="240"/>
      </w:pPr>
      <w:bookmarkStart w:id="61" w:name="_Toc34315035"/>
      <w:r>
        <w:rPr>
          <w:rFonts w:hint="eastAsia"/>
        </w:rPr>
        <w:t>分别在四台服务器上配置环境变量</w:t>
      </w:r>
      <w:bookmarkEnd w:id="61"/>
    </w:p>
    <w:p w14:paraId="27979C50" w14:textId="77777777" w:rsidR="00B3790F" w:rsidRDefault="00B3790F" w:rsidP="00420546">
      <w:pPr>
        <w:pStyle w:val="af"/>
      </w:pPr>
      <w:r>
        <w:t>echo 'export PATH=$PATH:/usr/local/rocketmq-4.5</w:t>
      </w:r>
      <w:r>
        <w:rPr>
          <w:rFonts w:hint="eastAsia"/>
        </w:rPr>
        <w:t>.</w:t>
      </w:r>
      <w:r>
        <w:t>0/bin' &gt;&gt;/etc/profile</w:t>
      </w:r>
    </w:p>
    <w:p w14:paraId="2D11A1C9" w14:textId="544CDEA5" w:rsidR="00B3790F" w:rsidRDefault="00B3790F" w:rsidP="00F96999">
      <w:pPr>
        <w:pStyle w:val="af"/>
      </w:pPr>
      <w:r>
        <w:t>source /etc/profile</w:t>
      </w:r>
    </w:p>
    <w:p w14:paraId="5B9CC0A7" w14:textId="77777777" w:rsidR="00B3790F" w:rsidRPr="00D7229F" w:rsidRDefault="00B3790F" w:rsidP="00147E64"/>
    <w:p w14:paraId="595A77BE" w14:textId="21637A86" w:rsidR="00B41682" w:rsidRDefault="00DA6C92" w:rsidP="00DA6C92">
      <w:pPr>
        <w:pStyle w:val="3"/>
        <w:spacing w:before="163" w:after="163"/>
        <w:ind w:right="240"/>
      </w:pPr>
      <w:bookmarkStart w:id="62" w:name="_Toc34315036"/>
      <w:r>
        <w:rPr>
          <w:rFonts w:hint="eastAsia"/>
        </w:rPr>
        <w:t>四台分别启动</w:t>
      </w:r>
      <w:bookmarkEnd w:id="62"/>
    </w:p>
    <w:p w14:paraId="51D9E2BA" w14:textId="77777777" w:rsidR="00267B5C" w:rsidRPr="00FC0D33" w:rsidRDefault="00267B5C" w:rsidP="00267B5C">
      <w:pPr>
        <w:rPr>
          <w:highlight w:val="yellow"/>
        </w:rPr>
      </w:pPr>
      <w:r w:rsidRPr="00FC0D33">
        <w:rPr>
          <w:rFonts w:hint="eastAsia"/>
          <w:highlight w:val="yellow"/>
        </w:rPr>
        <w:t>注意先启动</w:t>
      </w:r>
      <w:r w:rsidRPr="00FC0D33">
        <w:rPr>
          <w:rFonts w:hint="eastAsia"/>
          <w:highlight w:val="yellow"/>
        </w:rPr>
        <w:t>namesrv</w:t>
      </w:r>
      <w:r w:rsidRPr="00FC0D33">
        <w:rPr>
          <w:rFonts w:hint="eastAsia"/>
          <w:highlight w:val="yellow"/>
        </w:rPr>
        <w:t>再启动</w:t>
      </w:r>
      <w:r w:rsidRPr="00FC0D33">
        <w:rPr>
          <w:rFonts w:hint="eastAsia"/>
          <w:highlight w:val="yellow"/>
        </w:rPr>
        <w:t>broker</w:t>
      </w:r>
    </w:p>
    <w:p w14:paraId="006039EE" w14:textId="2EDBD301" w:rsidR="00267B5C" w:rsidRDefault="00267B5C" w:rsidP="00267B5C">
      <w:r w:rsidRPr="00FC0D33">
        <w:rPr>
          <w:rFonts w:hint="eastAsia"/>
          <w:highlight w:val="yellow"/>
        </w:rPr>
        <w:t>必须先</w:t>
      </w:r>
      <w:r w:rsidRPr="00FC0D33">
        <w:rPr>
          <w:rFonts w:hint="eastAsia"/>
          <w:highlight w:val="yellow"/>
        </w:rPr>
        <w:t>cd</w:t>
      </w:r>
      <w:r w:rsidRPr="00FC0D33">
        <w:rPr>
          <w:rFonts w:hint="eastAsia"/>
          <w:highlight w:val="yellow"/>
        </w:rPr>
        <w:t>到</w:t>
      </w:r>
      <w:r w:rsidRPr="00FC0D33">
        <w:rPr>
          <w:rFonts w:hint="eastAsia"/>
          <w:highlight w:val="yellow"/>
        </w:rPr>
        <w:t>bin</w:t>
      </w:r>
      <w:r w:rsidRPr="00FC0D33">
        <w:rPr>
          <w:rFonts w:hint="eastAsia"/>
          <w:highlight w:val="yellow"/>
        </w:rPr>
        <w:t>目录下，不然会报错</w:t>
      </w:r>
    </w:p>
    <w:p w14:paraId="050FFFED" w14:textId="77777777" w:rsidR="00267B5C" w:rsidRPr="00267B5C" w:rsidRDefault="00267B5C" w:rsidP="00267B5C"/>
    <w:p w14:paraId="5E7258FD" w14:textId="3427D9D3" w:rsidR="00445785" w:rsidRPr="00445785" w:rsidRDefault="00445785" w:rsidP="00445785">
      <w:r>
        <w:t>1</w:t>
      </w:r>
      <w:r w:rsidRPr="00445785">
        <w:t>72.26.103.76</w:t>
      </w:r>
      <w:r>
        <w:t xml:space="preserve">    a</w:t>
      </w:r>
      <w:r>
        <w:rPr>
          <w:rFonts w:hint="eastAsia"/>
        </w:rPr>
        <w:t>主启动</w:t>
      </w:r>
    </w:p>
    <w:p w14:paraId="57CA40C1" w14:textId="5BE4DC3D" w:rsidR="002F37D1" w:rsidRPr="002F37D1" w:rsidRDefault="002F37D1" w:rsidP="00445785">
      <w:pPr>
        <w:pStyle w:val="af"/>
      </w:pPr>
      <w:r>
        <w:t>cd /usr/local/rocketmq-4.5</w:t>
      </w:r>
      <w:r>
        <w:rPr>
          <w:rFonts w:hint="eastAsia"/>
        </w:rPr>
        <w:t>.</w:t>
      </w:r>
      <w:r>
        <w:t>0/bin/</w:t>
      </w:r>
    </w:p>
    <w:p w14:paraId="656A683A" w14:textId="628307AC" w:rsidR="00445785" w:rsidRDefault="00445785" w:rsidP="00445785">
      <w:pPr>
        <w:pStyle w:val="af"/>
      </w:pPr>
      <w:r>
        <w:rPr>
          <w:rFonts w:hint="eastAsia"/>
        </w:rPr>
        <w:t>启动</w:t>
      </w:r>
      <w:r>
        <w:rPr>
          <w:rFonts w:hint="eastAsia"/>
        </w:rPr>
        <w:t>namesrv</w:t>
      </w:r>
    </w:p>
    <w:p w14:paraId="3E2D5E73" w14:textId="77777777" w:rsidR="00445785" w:rsidRDefault="00445785" w:rsidP="00445785">
      <w:pPr>
        <w:pStyle w:val="af"/>
      </w:pPr>
      <w:r>
        <w:t>nohup sh mqnamesrv &amp;</w:t>
      </w:r>
    </w:p>
    <w:p w14:paraId="6D8D3266" w14:textId="77777777" w:rsidR="00445785" w:rsidRDefault="00445785" w:rsidP="00445785">
      <w:pPr>
        <w:pStyle w:val="af"/>
      </w:pPr>
      <w:r>
        <w:rPr>
          <w:rFonts w:hint="eastAsia"/>
        </w:rPr>
        <w:t>再启动</w:t>
      </w:r>
      <w:r>
        <w:rPr>
          <w:rFonts w:hint="eastAsia"/>
        </w:rPr>
        <w:t>broker</w:t>
      </w:r>
    </w:p>
    <w:p w14:paraId="5CD35DFA" w14:textId="5F493B4C" w:rsidR="00445785" w:rsidRDefault="00445785" w:rsidP="00445785">
      <w:pPr>
        <w:pStyle w:val="af"/>
      </w:pPr>
      <w:r w:rsidRPr="00B52486">
        <w:t>nohup sh mqbroker -c /usr/local/rocketmq-4.5.0/conf/2m-2s-sync/broker-a.properties &gt;</w:t>
      </w:r>
      <w:r w:rsidR="00E6269C">
        <w:rPr>
          <w:rFonts w:hint="eastAsia"/>
        </w:rPr>
        <w:t>&gt;</w:t>
      </w:r>
      <w:r w:rsidRPr="00B52486">
        <w:t>/dev/null 2&gt;&amp;1 &amp;</w:t>
      </w:r>
    </w:p>
    <w:p w14:paraId="5C441F91" w14:textId="77777777" w:rsidR="00DA6C92" w:rsidRPr="00445785" w:rsidRDefault="00DA6C92" w:rsidP="00DA6C92"/>
    <w:p w14:paraId="7031A85D" w14:textId="5FA5635A" w:rsidR="0015226E" w:rsidRPr="00445785" w:rsidRDefault="0015226E" w:rsidP="0015226E">
      <w:r>
        <w:t>1</w:t>
      </w:r>
      <w:r w:rsidRPr="00445785">
        <w:t>72.26.103.7</w:t>
      </w:r>
      <w:r w:rsidR="00294641">
        <w:rPr>
          <w:rFonts w:hint="eastAsia"/>
        </w:rPr>
        <w:t>7</w:t>
      </w:r>
      <w:r>
        <w:t xml:space="preserve">    a</w:t>
      </w:r>
      <w:r>
        <w:rPr>
          <w:rFonts w:hint="eastAsia"/>
        </w:rPr>
        <w:t>从启动</w:t>
      </w:r>
    </w:p>
    <w:p w14:paraId="6DDA3523" w14:textId="6C257F64" w:rsidR="00791509" w:rsidRDefault="00791509" w:rsidP="0015226E">
      <w:pPr>
        <w:pStyle w:val="af"/>
      </w:pPr>
      <w:r>
        <w:t>cd /usr/local/rocketmq-4.5</w:t>
      </w:r>
      <w:r>
        <w:rPr>
          <w:rFonts w:hint="eastAsia"/>
        </w:rPr>
        <w:t>.</w:t>
      </w:r>
      <w:r>
        <w:t>0/bin/</w:t>
      </w:r>
    </w:p>
    <w:p w14:paraId="3C14DB37" w14:textId="2030091C" w:rsidR="0015226E" w:rsidRDefault="0015226E" w:rsidP="0015226E">
      <w:pPr>
        <w:pStyle w:val="af"/>
      </w:pPr>
      <w:r>
        <w:rPr>
          <w:rFonts w:hint="eastAsia"/>
        </w:rPr>
        <w:t>启动</w:t>
      </w:r>
      <w:r>
        <w:rPr>
          <w:rFonts w:hint="eastAsia"/>
        </w:rPr>
        <w:t>namesrv</w:t>
      </w:r>
    </w:p>
    <w:p w14:paraId="072AA852" w14:textId="77777777" w:rsidR="0015226E" w:rsidRDefault="0015226E" w:rsidP="0015226E">
      <w:pPr>
        <w:pStyle w:val="af"/>
      </w:pPr>
      <w:r>
        <w:t>nohup sh mqnamesrv &amp;</w:t>
      </w:r>
    </w:p>
    <w:p w14:paraId="0A881561" w14:textId="77777777" w:rsidR="0015226E" w:rsidRDefault="0015226E" w:rsidP="0015226E">
      <w:pPr>
        <w:pStyle w:val="af"/>
      </w:pPr>
      <w:r>
        <w:rPr>
          <w:rFonts w:hint="eastAsia"/>
        </w:rPr>
        <w:t>再启动</w:t>
      </w:r>
      <w:r>
        <w:rPr>
          <w:rFonts w:hint="eastAsia"/>
        </w:rPr>
        <w:t>broker</w:t>
      </w:r>
    </w:p>
    <w:p w14:paraId="21A8D792" w14:textId="1443B29D" w:rsidR="0015226E" w:rsidRDefault="0015226E" w:rsidP="0015226E">
      <w:pPr>
        <w:pStyle w:val="af"/>
      </w:pPr>
      <w:r w:rsidRPr="00B52486">
        <w:t>nohup sh mqbroker -c /usr/local/rocketmq-4.5.0/conf/2m-2s-sync/broker-a</w:t>
      </w:r>
      <w:r w:rsidR="00CD1201">
        <w:rPr>
          <w:rFonts w:hint="eastAsia"/>
        </w:rPr>
        <w:t>-s</w:t>
      </w:r>
      <w:r w:rsidRPr="00B52486">
        <w:t>.properties &gt;</w:t>
      </w:r>
      <w:r>
        <w:rPr>
          <w:rFonts w:hint="eastAsia"/>
        </w:rPr>
        <w:t>&gt;</w:t>
      </w:r>
      <w:r w:rsidRPr="00B52486">
        <w:t>/dev/null 2&gt;&amp;1 &amp;</w:t>
      </w:r>
    </w:p>
    <w:p w14:paraId="575E9C06" w14:textId="6394759C" w:rsidR="00B41682" w:rsidRPr="0015226E" w:rsidRDefault="00B41682" w:rsidP="00147E64"/>
    <w:p w14:paraId="5D74D2CD" w14:textId="7D20A902" w:rsidR="00397A7D" w:rsidRPr="00445785" w:rsidRDefault="00397A7D" w:rsidP="00397A7D">
      <w:r>
        <w:t>1</w:t>
      </w:r>
      <w:r w:rsidRPr="00445785">
        <w:t>72.26.103.7</w:t>
      </w:r>
      <w:r>
        <w:t xml:space="preserve">8    </w:t>
      </w:r>
      <w:r w:rsidR="008E5B12">
        <w:t>b</w:t>
      </w:r>
      <w:r>
        <w:rPr>
          <w:rFonts w:hint="eastAsia"/>
        </w:rPr>
        <w:t>主启动</w:t>
      </w:r>
    </w:p>
    <w:p w14:paraId="2C7AE807" w14:textId="60935FEE" w:rsidR="00873456" w:rsidRDefault="00873456" w:rsidP="00397A7D">
      <w:pPr>
        <w:pStyle w:val="af"/>
      </w:pPr>
      <w:r>
        <w:t>cd /usr/local/rocketmq-4.5</w:t>
      </w:r>
      <w:r>
        <w:rPr>
          <w:rFonts w:hint="eastAsia"/>
        </w:rPr>
        <w:t>.</w:t>
      </w:r>
      <w:r>
        <w:t>0/bin/</w:t>
      </w:r>
    </w:p>
    <w:p w14:paraId="65C7F6FC" w14:textId="16DCB791" w:rsidR="00397A7D" w:rsidRDefault="00397A7D" w:rsidP="00397A7D">
      <w:pPr>
        <w:pStyle w:val="af"/>
      </w:pPr>
      <w:r>
        <w:rPr>
          <w:rFonts w:hint="eastAsia"/>
        </w:rPr>
        <w:t>启动</w:t>
      </w:r>
      <w:r>
        <w:rPr>
          <w:rFonts w:hint="eastAsia"/>
        </w:rPr>
        <w:t>namesrv</w:t>
      </w:r>
    </w:p>
    <w:p w14:paraId="435B0CB2" w14:textId="77777777" w:rsidR="00397A7D" w:rsidRDefault="00397A7D" w:rsidP="00397A7D">
      <w:pPr>
        <w:pStyle w:val="af"/>
      </w:pPr>
      <w:r>
        <w:t>nohup sh mqnamesrv &amp;</w:t>
      </w:r>
    </w:p>
    <w:p w14:paraId="1702D8C4" w14:textId="77777777" w:rsidR="00397A7D" w:rsidRDefault="00397A7D" w:rsidP="00397A7D">
      <w:pPr>
        <w:pStyle w:val="af"/>
      </w:pPr>
      <w:r>
        <w:rPr>
          <w:rFonts w:hint="eastAsia"/>
        </w:rPr>
        <w:t>再启动</w:t>
      </w:r>
      <w:r>
        <w:rPr>
          <w:rFonts w:hint="eastAsia"/>
        </w:rPr>
        <w:t>broker</w:t>
      </w:r>
    </w:p>
    <w:p w14:paraId="63429158" w14:textId="5AFBC61A" w:rsidR="00397A7D" w:rsidRDefault="00397A7D" w:rsidP="00397A7D">
      <w:pPr>
        <w:pStyle w:val="af"/>
      </w:pPr>
      <w:r w:rsidRPr="00B52486">
        <w:t>nohup sh mqbroker -c /usr/local/rocketmq-4.5.0/conf/2m-2s-sync/broker-</w:t>
      </w:r>
      <w:r w:rsidR="008E5B12">
        <w:t>b</w:t>
      </w:r>
      <w:r w:rsidRPr="00B52486">
        <w:t>.properties &gt;</w:t>
      </w:r>
      <w:r>
        <w:rPr>
          <w:rFonts w:hint="eastAsia"/>
        </w:rPr>
        <w:t>&gt;</w:t>
      </w:r>
      <w:r w:rsidRPr="00B52486">
        <w:t>/dev/null 2&gt;&amp;1 &amp;</w:t>
      </w:r>
    </w:p>
    <w:p w14:paraId="5170BCEF" w14:textId="6D0CFFCD" w:rsidR="00B41682" w:rsidRPr="00397A7D" w:rsidRDefault="00B41682" w:rsidP="00147E64"/>
    <w:p w14:paraId="47742E3D" w14:textId="18BE2107" w:rsidR="008E5B12" w:rsidRPr="00445785" w:rsidRDefault="008E5B12" w:rsidP="008E5B12">
      <w:r>
        <w:t>1</w:t>
      </w:r>
      <w:r w:rsidRPr="00445785">
        <w:t>72.26.103.7</w:t>
      </w:r>
      <w:r>
        <w:t>9    b</w:t>
      </w:r>
      <w:r w:rsidR="008659AB">
        <w:rPr>
          <w:rFonts w:hint="eastAsia"/>
        </w:rPr>
        <w:t>从</w:t>
      </w:r>
      <w:r>
        <w:rPr>
          <w:rFonts w:hint="eastAsia"/>
        </w:rPr>
        <w:t>启动</w:t>
      </w:r>
    </w:p>
    <w:p w14:paraId="444FA53D" w14:textId="5B2BDF48" w:rsidR="00F3782D" w:rsidRDefault="00F3782D" w:rsidP="008E5B12">
      <w:pPr>
        <w:pStyle w:val="af"/>
      </w:pPr>
      <w:r>
        <w:t>cd /usr/local/rocketmq-4.5</w:t>
      </w:r>
      <w:r>
        <w:rPr>
          <w:rFonts w:hint="eastAsia"/>
        </w:rPr>
        <w:t>.</w:t>
      </w:r>
      <w:r>
        <w:t>0/bin/</w:t>
      </w:r>
    </w:p>
    <w:p w14:paraId="4F1EB32D" w14:textId="2A2E1105" w:rsidR="008E5B12" w:rsidRDefault="008E5B12" w:rsidP="008E5B12">
      <w:pPr>
        <w:pStyle w:val="af"/>
      </w:pPr>
      <w:r>
        <w:rPr>
          <w:rFonts w:hint="eastAsia"/>
        </w:rPr>
        <w:t>启动</w:t>
      </w:r>
      <w:r>
        <w:rPr>
          <w:rFonts w:hint="eastAsia"/>
        </w:rPr>
        <w:t>namesrv</w:t>
      </w:r>
    </w:p>
    <w:p w14:paraId="67CC9718" w14:textId="77777777" w:rsidR="008E5B12" w:rsidRDefault="008E5B12" w:rsidP="008E5B12">
      <w:pPr>
        <w:pStyle w:val="af"/>
      </w:pPr>
      <w:r>
        <w:t>nohup sh mqnamesrv &amp;</w:t>
      </w:r>
    </w:p>
    <w:p w14:paraId="2ECD5414" w14:textId="77777777" w:rsidR="008E5B12" w:rsidRDefault="008E5B12" w:rsidP="008E5B12">
      <w:pPr>
        <w:pStyle w:val="af"/>
      </w:pPr>
      <w:r>
        <w:rPr>
          <w:rFonts w:hint="eastAsia"/>
        </w:rPr>
        <w:lastRenderedPageBreak/>
        <w:t>再启动</w:t>
      </w:r>
      <w:r>
        <w:rPr>
          <w:rFonts w:hint="eastAsia"/>
        </w:rPr>
        <w:t>broker</w:t>
      </w:r>
    </w:p>
    <w:p w14:paraId="161F4D5F" w14:textId="5849D354" w:rsidR="008E5B12" w:rsidRDefault="008E5B12" w:rsidP="008E5B12">
      <w:pPr>
        <w:pStyle w:val="af"/>
      </w:pPr>
      <w:r w:rsidRPr="00B52486">
        <w:t>nohup sh mqbroker -c /usr/local/rocketmq-4.5.0/conf/2m-2s-sync/broker-</w:t>
      </w:r>
      <w:r>
        <w:t>b</w:t>
      </w:r>
      <w:r w:rsidR="00A334AD">
        <w:rPr>
          <w:rFonts w:hint="eastAsia"/>
        </w:rPr>
        <w:t>-s</w:t>
      </w:r>
      <w:r w:rsidRPr="00B52486">
        <w:t>.properties &gt;</w:t>
      </w:r>
      <w:r>
        <w:rPr>
          <w:rFonts w:hint="eastAsia"/>
        </w:rPr>
        <w:t>&gt;</w:t>
      </w:r>
      <w:r w:rsidRPr="00B52486">
        <w:t>/dev/null 2&gt;&amp;1 &amp;</w:t>
      </w:r>
    </w:p>
    <w:p w14:paraId="26BE59A7" w14:textId="6F823102" w:rsidR="00B41682" w:rsidRPr="008E5B12" w:rsidRDefault="00B41682" w:rsidP="00147E64"/>
    <w:p w14:paraId="709F15A8" w14:textId="3167353D" w:rsidR="00B41682" w:rsidRDefault="008077AC" w:rsidP="008077AC">
      <w:pPr>
        <w:pStyle w:val="3"/>
        <w:spacing w:before="163" w:after="163"/>
        <w:ind w:right="240"/>
      </w:pPr>
      <w:bookmarkStart w:id="63" w:name="_Toc34315037"/>
      <w:r>
        <w:rPr>
          <w:rFonts w:hint="eastAsia"/>
        </w:rPr>
        <w:t>查看集群状态</w:t>
      </w:r>
      <w:bookmarkEnd w:id="63"/>
    </w:p>
    <w:p w14:paraId="5F7234F5" w14:textId="672F9686" w:rsidR="008077AC" w:rsidRPr="008077AC" w:rsidRDefault="008077AC" w:rsidP="008077AC">
      <w:r w:rsidRPr="008077AC">
        <w:t>mqadmin clusterList -n 172.26.103.79:9876</w:t>
      </w:r>
    </w:p>
    <w:p w14:paraId="29CECACB" w14:textId="14B2819F" w:rsidR="00B41682" w:rsidRDefault="00F511C4" w:rsidP="00147E64">
      <w:r>
        <w:rPr>
          <w:rFonts w:hint="eastAsia"/>
        </w:rPr>
        <w:t>如果有</w:t>
      </w:r>
      <w:r w:rsidRPr="009F606B">
        <w:t xml:space="preserve">rocketmq-console </w:t>
      </w:r>
      <w:r w:rsidRPr="009F606B">
        <w:rPr>
          <w:rFonts w:hint="eastAsia"/>
        </w:rPr>
        <w:t>web</w:t>
      </w:r>
      <w:r w:rsidRPr="009F606B">
        <w:rPr>
          <w:rFonts w:hint="eastAsia"/>
        </w:rPr>
        <w:t>管理界面，也可以在这看</w:t>
      </w:r>
    </w:p>
    <w:p w14:paraId="1F237759" w14:textId="77777777" w:rsidR="004367E9" w:rsidRDefault="004367E9" w:rsidP="00147E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F47C8E4" w14:textId="66628C5B" w:rsidR="009F606B" w:rsidRDefault="008B4EEB" w:rsidP="00147E64">
      <w:r>
        <w:rPr>
          <w:noProof/>
        </w:rPr>
        <w:drawing>
          <wp:inline distT="0" distB="0" distL="0" distR="0" wp14:anchorId="6DAF64A9" wp14:editId="57529687">
            <wp:extent cx="6645910" cy="2215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5245" w14:textId="77777777" w:rsidR="00B41682" w:rsidRDefault="00B41682" w:rsidP="00147E64"/>
    <w:p w14:paraId="0B541C0B" w14:textId="13252DF5" w:rsidR="00936102" w:rsidRDefault="002B7384" w:rsidP="002B7384">
      <w:pPr>
        <w:pStyle w:val="3"/>
        <w:spacing w:before="163" w:after="163"/>
        <w:ind w:right="240"/>
      </w:pPr>
      <w:bookmarkStart w:id="64" w:name="_Toc34315038"/>
      <w:r>
        <w:rPr>
          <w:rFonts w:hint="eastAsia"/>
        </w:rPr>
        <w:t>其他的双主配置，以及异步配置，只是配置文件不同，其他都一样的。</w:t>
      </w:r>
      <w:bookmarkEnd w:id="64"/>
    </w:p>
    <w:p w14:paraId="1D784D94" w14:textId="2B44ECFA" w:rsidR="00FE3C60" w:rsidRDefault="00FE3C60" w:rsidP="00147E64"/>
    <w:p w14:paraId="0E43EDDE" w14:textId="5F091638" w:rsidR="00FE3C60" w:rsidRDefault="00FE3C60" w:rsidP="00147E64"/>
    <w:p w14:paraId="7AA64180" w14:textId="1D4821CA" w:rsidR="00FE3C60" w:rsidRDefault="00FE3C60" w:rsidP="00FE3C60">
      <w:pPr>
        <w:pStyle w:val="1"/>
      </w:pPr>
      <w:bookmarkStart w:id="65" w:name="_Toc34315039"/>
      <w:r>
        <w:rPr>
          <w:rFonts w:hint="eastAsia"/>
        </w:rPr>
        <w:t>遇到的问题</w:t>
      </w:r>
      <w:bookmarkEnd w:id="65"/>
    </w:p>
    <w:p w14:paraId="73450511" w14:textId="253031DE" w:rsidR="00FE3C60" w:rsidRDefault="00FE3C60" w:rsidP="00FE3C60">
      <w:pPr>
        <w:pStyle w:val="20"/>
        <w:spacing w:before="163" w:after="163"/>
      </w:pPr>
      <w:bookmarkStart w:id="66" w:name="_Toc34315040"/>
      <w:r>
        <w:rPr>
          <w:rFonts w:hint="eastAsia"/>
        </w:rPr>
        <w:t>所有的</w:t>
      </w:r>
      <w:r>
        <w:rPr>
          <w:rFonts w:hint="eastAsia"/>
        </w:rPr>
        <w:t>jdk</w:t>
      </w:r>
      <w:r>
        <w:rPr>
          <w:rFonts w:hint="eastAsia"/>
        </w:rPr>
        <w:t>，不管是</w:t>
      </w:r>
      <w:r>
        <w:rPr>
          <w:rFonts w:hint="eastAsia"/>
        </w:rPr>
        <w:t>yum</w:t>
      </w:r>
      <w:r>
        <w:rPr>
          <w:rFonts w:hint="eastAsia"/>
        </w:rPr>
        <w:t>安装的还是解压缩的，都要添加到环境变量，</w:t>
      </w:r>
      <w:r>
        <w:rPr>
          <w:rFonts w:hint="eastAsia"/>
        </w:rPr>
        <w:t>/bin/</w:t>
      </w:r>
      <w:r>
        <w:t xml:space="preserve">tools.sh </w:t>
      </w:r>
      <w:r>
        <w:rPr>
          <w:rFonts w:hint="eastAsia"/>
        </w:rPr>
        <w:t>会通过环境变量来运行</w:t>
      </w:r>
      <w:r>
        <w:rPr>
          <w:rFonts w:hint="eastAsia"/>
        </w:rPr>
        <w:t>java</w:t>
      </w:r>
      <w:bookmarkEnd w:id="66"/>
    </w:p>
    <w:p w14:paraId="44F5D589" w14:textId="403E6AE1" w:rsidR="008C13D2" w:rsidRDefault="008C13D2" w:rsidP="008C13D2">
      <w:r>
        <w:rPr>
          <w:rFonts w:hint="eastAsia"/>
        </w:rPr>
        <w:t>yum</w:t>
      </w:r>
      <w:r>
        <w:rPr>
          <w:rFonts w:hint="eastAsia"/>
        </w:rPr>
        <w:t>安装的</w:t>
      </w:r>
      <w:r>
        <w:rPr>
          <w:rFonts w:hint="eastAsia"/>
        </w:rPr>
        <w:t>openjdk</w:t>
      </w:r>
      <w:r>
        <w:rPr>
          <w:rFonts w:hint="eastAsia"/>
        </w:rPr>
        <w:t>配置环境变量</w:t>
      </w:r>
    </w:p>
    <w:p w14:paraId="030CD67E" w14:textId="77777777" w:rsidR="000E405F" w:rsidRDefault="000E405F" w:rsidP="000E405F">
      <w:pPr>
        <w:pStyle w:val="af"/>
      </w:pPr>
      <w:r>
        <w:t>JAVA_HOME=/usr/lib/jvm/java</w:t>
      </w:r>
    </w:p>
    <w:p w14:paraId="1E8D52A7" w14:textId="77777777" w:rsidR="000E405F" w:rsidRDefault="000E405F" w:rsidP="000E405F">
      <w:pPr>
        <w:pStyle w:val="af"/>
      </w:pPr>
      <w:r>
        <w:t>JRE_HOME=/usr/lib/jvm/java/jre</w:t>
      </w:r>
    </w:p>
    <w:p w14:paraId="2EA890F6" w14:textId="77777777" w:rsidR="000E405F" w:rsidRDefault="000E405F" w:rsidP="000E405F">
      <w:pPr>
        <w:pStyle w:val="af"/>
      </w:pPr>
      <w:r>
        <w:lastRenderedPageBreak/>
        <w:t>PATH=$PATH:$JAVA_HOME/bin:$JRE_HOME/bin</w:t>
      </w:r>
    </w:p>
    <w:p w14:paraId="13CDF201" w14:textId="77777777" w:rsidR="000E405F" w:rsidRDefault="000E405F" w:rsidP="000E405F">
      <w:pPr>
        <w:pStyle w:val="af"/>
      </w:pPr>
      <w:r>
        <w:t>CLASSPATH=.:$JAVA_HOME/lib/dt.jar:$JAVA_HOME/lib/tools.jar:$JRE_HOME/lib</w:t>
      </w:r>
    </w:p>
    <w:p w14:paraId="359700EC" w14:textId="5EC9D286" w:rsidR="008C13D2" w:rsidRPr="008C13D2" w:rsidRDefault="000E405F" w:rsidP="000E405F">
      <w:pPr>
        <w:pStyle w:val="af"/>
      </w:pPr>
      <w:r>
        <w:t>export JAVA_HOME JRE_HOME PATH CLASSPATH</w:t>
      </w:r>
    </w:p>
    <w:p w14:paraId="2D99C25D" w14:textId="77777777" w:rsidR="00F8514E" w:rsidRDefault="00FD5166" w:rsidP="00F8514E">
      <w:hyperlink r:id="rId19" w:history="1">
        <w:r w:rsidR="00F8514E">
          <w:rPr>
            <w:rStyle w:val="a6"/>
          </w:rPr>
          <w:t>https://www.jianshu.com/p/17fb50162d3d</w:t>
        </w:r>
      </w:hyperlink>
    </w:p>
    <w:p w14:paraId="7EC23F80" w14:textId="77777777" w:rsidR="00F8514E" w:rsidRDefault="00F8514E" w:rsidP="00F8514E">
      <w:r>
        <w:rPr>
          <w:rFonts w:hint="eastAsia"/>
        </w:rPr>
        <w:t>执行命令报错</w:t>
      </w:r>
    </w:p>
    <w:p w14:paraId="6D76FA7C" w14:textId="087461EF" w:rsidR="00FE3C60" w:rsidRDefault="00FE3C60" w:rsidP="00FE3C60"/>
    <w:p w14:paraId="73DDBD1A" w14:textId="3B23060C" w:rsidR="00FE3C60" w:rsidRDefault="00354159" w:rsidP="00354159">
      <w:pPr>
        <w:pStyle w:val="20"/>
        <w:spacing w:before="163" w:after="163"/>
      </w:pPr>
      <w:r>
        <w:rPr>
          <w:rFonts w:hint="eastAsia"/>
        </w:rPr>
        <w:t>别人的迁移经历</w:t>
      </w:r>
    </w:p>
    <w:p w14:paraId="49ABD5EC" w14:textId="6E6CDBD1" w:rsidR="00354159" w:rsidRPr="00354159" w:rsidRDefault="00FD5166" w:rsidP="00354159">
      <w:hyperlink r:id="rId20" w:history="1">
        <w:r w:rsidR="00354159">
          <w:rPr>
            <w:rStyle w:val="a6"/>
          </w:rPr>
          <w:t>https://www.cnblogs.com/zhyg/p/10132598.html</w:t>
        </w:r>
      </w:hyperlink>
    </w:p>
    <w:p w14:paraId="3098C62A" w14:textId="6FF7059B" w:rsidR="00354159" w:rsidRDefault="00354159" w:rsidP="00FE3C60"/>
    <w:p w14:paraId="729F0F08" w14:textId="77777777" w:rsidR="00354159" w:rsidRDefault="00354159" w:rsidP="00FE3C60"/>
    <w:p w14:paraId="40D08B11" w14:textId="1B73D2BC" w:rsidR="00342A8B" w:rsidRDefault="00342A8B" w:rsidP="00FE3C60"/>
    <w:p w14:paraId="45683BAE" w14:textId="5DBC6AEE" w:rsidR="00342A8B" w:rsidRDefault="00342A8B" w:rsidP="00342A8B">
      <w:pPr>
        <w:pStyle w:val="1"/>
      </w:pPr>
      <w:bookmarkStart w:id="67" w:name="_Toc34315041"/>
      <w:r>
        <w:rPr>
          <w:rFonts w:hint="eastAsia"/>
        </w:rPr>
        <w:t>常用命令</w:t>
      </w:r>
      <w:bookmarkEnd w:id="67"/>
    </w:p>
    <w:p w14:paraId="2B9CA82B" w14:textId="77777777" w:rsidR="00342A8B" w:rsidRDefault="00FD5166" w:rsidP="00342A8B">
      <w:hyperlink r:id="rId21" w:history="1">
        <w:r w:rsidR="00342A8B">
          <w:rPr>
            <w:rStyle w:val="a6"/>
          </w:rPr>
          <w:t>https://blog.csdn.net/gwd1154978352/article/details/80829534</w:t>
        </w:r>
      </w:hyperlink>
    </w:p>
    <w:p w14:paraId="205F0CBF" w14:textId="266041A5" w:rsidR="00342A8B" w:rsidRDefault="00342A8B" w:rsidP="00342A8B"/>
    <w:p w14:paraId="55C325D7" w14:textId="1DB8474C" w:rsidR="002F486C" w:rsidRDefault="002F486C" w:rsidP="002F486C">
      <w:pPr>
        <w:pStyle w:val="20"/>
        <w:spacing w:before="163" w:after="163"/>
      </w:pPr>
      <w:bookmarkStart w:id="68" w:name="_Toc34315042"/>
      <w:r>
        <w:rPr>
          <w:rFonts w:hint="eastAsia"/>
        </w:rPr>
        <w:t>查看帮助</w:t>
      </w:r>
      <w:bookmarkEnd w:id="68"/>
    </w:p>
    <w:p w14:paraId="3F65F903" w14:textId="77777777" w:rsidR="002F486C" w:rsidRDefault="002F486C" w:rsidP="002F486C">
      <w:r>
        <w:rPr>
          <w:rFonts w:hint="eastAsia"/>
        </w:rPr>
        <w:t>查看帮助：</w:t>
      </w:r>
    </w:p>
    <w:p w14:paraId="460EB0C5" w14:textId="77777777" w:rsidR="002F486C" w:rsidRDefault="002F486C" w:rsidP="002F486C">
      <w:r>
        <w:rPr>
          <w:rFonts w:hint="eastAsia"/>
        </w:rPr>
        <w:t xml:space="preserve">sh mqadmin help </w:t>
      </w:r>
      <w:r>
        <w:rPr>
          <w:rFonts w:hint="eastAsia"/>
        </w:rPr>
        <w:t>命令名称</w:t>
      </w:r>
    </w:p>
    <w:p w14:paraId="6E2CCDC7" w14:textId="5946BC94" w:rsidR="002F486C" w:rsidRDefault="002F486C" w:rsidP="002F486C">
      <w:r>
        <w:rPr>
          <w:rFonts w:hint="eastAsia"/>
        </w:rPr>
        <w:t>例如，查看</w:t>
      </w:r>
      <w:r>
        <w:rPr>
          <w:rFonts w:hint="eastAsia"/>
        </w:rPr>
        <w:t>updateTopic</w:t>
      </w:r>
      <w:r>
        <w:rPr>
          <w:rFonts w:hint="eastAsia"/>
        </w:rPr>
        <w:t>的使用</w:t>
      </w:r>
    </w:p>
    <w:p w14:paraId="2294C61C" w14:textId="737A4A29" w:rsidR="002F486C" w:rsidRPr="00342A8B" w:rsidRDefault="002F486C" w:rsidP="00342A8B">
      <w:r>
        <w:t>sh mqadmin help updateTopic</w:t>
      </w:r>
    </w:p>
    <w:p w14:paraId="37EB6334" w14:textId="46750332" w:rsidR="00342A8B" w:rsidRDefault="00787269" w:rsidP="00787269">
      <w:pPr>
        <w:pStyle w:val="20"/>
        <w:spacing w:before="163" w:after="163"/>
      </w:pPr>
      <w:bookmarkStart w:id="69" w:name="_Toc34315043"/>
      <w:bookmarkStart w:id="70" w:name="_GoBack"/>
      <w:bookmarkEnd w:id="70"/>
      <w:r>
        <w:rPr>
          <w:rFonts w:hint="eastAsia"/>
        </w:rPr>
        <w:t>集群相关命令</w:t>
      </w:r>
      <w:bookmarkEnd w:id="69"/>
    </w:p>
    <w:p w14:paraId="6CD9E19A" w14:textId="5242A2AA" w:rsidR="00FC4B57" w:rsidRDefault="00F77D1B" w:rsidP="00F77D1B">
      <w:r>
        <w:rPr>
          <w:rFonts w:hint="eastAsia"/>
        </w:rPr>
        <w:t>查看集群信息</w:t>
      </w:r>
      <w:r w:rsidR="00A01229">
        <w:rPr>
          <w:rFonts w:hint="eastAsia"/>
        </w:rPr>
        <w:t>：</w:t>
      </w:r>
    </w:p>
    <w:p w14:paraId="61673E14" w14:textId="3E20FEAF" w:rsidR="001434E4" w:rsidRDefault="001434E4" w:rsidP="001434E4">
      <w:r>
        <w:t>-m</w:t>
      </w:r>
      <w:r w:rsidR="00C52FEA">
        <w:t xml:space="preserve"> </w:t>
      </w:r>
      <w:r>
        <w:rPr>
          <w:rFonts w:hint="eastAsia"/>
        </w:rPr>
        <w:t>打印更多信息</w:t>
      </w:r>
      <w:r>
        <w:rPr>
          <w:rFonts w:hint="eastAsia"/>
        </w:rPr>
        <w:t xml:space="preserve"> (</w:t>
      </w:r>
      <w:r>
        <w:rPr>
          <w:rFonts w:hint="eastAsia"/>
        </w:rPr>
        <w:t>增加打印出如下信息</w:t>
      </w:r>
      <w:r>
        <w:rPr>
          <w:rFonts w:hint="eastAsia"/>
        </w:rPr>
        <w:t xml:space="preserve"> #InTotalYest, #OutTotalYest, #InTotalToday ,#OutTotalToday)</w:t>
      </w:r>
    </w:p>
    <w:p w14:paraId="12D751B3" w14:textId="19569BAC" w:rsidR="004A32E8" w:rsidRDefault="004A32E8" w:rsidP="004A32E8">
      <w:r>
        <w:t>-n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nameserve</w:t>
      </w:r>
      <w:r>
        <w:rPr>
          <w:rFonts w:hint="eastAsia"/>
        </w:rPr>
        <w:t>服务地址列表，格式</w:t>
      </w:r>
      <w:r>
        <w:rPr>
          <w:rFonts w:hint="eastAsia"/>
        </w:rPr>
        <w:t>ip:port;ip:port;</w:t>
      </w:r>
    </w:p>
    <w:p w14:paraId="2A9EDA7F" w14:textId="3E926FAA" w:rsidR="00FF3D6F" w:rsidRPr="001434E4" w:rsidRDefault="00FF3D6F" w:rsidP="00FF3D6F">
      <w:r>
        <w:t>-h</w:t>
      </w:r>
      <w:r>
        <w:rPr>
          <w:rFonts w:hint="eastAsia"/>
        </w:rPr>
        <w:t xml:space="preserve"> </w:t>
      </w:r>
      <w:r w:rsidR="00E37264">
        <w:t xml:space="preserve"> </w:t>
      </w:r>
      <w:r>
        <w:rPr>
          <w:rFonts w:hint="eastAsia"/>
        </w:rPr>
        <w:t>打印帮助</w:t>
      </w:r>
    </w:p>
    <w:p w14:paraId="59D2284B" w14:textId="03E9E9D5" w:rsidR="00787269" w:rsidRPr="00787269" w:rsidRDefault="00787269" w:rsidP="00787269"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mqadmin clusterList -n 10.45.47.168:9876</w:t>
      </w:r>
    </w:p>
    <w:p w14:paraId="0F16248A" w14:textId="5F847FF2" w:rsidR="00342A8B" w:rsidRDefault="00342A8B" w:rsidP="00FE3C60"/>
    <w:p w14:paraId="792D617E" w14:textId="1C83E37A" w:rsidR="00342A8B" w:rsidRDefault="00342A8B" w:rsidP="00FE3C60"/>
    <w:p w14:paraId="0ABA6E87" w14:textId="2D2EF527" w:rsidR="005D1EB9" w:rsidRDefault="005D1EB9" w:rsidP="00FE3C60"/>
    <w:p w14:paraId="7D7FB746" w14:textId="27A6FE07" w:rsidR="005D1EB9" w:rsidRDefault="005D1EB9" w:rsidP="00FE3C60"/>
    <w:p w14:paraId="4C6C2749" w14:textId="6C2C0611" w:rsidR="005D1EB9" w:rsidRDefault="005D1EB9" w:rsidP="00FE3C60"/>
    <w:p w14:paraId="6FF19F40" w14:textId="23775BCE" w:rsidR="005D1EB9" w:rsidRDefault="005D1EB9" w:rsidP="00FE3C60"/>
    <w:p w14:paraId="7AF43113" w14:textId="77777777" w:rsidR="005D1EB9" w:rsidRPr="00FE3C60" w:rsidRDefault="005D1EB9" w:rsidP="00FE3C60"/>
    <w:sectPr w:rsidR="005D1EB9" w:rsidRPr="00FE3C60" w:rsidSect="00141F62">
      <w:headerReference w:type="default" r:id="rId22"/>
      <w:footerReference w:type="default" r:id="rId23"/>
      <w:pgSz w:w="11906" w:h="1683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F10DD" w14:textId="77777777" w:rsidR="00FD5166" w:rsidRDefault="00FD5166" w:rsidP="00947D67">
      <w:pPr>
        <w:ind w:firstLine="560"/>
      </w:pPr>
      <w:r>
        <w:separator/>
      </w:r>
    </w:p>
  </w:endnote>
  <w:endnote w:type="continuationSeparator" w:id="0">
    <w:p w14:paraId="7498B305" w14:textId="77777777" w:rsidR="00FD5166" w:rsidRDefault="00FD5166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76A88" w14:textId="49BBD4EC" w:rsidR="00BD0989" w:rsidRDefault="00BD0989" w:rsidP="00BD0989">
    <w:pPr>
      <w:pBdr>
        <w:left w:val="single" w:sz="12" w:space="11" w:color="4F81BD" w:themeColor="accent1"/>
      </w:pBdr>
      <w:tabs>
        <w:tab w:val="left" w:pos="622"/>
      </w:tabs>
      <w:jc w:val="center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045A34" w:rsidRPr="00045A34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  <w:lang w:val="zh-CN"/>
      </w:rPr>
      <w:t>40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639D542E" w14:textId="4D56EC63"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FD122" w14:textId="77777777" w:rsidR="00FD5166" w:rsidRDefault="00FD5166" w:rsidP="00947D67">
      <w:pPr>
        <w:ind w:firstLine="560"/>
      </w:pPr>
      <w:r>
        <w:separator/>
      </w:r>
    </w:p>
  </w:footnote>
  <w:footnote w:type="continuationSeparator" w:id="0">
    <w:p w14:paraId="45B72A97" w14:textId="77777777" w:rsidR="00FD5166" w:rsidRDefault="00FD5166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74508" w14:textId="77777777" w:rsidR="006523C2" w:rsidRPr="00625BDD" w:rsidRDefault="002967D5" w:rsidP="00625BDD">
    <w:pPr>
      <w:pStyle w:val="a8"/>
      <w:jc w:val="left"/>
      <w:rPr>
        <w:sz w:val="21"/>
        <w:szCs w:val="21"/>
      </w:rPr>
    </w:pPr>
    <w:bookmarkStart w:id="71" w:name="OLE_LINK3"/>
    <w:bookmarkStart w:id="72" w:name="OLE_LINK4"/>
    <w:r>
      <w:rPr>
        <w:rFonts w:hint="eastAsia"/>
        <w:sz w:val="21"/>
        <w:szCs w:val="21"/>
      </w:rPr>
      <w:t xml:space="preserve">                  </w:t>
    </w:r>
    <w:bookmarkEnd w:id="71"/>
    <w:bookmarkEnd w:id="72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27D46E00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AE84935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145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96B62C56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6F08EA"/>
    <w:multiLevelType w:val="multilevel"/>
    <w:tmpl w:val="436C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016EE"/>
    <w:multiLevelType w:val="multilevel"/>
    <w:tmpl w:val="725CAE84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7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5"/>
  </w:num>
  <w:num w:numId="16">
    <w:abstractNumId w:val="1"/>
  </w:num>
  <w:num w:numId="17">
    <w:abstractNumId w:val="2"/>
  </w:num>
  <w:num w:numId="18">
    <w:abstractNumId w:val="7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6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EF"/>
    <w:rsid w:val="00006455"/>
    <w:rsid w:val="00006DC1"/>
    <w:rsid w:val="000131E8"/>
    <w:rsid w:val="00015B05"/>
    <w:rsid w:val="000219C9"/>
    <w:rsid w:val="0002390A"/>
    <w:rsid w:val="00025238"/>
    <w:rsid w:val="00031505"/>
    <w:rsid w:val="00032999"/>
    <w:rsid w:val="0003329E"/>
    <w:rsid w:val="00033FD9"/>
    <w:rsid w:val="00034D1B"/>
    <w:rsid w:val="000373F3"/>
    <w:rsid w:val="00037B10"/>
    <w:rsid w:val="00044433"/>
    <w:rsid w:val="00045A34"/>
    <w:rsid w:val="000464D2"/>
    <w:rsid w:val="00057B1E"/>
    <w:rsid w:val="00061092"/>
    <w:rsid w:val="00061D32"/>
    <w:rsid w:val="00064A02"/>
    <w:rsid w:val="00066119"/>
    <w:rsid w:val="00072DC0"/>
    <w:rsid w:val="00073EE7"/>
    <w:rsid w:val="00074729"/>
    <w:rsid w:val="00075DC4"/>
    <w:rsid w:val="00075F1D"/>
    <w:rsid w:val="000800BB"/>
    <w:rsid w:val="000817B1"/>
    <w:rsid w:val="00082651"/>
    <w:rsid w:val="00084CDB"/>
    <w:rsid w:val="00091D8B"/>
    <w:rsid w:val="00094C6A"/>
    <w:rsid w:val="000975BB"/>
    <w:rsid w:val="000A06FB"/>
    <w:rsid w:val="000A0D11"/>
    <w:rsid w:val="000A0FA2"/>
    <w:rsid w:val="000A1578"/>
    <w:rsid w:val="000A1BA4"/>
    <w:rsid w:val="000B0F67"/>
    <w:rsid w:val="000B2C0C"/>
    <w:rsid w:val="000B4AC3"/>
    <w:rsid w:val="000B56D1"/>
    <w:rsid w:val="000C000F"/>
    <w:rsid w:val="000C1991"/>
    <w:rsid w:val="000C1A16"/>
    <w:rsid w:val="000C3506"/>
    <w:rsid w:val="000C55D2"/>
    <w:rsid w:val="000C5FB3"/>
    <w:rsid w:val="000C67D6"/>
    <w:rsid w:val="000E1832"/>
    <w:rsid w:val="000E3167"/>
    <w:rsid w:val="000E3377"/>
    <w:rsid w:val="000E3636"/>
    <w:rsid w:val="000E405F"/>
    <w:rsid w:val="000E6488"/>
    <w:rsid w:val="000E661E"/>
    <w:rsid w:val="000F06B4"/>
    <w:rsid w:val="000F19B6"/>
    <w:rsid w:val="000F3AD2"/>
    <w:rsid w:val="000F5640"/>
    <w:rsid w:val="000F669E"/>
    <w:rsid w:val="000F68D4"/>
    <w:rsid w:val="000F7E09"/>
    <w:rsid w:val="00102690"/>
    <w:rsid w:val="00103425"/>
    <w:rsid w:val="00104533"/>
    <w:rsid w:val="00113666"/>
    <w:rsid w:val="001159B3"/>
    <w:rsid w:val="00120501"/>
    <w:rsid w:val="00120B97"/>
    <w:rsid w:val="00122037"/>
    <w:rsid w:val="001232A1"/>
    <w:rsid w:val="00132D7D"/>
    <w:rsid w:val="00134541"/>
    <w:rsid w:val="00134549"/>
    <w:rsid w:val="00141F62"/>
    <w:rsid w:val="001434E4"/>
    <w:rsid w:val="00143BAD"/>
    <w:rsid w:val="00146214"/>
    <w:rsid w:val="00147907"/>
    <w:rsid w:val="00147E64"/>
    <w:rsid w:val="00151E2E"/>
    <w:rsid w:val="0015226E"/>
    <w:rsid w:val="00155369"/>
    <w:rsid w:val="00156661"/>
    <w:rsid w:val="00162AFE"/>
    <w:rsid w:val="001644A4"/>
    <w:rsid w:val="001648FD"/>
    <w:rsid w:val="0016725B"/>
    <w:rsid w:val="0017262F"/>
    <w:rsid w:val="00172FD4"/>
    <w:rsid w:val="001748E1"/>
    <w:rsid w:val="00176C3B"/>
    <w:rsid w:val="00177788"/>
    <w:rsid w:val="00187E59"/>
    <w:rsid w:val="00190EE1"/>
    <w:rsid w:val="001A2E70"/>
    <w:rsid w:val="001A3B2F"/>
    <w:rsid w:val="001A5D60"/>
    <w:rsid w:val="001A6DA6"/>
    <w:rsid w:val="001A76CE"/>
    <w:rsid w:val="001A78B7"/>
    <w:rsid w:val="001B33EE"/>
    <w:rsid w:val="001C0AE1"/>
    <w:rsid w:val="001C1786"/>
    <w:rsid w:val="001C372A"/>
    <w:rsid w:val="001C4D02"/>
    <w:rsid w:val="001C5086"/>
    <w:rsid w:val="001D038D"/>
    <w:rsid w:val="001D10C8"/>
    <w:rsid w:val="001D13B5"/>
    <w:rsid w:val="001D3FDB"/>
    <w:rsid w:val="001D7F6E"/>
    <w:rsid w:val="001E0E87"/>
    <w:rsid w:val="001E3A02"/>
    <w:rsid w:val="001E49D4"/>
    <w:rsid w:val="001E60A6"/>
    <w:rsid w:val="001F27B2"/>
    <w:rsid w:val="001F4A2C"/>
    <w:rsid w:val="001F6276"/>
    <w:rsid w:val="001F733E"/>
    <w:rsid w:val="00200029"/>
    <w:rsid w:val="00202EC9"/>
    <w:rsid w:val="002048A8"/>
    <w:rsid w:val="002056B1"/>
    <w:rsid w:val="002072E1"/>
    <w:rsid w:val="00210A7E"/>
    <w:rsid w:val="0021204B"/>
    <w:rsid w:val="002153DA"/>
    <w:rsid w:val="00215A8C"/>
    <w:rsid w:val="00220083"/>
    <w:rsid w:val="00226541"/>
    <w:rsid w:val="0022787D"/>
    <w:rsid w:val="00230946"/>
    <w:rsid w:val="002312D9"/>
    <w:rsid w:val="00231F3B"/>
    <w:rsid w:val="00232B35"/>
    <w:rsid w:val="00232DD6"/>
    <w:rsid w:val="00236578"/>
    <w:rsid w:val="00242334"/>
    <w:rsid w:val="00246C15"/>
    <w:rsid w:val="00246E4F"/>
    <w:rsid w:val="00247104"/>
    <w:rsid w:val="00250517"/>
    <w:rsid w:val="00252BE8"/>
    <w:rsid w:val="00253503"/>
    <w:rsid w:val="00257180"/>
    <w:rsid w:val="0025799D"/>
    <w:rsid w:val="00260DA6"/>
    <w:rsid w:val="00260F24"/>
    <w:rsid w:val="00261156"/>
    <w:rsid w:val="0026150C"/>
    <w:rsid w:val="0026342B"/>
    <w:rsid w:val="00264901"/>
    <w:rsid w:val="0026608B"/>
    <w:rsid w:val="002663ED"/>
    <w:rsid w:val="002678E0"/>
    <w:rsid w:val="00267B5C"/>
    <w:rsid w:val="002721A5"/>
    <w:rsid w:val="0027331F"/>
    <w:rsid w:val="002758CE"/>
    <w:rsid w:val="00276589"/>
    <w:rsid w:val="00282A23"/>
    <w:rsid w:val="002845D2"/>
    <w:rsid w:val="0029129D"/>
    <w:rsid w:val="002943AA"/>
    <w:rsid w:val="00294641"/>
    <w:rsid w:val="002967D5"/>
    <w:rsid w:val="002A08CC"/>
    <w:rsid w:val="002A0A86"/>
    <w:rsid w:val="002A3417"/>
    <w:rsid w:val="002A3E53"/>
    <w:rsid w:val="002B0381"/>
    <w:rsid w:val="002B4B0F"/>
    <w:rsid w:val="002B6362"/>
    <w:rsid w:val="002B7384"/>
    <w:rsid w:val="002C1EA0"/>
    <w:rsid w:val="002C4961"/>
    <w:rsid w:val="002C5F7D"/>
    <w:rsid w:val="002D0556"/>
    <w:rsid w:val="002D150B"/>
    <w:rsid w:val="002D1CD9"/>
    <w:rsid w:val="002D4A03"/>
    <w:rsid w:val="002D63AC"/>
    <w:rsid w:val="002D6917"/>
    <w:rsid w:val="002D7D1C"/>
    <w:rsid w:val="002D7D80"/>
    <w:rsid w:val="002E1062"/>
    <w:rsid w:val="002E35B9"/>
    <w:rsid w:val="002E6AAC"/>
    <w:rsid w:val="002E7334"/>
    <w:rsid w:val="002F37D1"/>
    <w:rsid w:val="002F486C"/>
    <w:rsid w:val="003034FA"/>
    <w:rsid w:val="003114E6"/>
    <w:rsid w:val="00314B59"/>
    <w:rsid w:val="00314EEF"/>
    <w:rsid w:val="00324033"/>
    <w:rsid w:val="003243DB"/>
    <w:rsid w:val="00326AB2"/>
    <w:rsid w:val="003310E6"/>
    <w:rsid w:val="003328C7"/>
    <w:rsid w:val="0033358A"/>
    <w:rsid w:val="00334D28"/>
    <w:rsid w:val="00336CA0"/>
    <w:rsid w:val="003415E7"/>
    <w:rsid w:val="00341A73"/>
    <w:rsid w:val="00342A8B"/>
    <w:rsid w:val="00354159"/>
    <w:rsid w:val="0035732F"/>
    <w:rsid w:val="00360AF7"/>
    <w:rsid w:val="00361056"/>
    <w:rsid w:val="00362086"/>
    <w:rsid w:val="003628A5"/>
    <w:rsid w:val="003636A2"/>
    <w:rsid w:val="0036584D"/>
    <w:rsid w:val="00366508"/>
    <w:rsid w:val="00366AAD"/>
    <w:rsid w:val="00367D3A"/>
    <w:rsid w:val="00370365"/>
    <w:rsid w:val="00373299"/>
    <w:rsid w:val="003763C7"/>
    <w:rsid w:val="00382D34"/>
    <w:rsid w:val="00382FAD"/>
    <w:rsid w:val="00383746"/>
    <w:rsid w:val="00390355"/>
    <w:rsid w:val="00390D57"/>
    <w:rsid w:val="00390DB6"/>
    <w:rsid w:val="00393ED7"/>
    <w:rsid w:val="00396C3D"/>
    <w:rsid w:val="00397A7D"/>
    <w:rsid w:val="003A2D13"/>
    <w:rsid w:val="003A5CD6"/>
    <w:rsid w:val="003A7046"/>
    <w:rsid w:val="003B259B"/>
    <w:rsid w:val="003B5919"/>
    <w:rsid w:val="003B59CB"/>
    <w:rsid w:val="003B7F6A"/>
    <w:rsid w:val="003C041B"/>
    <w:rsid w:val="003C2CEC"/>
    <w:rsid w:val="003C4D71"/>
    <w:rsid w:val="003C6FB0"/>
    <w:rsid w:val="003C7566"/>
    <w:rsid w:val="003C7C09"/>
    <w:rsid w:val="003D0737"/>
    <w:rsid w:val="003D5D7B"/>
    <w:rsid w:val="003E2750"/>
    <w:rsid w:val="003E3F35"/>
    <w:rsid w:val="003F02B0"/>
    <w:rsid w:val="003F2567"/>
    <w:rsid w:val="003F26B2"/>
    <w:rsid w:val="003F492E"/>
    <w:rsid w:val="003F5F42"/>
    <w:rsid w:val="003F6723"/>
    <w:rsid w:val="00400FCA"/>
    <w:rsid w:val="0040163F"/>
    <w:rsid w:val="00402CB0"/>
    <w:rsid w:val="00403CB2"/>
    <w:rsid w:val="00406ED3"/>
    <w:rsid w:val="004115B6"/>
    <w:rsid w:val="0041390B"/>
    <w:rsid w:val="00414569"/>
    <w:rsid w:val="0041679E"/>
    <w:rsid w:val="00420546"/>
    <w:rsid w:val="00420744"/>
    <w:rsid w:val="00420E57"/>
    <w:rsid w:val="004214DF"/>
    <w:rsid w:val="0042296B"/>
    <w:rsid w:val="00426BB3"/>
    <w:rsid w:val="00426F26"/>
    <w:rsid w:val="00433EA8"/>
    <w:rsid w:val="0043469B"/>
    <w:rsid w:val="004356E9"/>
    <w:rsid w:val="004367E9"/>
    <w:rsid w:val="0043791C"/>
    <w:rsid w:val="00437C55"/>
    <w:rsid w:val="00445785"/>
    <w:rsid w:val="0044710F"/>
    <w:rsid w:val="00451649"/>
    <w:rsid w:val="004549C0"/>
    <w:rsid w:val="004626C3"/>
    <w:rsid w:val="00464015"/>
    <w:rsid w:val="00466885"/>
    <w:rsid w:val="004675B8"/>
    <w:rsid w:val="004732F2"/>
    <w:rsid w:val="00473CDE"/>
    <w:rsid w:val="00474538"/>
    <w:rsid w:val="004748C6"/>
    <w:rsid w:val="0047770E"/>
    <w:rsid w:val="00480D4C"/>
    <w:rsid w:val="00482E46"/>
    <w:rsid w:val="00493577"/>
    <w:rsid w:val="0049415A"/>
    <w:rsid w:val="0049419C"/>
    <w:rsid w:val="00496E87"/>
    <w:rsid w:val="004A116C"/>
    <w:rsid w:val="004A20A6"/>
    <w:rsid w:val="004A3126"/>
    <w:rsid w:val="004A32E8"/>
    <w:rsid w:val="004A33FE"/>
    <w:rsid w:val="004A353F"/>
    <w:rsid w:val="004A4A5D"/>
    <w:rsid w:val="004A5363"/>
    <w:rsid w:val="004A57A2"/>
    <w:rsid w:val="004A5894"/>
    <w:rsid w:val="004B1DF4"/>
    <w:rsid w:val="004B21CF"/>
    <w:rsid w:val="004B2634"/>
    <w:rsid w:val="004B399A"/>
    <w:rsid w:val="004B4112"/>
    <w:rsid w:val="004C40E8"/>
    <w:rsid w:val="004C4291"/>
    <w:rsid w:val="004C5D06"/>
    <w:rsid w:val="004C6390"/>
    <w:rsid w:val="004C689B"/>
    <w:rsid w:val="004C7FB4"/>
    <w:rsid w:val="004D3D23"/>
    <w:rsid w:val="004D4548"/>
    <w:rsid w:val="004D501E"/>
    <w:rsid w:val="004E1ED6"/>
    <w:rsid w:val="004E2592"/>
    <w:rsid w:val="004E4CDA"/>
    <w:rsid w:val="004F06F4"/>
    <w:rsid w:val="004F4D14"/>
    <w:rsid w:val="004F5429"/>
    <w:rsid w:val="004F6567"/>
    <w:rsid w:val="0051221A"/>
    <w:rsid w:val="00513F94"/>
    <w:rsid w:val="00520250"/>
    <w:rsid w:val="0052033F"/>
    <w:rsid w:val="005256AC"/>
    <w:rsid w:val="0052613E"/>
    <w:rsid w:val="00526374"/>
    <w:rsid w:val="005264CC"/>
    <w:rsid w:val="00526830"/>
    <w:rsid w:val="005427B3"/>
    <w:rsid w:val="005516FB"/>
    <w:rsid w:val="00554869"/>
    <w:rsid w:val="00556DF3"/>
    <w:rsid w:val="00560E6F"/>
    <w:rsid w:val="00563A68"/>
    <w:rsid w:val="00564985"/>
    <w:rsid w:val="00564A39"/>
    <w:rsid w:val="00565D45"/>
    <w:rsid w:val="00570D00"/>
    <w:rsid w:val="00571ABA"/>
    <w:rsid w:val="00571FD9"/>
    <w:rsid w:val="00572B5B"/>
    <w:rsid w:val="00572C0B"/>
    <w:rsid w:val="005730D2"/>
    <w:rsid w:val="005816F1"/>
    <w:rsid w:val="00584FF9"/>
    <w:rsid w:val="0058763B"/>
    <w:rsid w:val="0059145D"/>
    <w:rsid w:val="005925B7"/>
    <w:rsid w:val="005945EA"/>
    <w:rsid w:val="0059468A"/>
    <w:rsid w:val="00595F0A"/>
    <w:rsid w:val="005A4D1B"/>
    <w:rsid w:val="005B0B6D"/>
    <w:rsid w:val="005C0996"/>
    <w:rsid w:val="005C0E8B"/>
    <w:rsid w:val="005C3097"/>
    <w:rsid w:val="005D0FE1"/>
    <w:rsid w:val="005D1EB9"/>
    <w:rsid w:val="005E1CEA"/>
    <w:rsid w:val="005E2349"/>
    <w:rsid w:val="005E2859"/>
    <w:rsid w:val="005E3060"/>
    <w:rsid w:val="005E6277"/>
    <w:rsid w:val="005E7047"/>
    <w:rsid w:val="005F112B"/>
    <w:rsid w:val="005F1511"/>
    <w:rsid w:val="005F1A4B"/>
    <w:rsid w:val="005F309C"/>
    <w:rsid w:val="005F6926"/>
    <w:rsid w:val="00600BBF"/>
    <w:rsid w:val="00601281"/>
    <w:rsid w:val="00601934"/>
    <w:rsid w:val="0060421A"/>
    <w:rsid w:val="00605728"/>
    <w:rsid w:val="00605EE4"/>
    <w:rsid w:val="00614ADA"/>
    <w:rsid w:val="00614C3F"/>
    <w:rsid w:val="0062011B"/>
    <w:rsid w:val="00620CA4"/>
    <w:rsid w:val="006238AC"/>
    <w:rsid w:val="00624F56"/>
    <w:rsid w:val="00625BDD"/>
    <w:rsid w:val="00626FE2"/>
    <w:rsid w:val="00627124"/>
    <w:rsid w:val="00627771"/>
    <w:rsid w:val="00627A15"/>
    <w:rsid w:val="0063113A"/>
    <w:rsid w:val="00632EC4"/>
    <w:rsid w:val="00634B2F"/>
    <w:rsid w:val="006353DF"/>
    <w:rsid w:val="00637E30"/>
    <w:rsid w:val="00652256"/>
    <w:rsid w:val="006523C2"/>
    <w:rsid w:val="00654497"/>
    <w:rsid w:val="0066204E"/>
    <w:rsid w:val="00665571"/>
    <w:rsid w:val="00666F3F"/>
    <w:rsid w:val="00667904"/>
    <w:rsid w:val="00672B77"/>
    <w:rsid w:val="006742DB"/>
    <w:rsid w:val="0067786B"/>
    <w:rsid w:val="0068251B"/>
    <w:rsid w:val="006872C1"/>
    <w:rsid w:val="006904F8"/>
    <w:rsid w:val="00696900"/>
    <w:rsid w:val="006971F0"/>
    <w:rsid w:val="006A6D7B"/>
    <w:rsid w:val="006A7B91"/>
    <w:rsid w:val="006B3F0E"/>
    <w:rsid w:val="006B50B6"/>
    <w:rsid w:val="006C13CA"/>
    <w:rsid w:val="006D0294"/>
    <w:rsid w:val="006D3568"/>
    <w:rsid w:val="006D5428"/>
    <w:rsid w:val="006D5C50"/>
    <w:rsid w:val="006D69DA"/>
    <w:rsid w:val="006D7E8F"/>
    <w:rsid w:val="006E024E"/>
    <w:rsid w:val="006E4981"/>
    <w:rsid w:val="006E734E"/>
    <w:rsid w:val="006F2D7D"/>
    <w:rsid w:val="006F4604"/>
    <w:rsid w:val="006F47AE"/>
    <w:rsid w:val="006F495F"/>
    <w:rsid w:val="006F4F7D"/>
    <w:rsid w:val="006F664F"/>
    <w:rsid w:val="006F696E"/>
    <w:rsid w:val="00710712"/>
    <w:rsid w:val="007157F9"/>
    <w:rsid w:val="00720FAC"/>
    <w:rsid w:val="00725ECC"/>
    <w:rsid w:val="007323C2"/>
    <w:rsid w:val="00732CA4"/>
    <w:rsid w:val="00735D96"/>
    <w:rsid w:val="007400D1"/>
    <w:rsid w:val="00741119"/>
    <w:rsid w:val="00747AF4"/>
    <w:rsid w:val="00750C27"/>
    <w:rsid w:val="007549B8"/>
    <w:rsid w:val="0075794B"/>
    <w:rsid w:val="00767712"/>
    <w:rsid w:val="00770266"/>
    <w:rsid w:val="0077064A"/>
    <w:rsid w:val="007706D8"/>
    <w:rsid w:val="0077162A"/>
    <w:rsid w:val="0077655A"/>
    <w:rsid w:val="007818A1"/>
    <w:rsid w:val="007858F1"/>
    <w:rsid w:val="00787269"/>
    <w:rsid w:val="00790169"/>
    <w:rsid w:val="00791157"/>
    <w:rsid w:val="00791509"/>
    <w:rsid w:val="00792279"/>
    <w:rsid w:val="007961D3"/>
    <w:rsid w:val="00796D79"/>
    <w:rsid w:val="00797B11"/>
    <w:rsid w:val="007A1985"/>
    <w:rsid w:val="007A376B"/>
    <w:rsid w:val="007A50CF"/>
    <w:rsid w:val="007A7A7B"/>
    <w:rsid w:val="007B4276"/>
    <w:rsid w:val="007B4CBB"/>
    <w:rsid w:val="007B6A8C"/>
    <w:rsid w:val="007B72FA"/>
    <w:rsid w:val="007C1D94"/>
    <w:rsid w:val="007C27D5"/>
    <w:rsid w:val="007C5842"/>
    <w:rsid w:val="007D02E6"/>
    <w:rsid w:val="007D201B"/>
    <w:rsid w:val="007D21FF"/>
    <w:rsid w:val="007D2376"/>
    <w:rsid w:val="007D3815"/>
    <w:rsid w:val="007D4F0E"/>
    <w:rsid w:val="007D72CD"/>
    <w:rsid w:val="007D74F5"/>
    <w:rsid w:val="007E1336"/>
    <w:rsid w:val="007E1969"/>
    <w:rsid w:val="007E4258"/>
    <w:rsid w:val="007E4564"/>
    <w:rsid w:val="007E4625"/>
    <w:rsid w:val="007E4EBA"/>
    <w:rsid w:val="007E609C"/>
    <w:rsid w:val="007E6110"/>
    <w:rsid w:val="007E70F8"/>
    <w:rsid w:val="007E7ADC"/>
    <w:rsid w:val="007F05DF"/>
    <w:rsid w:val="007F13A9"/>
    <w:rsid w:val="007F2CD5"/>
    <w:rsid w:val="007F558A"/>
    <w:rsid w:val="007F642B"/>
    <w:rsid w:val="0080285D"/>
    <w:rsid w:val="00803BF2"/>
    <w:rsid w:val="0080466B"/>
    <w:rsid w:val="008048FB"/>
    <w:rsid w:val="008077AC"/>
    <w:rsid w:val="00810E1D"/>
    <w:rsid w:val="00811646"/>
    <w:rsid w:val="0081207D"/>
    <w:rsid w:val="00812587"/>
    <w:rsid w:val="008125B8"/>
    <w:rsid w:val="0081403A"/>
    <w:rsid w:val="00816EE1"/>
    <w:rsid w:val="00817EC5"/>
    <w:rsid w:val="00820200"/>
    <w:rsid w:val="00822212"/>
    <w:rsid w:val="00824397"/>
    <w:rsid w:val="00824623"/>
    <w:rsid w:val="00826D76"/>
    <w:rsid w:val="008311C1"/>
    <w:rsid w:val="00831B1F"/>
    <w:rsid w:val="00832861"/>
    <w:rsid w:val="00836675"/>
    <w:rsid w:val="00836E54"/>
    <w:rsid w:val="008400F1"/>
    <w:rsid w:val="0084233F"/>
    <w:rsid w:val="00843552"/>
    <w:rsid w:val="008462CF"/>
    <w:rsid w:val="00851006"/>
    <w:rsid w:val="00851DBC"/>
    <w:rsid w:val="00864721"/>
    <w:rsid w:val="00865411"/>
    <w:rsid w:val="008659AB"/>
    <w:rsid w:val="00866D16"/>
    <w:rsid w:val="00866F1C"/>
    <w:rsid w:val="00867588"/>
    <w:rsid w:val="00871A71"/>
    <w:rsid w:val="00872021"/>
    <w:rsid w:val="008726B9"/>
    <w:rsid w:val="00873456"/>
    <w:rsid w:val="00873B85"/>
    <w:rsid w:val="008747B4"/>
    <w:rsid w:val="00875B85"/>
    <w:rsid w:val="00875E2F"/>
    <w:rsid w:val="00876830"/>
    <w:rsid w:val="00881396"/>
    <w:rsid w:val="008838C0"/>
    <w:rsid w:val="00885310"/>
    <w:rsid w:val="00886174"/>
    <w:rsid w:val="008917C0"/>
    <w:rsid w:val="00894A58"/>
    <w:rsid w:val="008958D3"/>
    <w:rsid w:val="00896A9E"/>
    <w:rsid w:val="00897FC9"/>
    <w:rsid w:val="008A1E50"/>
    <w:rsid w:val="008A2C92"/>
    <w:rsid w:val="008A5CA6"/>
    <w:rsid w:val="008A6D4B"/>
    <w:rsid w:val="008A7AAA"/>
    <w:rsid w:val="008A7F50"/>
    <w:rsid w:val="008B031C"/>
    <w:rsid w:val="008B03BC"/>
    <w:rsid w:val="008B1E50"/>
    <w:rsid w:val="008B385A"/>
    <w:rsid w:val="008B4EEB"/>
    <w:rsid w:val="008B6643"/>
    <w:rsid w:val="008B6A50"/>
    <w:rsid w:val="008B6F07"/>
    <w:rsid w:val="008C13D2"/>
    <w:rsid w:val="008C1D7A"/>
    <w:rsid w:val="008C1EDF"/>
    <w:rsid w:val="008C2DF9"/>
    <w:rsid w:val="008C4364"/>
    <w:rsid w:val="008C48EE"/>
    <w:rsid w:val="008C576A"/>
    <w:rsid w:val="008C7789"/>
    <w:rsid w:val="008D1A8C"/>
    <w:rsid w:val="008D3746"/>
    <w:rsid w:val="008D5DBE"/>
    <w:rsid w:val="008D6644"/>
    <w:rsid w:val="008E0FFC"/>
    <w:rsid w:val="008E3CB4"/>
    <w:rsid w:val="008E40A4"/>
    <w:rsid w:val="008E4C95"/>
    <w:rsid w:val="008E5B09"/>
    <w:rsid w:val="008E5B12"/>
    <w:rsid w:val="008F1E64"/>
    <w:rsid w:val="008F7EEC"/>
    <w:rsid w:val="00901BA6"/>
    <w:rsid w:val="009039D6"/>
    <w:rsid w:val="00905309"/>
    <w:rsid w:val="00913B6A"/>
    <w:rsid w:val="00914C17"/>
    <w:rsid w:val="00916E28"/>
    <w:rsid w:val="009174C5"/>
    <w:rsid w:val="009204D2"/>
    <w:rsid w:val="00920FE1"/>
    <w:rsid w:val="009235A9"/>
    <w:rsid w:val="00930E9E"/>
    <w:rsid w:val="009334F2"/>
    <w:rsid w:val="00933842"/>
    <w:rsid w:val="00933C74"/>
    <w:rsid w:val="0093495D"/>
    <w:rsid w:val="0093541A"/>
    <w:rsid w:val="00936102"/>
    <w:rsid w:val="00937D42"/>
    <w:rsid w:val="009406E1"/>
    <w:rsid w:val="00940905"/>
    <w:rsid w:val="009413A1"/>
    <w:rsid w:val="0094182D"/>
    <w:rsid w:val="00941D32"/>
    <w:rsid w:val="00944278"/>
    <w:rsid w:val="009464A6"/>
    <w:rsid w:val="009471B3"/>
    <w:rsid w:val="00947D67"/>
    <w:rsid w:val="00952B60"/>
    <w:rsid w:val="00952BB4"/>
    <w:rsid w:val="00953D17"/>
    <w:rsid w:val="0095438B"/>
    <w:rsid w:val="0095458E"/>
    <w:rsid w:val="009560AE"/>
    <w:rsid w:val="00960C7B"/>
    <w:rsid w:val="00962135"/>
    <w:rsid w:val="009633DC"/>
    <w:rsid w:val="0096667F"/>
    <w:rsid w:val="00966D24"/>
    <w:rsid w:val="00972E47"/>
    <w:rsid w:val="00973AB4"/>
    <w:rsid w:val="00977DEB"/>
    <w:rsid w:val="00982DFC"/>
    <w:rsid w:val="00984DA7"/>
    <w:rsid w:val="009A1436"/>
    <w:rsid w:val="009A21C3"/>
    <w:rsid w:val="009A4AF7"/>
    <w:rsid w:val="009A58DD"/>
    <w:rsid w:val="009A5D04"/>
    <w:rsid w:val="009B06A3"/>
    <w:rsid w:val="009C1B53"/>
    <w:rsid w:val="009D2EC5"/>
    <w:rsid w:val="009D6228"/>
    <w:rsid w:val="009D634F"/>
    <w:rsid w:val="009D7700"/>
    <w:rsid w:val="009E2C17"/>
    <w:rsid w:val="009E3039"/>
    <w:rsid w:val="009F3C3A"/>
    <w:rsid w:val="009F4275"/>
    <w:rsid w:val="009F606B"/>
    <w:rsid w:val="009F764C"/>
    <w:rsid w:val="009F7CD8"/>
    <w:rsid w:val="00A01229"/>
    <w:rsid w:val="00A04CBC"/>
    <w:rsid w:val="00A055D3"/>
    <w:rsid w:val="00A1058B"/>
    <w:rsid w:val="00A1085C"/>
    <w:rsid w:val="00A124AC"/>
    <w:rsid w:val="00A13ED9"/>
    <w:rsid w:val="00A16513"/>
    <w:rsid w:val="00A21743"/>
    <w:rsid w:val="00A22947"/>
    <w:rsid w:val="00A23285"/>
    <w:rsid w:val="00A2419A"/>
    <w:rsid w:val="00A30167"/>
    <w:rsid w:val="00A31034"/>
    <w:rsid w:val="00A31D2B"/>
    <w:rsid w:val="00A320D3"/>
    <w:rsid w:val="00A334AD"/>
    <w:rsid w:val="00A37D78"/>
    <w:rsid w:val="00A40CEC"/>
    <w:rsid w:val="00A43098"/>
    <w:rsid w:val="00A46A6F"/>
    <w:rsid w:val="00A472FF"/>
    <w:rsid w:val="00A502E7"/>
    <w:rsid w:val="00A51034"/>
    <w:rsid w:val="00A5309E"/>
    <w:rsid w:val="00A5547F"/>
    <w:rsid w:val="00A56A51"/>
    <w:rsid w:val="00A60DF7"/>
    <w:rsid w:val="00A72F81"/>
    <w:rsid w:val="00A740FE"/>
    <w:rsid w:val="00A74566"/>
    <w:rsid w:val="00A76DE3"/>
    <w:rsid w:val="00A82A25"/>
    <w:rsid w:val="00A833C2"/>
    <w:rsid w:val="00A83A38"/>
    <w:rsid w:val="00A85326"/>
    <w:rsid w:val="00A87A28"/>
    <w:rsid w:val="00A919DD"/>
    <w:rsid w:val="00A920A0"/>
    <w:rsid w:val="00A92B04"/>
    <w:rsid w:val="00A92F7D"/>
    <w:rsid w:val="00A93302"/>
    <w:rsid w:val="00A956BC"/>
    <w:rsid w:val="00AA20BD"/>
    <w:rsid w:val="00AA39EA"/>
    <w:rsid w:val="00AA5635"/>
    <w:rsid w:val="00AB0577"/>
    <w:rsid w:val="00AB180D"/>
    <w:rsid w:val="00AB27CB"/>
    <w:rsid w:val="00AB2DDF"/>
    <w:rsid w:val="00AB2F9F"/>
    <w:rsid w:val="00AC07EC"/>
    <w:rsid w:val="00AC30E1"/>
    <w:rsid w:val="00AC39A7"/>
    <w:rsid w:val="00AC4395"/>
    <w:rsid w:val="00AC59BE"/>
    <w:rsid w:val="00AC79A5"/>
    <w:rsid w:val="00AD0B9C"/>
    <w:rsid w:val="00AD0CB4"/>
    <w:rsid w:val="00AD0E19"/>
    <w:rsid w:val="00AD3336"/>
    <w:rsid w:val="00AD6E87"/>
    <w:rsid w:val="00AD7EFD"/>
    <w:rsid w:val="00AE276A"/>
    <w:rsid w:val="00AE27A9"/>
    <w:rsid w:val="00AE3A67"/>
    <w:rsid w:val="00AE51DB"/>
    <w:rsid w:val="00AE63E1"/>
    <w:rsid w:val="00AE6468"/>
    <w:rsid w:val="00AE6983"/>
    <w:rsid w:val="00AE6C81"/>
    <w:rsid w:val="00AE74FB"/>
    <w:rsid w:val="00AE7E1F"/>
    <w:rsid w:val="00AF0762"/>
    <w:rsid w:val="00AF08C3"/>
    <w:rsid w:val="00AF3212"/>
    <w:rsid w:val="00AF5886"/>
    <w:rsid w:val="00B00F90"/>
    <w:rsid w:val="00B01AE5"/>
    <w:rsid w:val="00B039DA"/>
    <w:rsid w:val="00B052B7"/>
    <w:rsid w:val="00B05CAE"/>
    <w:rsid w:val="00B07DEE"/>
    <w:rsid w:val="00B101CC"/>
    <w:rsid w:val="00B1140D"/>
    <w:rsid w:val="00B12463"/>
    <w:rsid w:val="00B13E6B"/>
    <w:rsid w:val="00B148EB"/>
    <w:rsid w:val="00B14AFE"/>
    <w:rsid w:val="00B17959"/>
    <w:rsid w:val="00B17AD8"/>
    <w:rsid w:val="00B24F68"/>
    <w:rsid w:val="00B256E5"/>
    <w:rsid w:val="00B30523"/>
    <w:rsid w:val="00B31B3B"/>
    <w:rsid w:val="00B34043"/>
    <w:rsid w:val="00B35C48"/>
    <w:rsid w:val="00B362F0"/>
    <w:rsid w:val="00B3790F"/>
    <w:rsid w:val="00B4085B"/>
    <w:rsid w:val="00B41682"/>
    <w:rsid w:val="00B441A0"/>
    <w:rsid w:val="00B45BAC"/>
    <w:rsid w:val="00B474E5"/>
    <w:rsid w:val="00B5148E"/>
    <w:rsid w:val="00B52486"/>
    <w:rsid w:val="00B52D49"/>
    <w:rsid w:val="00B60D13"/>
    <w:rsid w:val="00B621D2"/>
    <w:rsid w:val="00B62A73"/>
    <w:rsid w:val="00B640DC"/>
    <w:rsid w:val="00B64256"/>
    <w:rsid w:val="00B64B69"/>
    <w:rsid w:val="00B7090A"/>
    <w:rsid w:val="00B71336"/>
    <w:rsid w:val="00B7538B"/>
    <w:rsid w:val="00B75DC2"/>
    <w:rsid w:val="00B771B4"/>
    <w:rsid w:val="00B77763"/>
    <w:rsid w:val="00B77CBA"/>
    <w:rsid w:val="00B80AAD"/>
    <w:rsid w:val="00B8129A"/>
    <w:rsid w:val="00B81416"/>
    <w:rsid w:val="00B81611"/>
    <w:rsid w:val="00B84ED4"/>
    <w:rsid w:val="00B90603"/>
    <w:rsid w:val="00B917EB"/>
    <w:rsid w:val="00B96CDE"/>
    <w:rsid w:val="00BA01A6"/>
    <w:rsid w:val="00BA6131"/>
    <w:rsid w:val="00BA658D"/>
    <w:rsid w:val="00BA783F"/>
    <w:rsid w:val="00BB0AF1"/>
    <w:rsid w:val="00BB25CF"/>
    <w:rsid w:val="00BB27FD"/>
    <w:rsid w:val="00BB320E"/>
    <w:rsid w:val="00BB400C"/>
    <w:rsid w:val="00BB4A6C"/>
    <w:rsid w:val="00BB7A57"/>
    <w:rsid w:val="00BC21F7"/>
    <w:rsid w:val="00BC2F37"/>
    <w:rsid w:val="00BC2FE8"/>
    <w:rsid w:val="00BC3F6B"/>
    <w:rsid w:val="00BC61A0"/>
    <w:rsid w:val="00BC7982"/>
    <w:rsid w:val="00BC7DE4"/>
    <w:rsid w:val="00BD0989"/>
    <w:rsid w:val="00BD3341"/>
    <w:rsid w:val="00BD6038"/>
    <w:rsid w:val="00BD63C4"/>
    <w:rsid w:val="00BD7E75"/>
    <w:rsid w:val="00BE1A88"/>
    <w:rsid w:val="00BE2058"/>
    <w:rsid w:val="00BE55E2"/>
    <w:rsid w:val="00BE5EA7"/>
    <w:rsid w:val="00BE6211"/>
    <w:rsid w:val="00BF3D02"/>
    <w:rsid w:val="00BF6B78"/>
    <w:rsid w:val="00BF6D56"/>
    <w:rsid w:val="00C00D9B"/>
    <w:rsid w:val="00C017E6"/>
    <w:rsid w:val="00C0436B"/>
    <w:rsid w:val="00C05BDB"/>
    <w:rsid w:val="00C10057"/>
    <w:rsid w:val="00C115CE"/>
    <w:rsid w:val="00C1323C"/>
    <w:rsid w:val="00C13EDE"/>
    <w:rsid w:val="00C1434F"/>
    <w:rsid w:val="00C177EE"/>
    <w:rsid w:val="00C17F66"/>
    <w:rsid w:val="00C2167E"/>
    <w:rsid w:val="00C2360F"/>
    <w:rsid w:val="00C277DC"/>
    <w:rsid w:val="00C339DB"/>
    <w:rsid w:val="00C34DD5"/>
    <w:rsid w:val="00C35ADE"/>
    <w:rsid w:val="00C408D9"/>
    <w:rsid w:val="00C41128"/>
    <w:rsid w:val="00C41981"/>
    <w:rsid w:val="00C422E9"/>
    <w:rsid w:val="00C44A37"/>
    <w:rsid w:val="00C52FEA"/>
    <w:rsid w:val="00C53F65"/>
    <w:rsid w:val="00C54B28"/>
    <w:rsid w:val="00C56B9B"/>
    <w:rsid w:val="00C608D6"/>
    <w:rsid w:val="00C64110"/>
    <w:rsid w:val="00C645F4"/>
    <w:rsid w:val="00C647D2"/>
    <w:rsid w:val="00C66A10"/>
    <w:rsid w:val="00C67C14"/>
    <w:rsid w:val="00C67FAF"/>
    <w:rsid w:val="00C704E7"/>
    <w:rsid w:val="00C70F42"/>
    <w:rsid w:val="00C7101E"/>
    <w:rsid w:val="00C71BA1"/>
    <w:rsid w:val="00C7298D"/>
    <w:rsid w:val="00C734DE"/>
    <w:rsid w:val="00C741A2"/>
    <w:rsid w:val="00C80966"/>
    <w:rsid w:val="00C83F10"/>
    <w:rsid w:val="00C85104"/>
    <w:rsid w:val="00C871D9"/>
    <w:rsid w:val="00C87616"/>
    <w:rsid w:val="00C90B34"/>
    <w:rsid w:val="00C93837"/>
    <w:rsid w:val="00C93EEC"/>
    <w:rsid w:val="00C94488"/>
    <w:rsid w:val="00CA0437"/>
    <w:rsid w:val="00CA0D4F"/>
    <w:rsid w:val="00CA273A"/>
    <w:rsid w:val="00CA7D60"/>
    <w:rsid w:val="00CB0220"/>
    <w:rsid w:val="00CB1B20"/>
    <w:rsid w:val="00CB21B7"/>
    <w:rsid w:val="00CB2746"/>
    <w:rsid w:val="00CB4216"/>
    <w:rsid w:val="00CB42AB"/>
    <w:rsid w:val="00CB677F"/>
    <w:rsid w:val="00CB6AE2"/>
    <w:rsid w:val="00CB791A"/>
    <w:rsid w:val="00CC6EE2"/>
    <w:rsid w:val="00CC798D"/>
    <w:rsid w:val="00CD0507"/>
    <w:rsid w:val="00CD1201"/>
    <w:rsid w:val="00CD3142"/>
    <w:rsid w:val="00CD34C1"/>
    <w:rsid w:val="00CD3D94"/>
    <w:rsid w:val="00CD48C8"/>
    <w:rsid w:val="00CE4BCF"/>
    <w:rsid w:val="00CE4D50"/>
    <w:rsid w:val="00CF5D3B"/>
    <w:rsid w:val="00D0034F"/>
    <w:rsid w:val="00D01D1B"/>
    <w:rsid w:val="00D03754"/>
    <w:rsid w:val="00D05F07"/>
    <w:rsid w:val="00D06623"/>
    <w:rsid w:val="00D069E5"/>
    <w:rsid w:val="00D10893"/>
    <w:rsid w:val="00D1100E"/>
    <w:rsid w:val="00D1479B"/>
    <w:rsid w:val="00D16ECD"/>
    <w:rsid w:val="00D20E97"/>
    <w:rsid w:val="00D2384A"/>
    <w:rsid w:val="00D25ED7"/>
    <w:rsid w:val="00D26FB8"/>
    <w:rsid w:val="00D30BE9"/>
    <w:rsid w:val="00D34907"/>
    <w:rsid w:val="00D3737D"/>
    <w:rsid w:val="00D37B7E"/>
    <w:rsid w:val="00D42E48"/>
    <w:rsid w:val="00D44338"/>
    <w:rsid w:val="00D44F2F"/>
    <w:rsid w:val="00D45091"/>
    <w:rsid w:val="00D4652A"/>
    <w:rsid w:val="00D5040F"/>
    <w:rsid w:val="00D50651"/>
    <w:rsid w:val="00D510B5"/>
    <w:rsid w:val="00D5171F"/>
    <w:rsid w:val="00D5212A"/>
    <w:rsid w:val="00D54BC8"/>
    <w:rsid w:val="00D55705"/>
    <w:rsid w:val="00D63FBB"/>
    <w:rsid w:val="00D660F3"/>
    <w:rsid w:val="00D7229F"/>
    <w:rsid w:val="00D750F4"/>
    <w:rsid w:val="00D75FA5"/>
    <w:rsid w:val="00D768BC"/>
    <w:rsid w:val="00D774BE"/>
    <w:rsid w:val="00D77904"/>
    <w:rsid w:val="00D82779"/>
    <w:rsid w:val="00D82A7B"/>
    <w:rsid w:val="00D833D0"/>
    <w:rsid w:val="00D83E91"/>
    <w:rsid w:val="00D84412"/>
    <w:rsid w:val="00D8715D"/>
    <w:rsid w:val="00D90F2E"/>
    <w:rsid w:val="00D9186A"/>
    <w:rsid w:val="00D954FF"/>
    <w:rsid w:val="00D9695B"/>
    <w:rsid w:val="00D977F1"/>
    <w:rsid w:val="00DA21B7"/>
    <w:rsid w:val="00DA4985"/>
    <w:rsid w:val="00DA509F"/>
    <w:rsid w:val="00DA6C92"/>
    <w:rsid w:val="00DA7D4A"/>
    <w:rsid w:val="00DB275A"/>
    <w:rsid w:val="00DB3539"/>
    <w:rsid w:val="00DB5077"/>
    <w:rsid w:val="00DB59A7"/>
    <w:rsid w:val="00DB5D45"/>
    <w:rsid w:val="00DB6672"/>
    <w:rsid w:val="00DB7BB0"/>
    <w:rsid w:val="00DC3055"/>
    <w:rsid w:val="00DC3404"/>
    <w:rsid w:val="00DC4868"/>
    <w:rsid w:val="00DC54B3"/>
    <w:rsid w:val="00DC7E94"/>
    <w:rsid w:val="00DD1345"/>
    <w:rsid w:val="00DD2F20"/>
    <w:rsid w:val="00DD55E1"/>
    <w:rsid w:val="00DE0361"/>
    <w:rsid w:val="00DE0D46"/>
    <w:rsid w:val="00DE1BF3"/>
    <w:rsid w:val="00DE4969"/>
    <w:rsid w:val="00DE5A5C"/>
    <w:rsid w:val="00DE6031"/>
    <w:rsid w:val="00DE76E4"/>
    <w:rsid w:val="00DE7B15"/>
    <w:rsid w:val="00DF4F7D"/>
    <w:rsid w:val="00E00A55"/>
    <w:rsid w:val="00E04626"/>
    <w:rsid w:val="00E04E34"/>
    <w:rsid w:val="00E06430"/>
    <w:rsid w:val="00E06C5D"/>
    <w:rsid w:val="00E076FA"/>
    <w:rsid w:val="00E07EE4"/>
    <w:rsid w:val="00E10F40"/>
    <w:rsid w:val="00E11F40"/>
    <w:rsid w:val="00E14030"/>
    <w:rsid w:val="00E22867"/>
    <w:rsid w:val="00E24667"/>
    <w:rsid w:val="00E316AA"/>
    <w:rsid w:val="00E37264"/>
    <w:rsid w:val="00E41792"/>
    <w:rsid w:val="00E4373D"/>
    <w:rsid w:val="00E45436"/>
    <w:rsid w:val="00E45E97"/>
    <w:rsid w:val="00E46675"/>
    <w:rsid w:val="00E50D15"/>
    <w:rsid w:val="00E5365C"/>
    <w:rsid w:val="00E55C52"/>
    <w:rsid w:val="00E5712B"/>
    <w:rsid w:val="00E6269C"/>
    <w:rsid w:val="00E630AA"/>
    <w:rsid w:val="00E63680"/>
    <w:rsid w:val="00E649AB"/>
    <w:rsid w:val="00E65239"/>
    <w:rsid w:val="00E7017D"/>
    <w:rsid w:val="00E71154"/>
    <w:rsid w:val="00E71E67"/>
    <w:rsid w:val="00E7344F"/>
    <w:rsid w:val="00E73812"/>
    <w:rsid w:val="00E75B1E"/>
    <w:rsid w:val="00E7773F"/>
    <w:rsid w:val="00E82641"/>
    <w:rsid w:val="00E83A1F"/>
    <w:rsid w:val="00E8421D"/>
    <w:rsid w:val="00E84DC1"/>
    <w:rsid w:val="00E84FBA"/>
    <w:rsid w:val="00E8519E"/>
    <w:rsid w:val="00E96E09"/>
    <w:rsid w:val="00EA2368"/>
    <w:rsid w:val="00EA2B1F"/>
    <w:rsid w:val="00EA5A24"/>
    <w:rsid w:val="00EB4B7F"/>
    <w:rsid w:val="00EB5C92"/>
    <w:rsid w:val="00EB6332"/>
    <w:rsid w:val="00EC1A91"/>
    <w:rsid w:val="00EC7E6A"/>
    <w:rsid w:val="00ED03E0"/>
    <w:rsid w:val="00EE0425"/>
    <w:rsid w:val="00EE0937"/>
    <w:rsid w:val="00EE20B1"/>
    <w:rsid w:val="00EE45C0"/>
    <w:rsid w:val="00EE559E"/>
    <w:rsid w:val="00EE5809"/>
    <w:rsid w:val="00EE608E"/>
    <w:rsid w:val="00EE7BFC"/>
    <w:rsid w:val="00EF13C2"/>
    <w:rsid w:val="00EF21D9"/>
    <w:rsid w:val="00EF46E7"/>
    <w:rsid w:val="00EF4D6A"/>
    <w:rsid w:val="00EF57F4"/>
    <w:rsid w:val="00EF65B3"/>
    <w:rsid w:val="00EF72EB"/>
    <w:rsid w:val="00EF7523"/>
    <w:rsid w:val="00EF77C5"/>
    <w:rsid w:val="00EF7F80"/>
    <w:rsid w:val="00F014E1"/>
    <w:rsid w:val="00F0310C"/>
    <w:rsid w:val="00F0374E"/>
    <w:rsid w:val="00F03B42"/>
    <w:rsid w:val="00F060E7"/>
    <w:rsid w:val="00F073CF"/>
    <w:rsid w:val="00F07957"/>
    <w:rsid w:val="00F1097E"/>
    <w:rsid w:val="00F131B0"/>
    <w:rsid w:val="00F1337F"/>
    <w:rsid w:val="00F14EB9"/>
    <w:rsid w:val="00F15C29"/>
    <w:rsid w:val="00F15C5A"/>
    <w:rsid w:val="00F15D6F"/>
    <w:rsid w:val="00F17A1B"/>
    <w:rsid w:val="00F17AC3"/>
    <w:rsid w:val="00F2127A"/>
    <w:rsid w:val="00F216A4"/>
    <w:rsid w:val="00F27A19"/>
    <w:rsid w:val="00F316D0"/>
    <w:rsid w:val="00F340A6"/>
    <w:rsid w:val="00F350C8"/>
    <w:rsid w:val="00F35D41"/>
    <w:rsid w:val="00F3782D"/>
    <w:rsid w:val="00F40167"/>
    <w:rsid w:val="00F44732"/>
    <w:rsid w:val="00F472C6"/>
    <w:rsid w:val="00F511C4"/>
    <w:rsid w:val="00F534AE"/>
    <w:rsid w:val="00F534D7"/>
    <w:rsid w:val="00F549DC"/>
    <w:rsid w:val="00F61E20"/>
    <w:rsid w:val="00F6736E"/>
    <w:rsid w:val="00F7115B"/>
    <w:rsid w:val="00F77D1B"/>
    <w:rsid w:val="00F77F23"/>
    <w:rsid w:val="00F83603"/>
    <w:rsid w:val="00F8514E"/>
    <w:rsid w:val="00F85729"/>
    <w:rsid w:val="00F92707"/>
    <w:rsid w:val="00F96425"/>
    <w:rsid w:val="00F96999"/>
    <w:rsid w:val="00F9749E"/>
    <w:rsid w:val="00F97F66"/>
    <w:rsid w:val="00FA157D"/>
    <w:rsid w:val="00FA46F5"/>
    <w:rsid w:val="00FB3955"/>
    <w:rsid w:val="00FB7754"/>
    <w:rsid w:val="00FC0D33"/>
    <w:rsid w:val="00FC4B57"/>
    <w:rsid w:val="00FC5142"/>
    <w:rsid w:val="00FC6970"/>
    <w:rsid w:val="00FD340D"/>
    <w:rsid w:val="00FD5166"/>
    <w:rsid w:val="00FD580A"/>
    <w:rsid w:val="00FE0569"/>
    <w:rsid w:val="00FE3C60"/>
    <w:rsid w:val="00FE7110"/>
    <w:rsid w:val="00FF0185"/>
    <w:rsid w:val="00FF2FC9"/>
    <w:rsid w:val="00FF3D6F"/>
    <w:rsid w:val="00FF41DC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DD0F7CE"/>
  <w15:chartTrackingRefBased/>
  <w15:docId w15:val="{74DA364E-9AEF-4689-A39E-04AD4A14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67B5C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8C1EDF"/>
    <w:pPr>
      <w:keepNext/>
      <w:keepLines/>
      <w:numPr>
        <w:numId w:val="31"/>
      </w:numPr>
      <w:spacing w:before="400" w:after="200"/>
      <w:outlineLvl w:val="0"/>
    </w:pPr>
    <w:rPr>
      <w:rFonts w:eastAsia="微软雅黑"/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8C1EDF"/>
    <w:pPr>
      <w:keepNext/>
      <w:keepLines/>
      <w:numPr>
        <w:ilvl w:val="1"/>
        <w:numId w:val="31"/>
      </w:numPr>
      <w:spacing w:beforeLines="50" w:before="156" w:afterLines="50" w:after="156"/>
      <w:outlineLvl w:val="1"/>
    </w:pPr>
    <w:rPr>
      <w:rFonts w:eastAsia="微软雅黑"/>
      <w:b/>
      <w:bCs/>
      <w:szCs w:val="32"/>
    </w:rPr>
  </w:style>
  <w:style w:type="paragraph" w:styleId="3">
    <w:name w:val="heading 3"/>
    <w:basedOn w:val="a2"/>
    <w:next w:val="a2"/>
    <w:link w:val="30"/>
    <w:qFormat/>
    <w:rsid w:val="008C1EDF"/>
    <w:pPr>
      <w:keepNext/>
      <w:keepLines/>
      <w:numPr>
        <w:ilvl w:val="2"/>
        <w:numId w:val="31"/>
      </w:numPr>
      <w:spacing w:beforeLines="50" w:before="156" w:afterLines="50" w:after="156"/>
      <w:ind w:rightChars="100" w:right="100"/>
      <w:outlineLvl w:val="2"/>
    </w:pPr>
    <w:rPr>
      <w:rFonts w:eastAsia="微软雅黑"/>
      <w:bCs/>
      <w:szCs w:val="32"/>
    </w:rPr>
  </w:style>
  <w:style w:type="paragraph" w:styleId="4">
    <w:name w:val="heading 4"/>
    <w:basedOn w:val="a2"/>
    <w:next w:val="a2"/>
    <w:link w:val="40"/>
    <w:qFormat/>
    <w:rsid w:val="008C1EDF"/>
    <w:pPr>
      <w:keepNext/>
      <w:keepLines/>
      <w:numPr>
        <w:ilvl w:val="3"/>
        <w:numId w:val="31"/>
      </w:numPr>
      <w:outlineLvl w:val="3"/>
    </w:pPr>
    <w:rPr>
      <w:rFonts w:eastAsia="微软雅黑"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7E70F8"/>
    <w:rPr>
      <w:color w:val="0000FF"/>
      <w:u w:val="single"/>
    </w:rPr>
  </w:style>
  <w:style w:type="character" w:styleId="a7">
    <w:name w:val="Strong"/>
    <w:uiPriority w:val="22"/>
    <w:qFormat/>
    <w:rsid w:val="007E70F8"/>
    <w:rPr>
      <w:b/>
      <w:bCs/>
    </w:rPr>
  </w:style>
  <w:style w:type="character" w:customStyle="1" w:styleId="11">
    <w:name w:val="标题 1 字符"/>
    <w:link w:val="1"/>
    <w:rsid w:val="008C1EDF"/>
    <w:rPr>
      <w:rFonts w:eastAsia="微软雅黑"/>
      <w:b/>
      <w:bCs/>
      <w:sz w:val="32"/>
      <w:szCs w:val="28"/>
    </w:rPr>
  </w:style>
  <w:style w:type="character" w:customStyle="1" w:styleId="value">
    <w:name w:val="value"/>
    <w:rsid w:val="007E70F8"/>
  </w:style>
  <w:style w:type="paragraph" w:styleId="a8">
    <w:name w:val="header"/>
    <w:basedOn w:val="a2"/>
    <w:link w:val="a9"/>
    <w:uiPriority w:val="99"/>
    <w:rsid w:val="007E7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7E70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7E70F8"/>
  </w:style>
  <w:style w:type="paragraph" w:styleId="ab">
    <w:name w:val="footer"/>
    <w:basedOn w:val="a2"/>
    <w:link w:val="ac"/>
    <w:uiPriority w:val="99"/>
    <w:rsid w:val="007E70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8C1EDF"/>
    <w:rPr>
      <w:rFonts w:eastAsia="微软雅黑"/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7E70F8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7E70F8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7E70F8"/>
    <w:pPr>
      <w:ind w:leftChars="200" w:left="420"/>
    </w:pPr>
  </w:style>
  <w:style w:type="paragraph" w:customStyle="1" w:styleId="ae">
    <w:name w:val="程序"/>
    <w:basedOn w:val="a2"/>
    <w:rsid w:val="007E70F8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7E70F8"/>
    <w:pPr>
      <w:numPr>
        <w:numId w:val="15"/>
      </w:numPr>
    </w:pPr>
  </w:style>
  <w:style w:type="paragraph" w:customStyle="1" w:styleId="a">
    <w:name w:val="小节格式"/>
    <w:basedOn w:val="a2"/>
    <w:qFormat/>
    <w:rsid w:val="007E70F8"/>
    <w:pPr>
      <w:numPr>
        <w:numId w:val="16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8C1EDF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eastAsia="微软雅黑" w:hAnsi="宋体"/>
      <w:sz w:val="21"/>
    </w:rPr>
  </w:style>
  <w:style w:type="paragraph" w:customStyle="1" w:styleId="af0">
    <w:name w:val="图表标题"/>
    <w:basedOn w:val="a2"/>
    <w:qFormat/>
    <w:rsid w:val="007E70F8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7E70F8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324033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324033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7E7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8C1EDF"/>
    <w:rPr>
      <w:rFonts w:eastAsia="微软雅黑"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7E70F8"/>
    <w:rPr>
      <w:kern w:val="2"/>
      <w:sz w:val="18"/>
      <w:szCs w:val="18"/>
    </w:rPr>
  </w:style>
  <w:style w:type="paragraph" w:styleId="af5">
    <w:name w:val="Balloon Text"/>
    <w:basedOn w:val="a2"/>
    <w:link w:val="af6"/>
    <w:rsid w:val="007E70F8"/>
    <w:rPr>
      <w:sz w:val="18"/>
      <w:szCs w:val="18"/>
    </w:rPr>
  </w:style>
  <w:style w:type="character" w:customStyle="1" w:styleId="af6">
    <w:name w:val="批注框文本 字符"/>
    <w:basedOn w:val="a3"/>
    <w:link w:val="af5"/>
    <w:rsid w:val="007E70F8"/>
    <w:rPr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8C1EDF"/>
    <w:rPr>
      <w:rFonts w:eastAsia="微软雅黑"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7E70F8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7E70F8"/>
  </w:style>
  <w:style w:type="character" w:styleId="af7">
    <w:name w:val="Emphasis"/>
    <w:basedOn w:val="a3"/>
    <w:uiPriority w:val="20"/>
    <w:qFormat/>
    <w:rsid w:val="007E70F8"/>
    <w:rPr>
      <w:i/>
      <w:iCs/>
    </w:rPr>
  </w:style>
  <w:style w:type="paragraph" w:customStyle="1" w:styleId="first">
    <w:name w:val="first"/>
    <w:basedOn w:val="a2"/>
    <w:rsid w:val="007E70F8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7E70F8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7E70F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7E70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7E70F8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7E70F8"/>
  </w:style>
  <w:style w:type="character" w:customStyle="1" w:styleId="p">
    <w:name w:val="p"/>
    <w:basedOn w:val="a3"/>
    <w:rsid w:val="007E70F8"/>
  </w:style>
  <w:style w:type="character" w:customStyle="1" w:styleId="o">
    <w:name w:val="o"/>
    <w:basedOn w:val="a3"/>
    <w:rsid w:val="007E70F8"/>
  </w:style>
  <w:style w:type="character" w:customStyle="1" w:styleId="mi">
    <w:name w:val="mi"/>
    <w:basedOn w:val="a3"/>
    <w:rsid w:val="007E70F8"/>
  </w:style>
  <w:style w:type="character" w:customStyle="1" w:styleId="s2">
    <w:name w:val="s2"/>
    <w:basedOn w:val="a3"/>
    <w:rsid w:val="007E70F8"/>
  </w:style>
  <w:style w:type="character" w:customStyle="1" w:styleId="kd">
    <w:name w:val="kd"/>
    <w:basedOn w:val="a3"/>
    <w:rsid w:val="007E70F8"/>
  </w:style>
  <w:style w:type="character" w:customStyle="1" w:styleId="k">
    <w:name w:val="k"/>
    <w:basedOn w:val="a3"/>
    <w:rsid w:val="007E70F8"/>
  </w:style>
  <w:style w:type="character" w:customStyle="1" w:styleId="c1">
    <w:name w:val="c1"/>
    <w:basedOn w:val="a3"/>
    <w:rsid w:val="007E70F8"/>
  </w:style>
  <w:style w:type="numbering" w:customStyle="1" w:styleId="2">
    <w:name w:val="样式2"/>
    <w:uiPriority w:val="99"/>
    <w:rsid w:val="007E70F8"/>
    <w:pPr>
      <w:numPr>
        <w:numId w:val="3"/>
      </w:numPr>
    </w:pPr>
  </w:style>
  <w:style w:type="paragraph" w:customStyle="1" w:styleId="Default">
    <w:name w:val="Default"/>
    <w:rsid w:val="007E70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7E70F8"/>
    <w:pPr>
      <w:numPr>
        <w:ilvl w:val="1"/>
        <w:numId w:val="18"/>
      </w:numPr>
      <w:tabs>
        <w:tab w:val="left" w:pos="837"/>
      </w:tabs>
      <w:spacing w:line="240" w:lineRule="auto"/>
      <w:jc w:val="center"/>
    </w:pPr>
  </w:style>
  <w:style w:type="paragraph" w:customStyle="1" w:styleId="a0">
    <w:name w:val="示例"/>
    <w:basedOn w:val="a2"/>
    <w:next w:val="a2"/>
    <w:qFormat/>
    <w:rsid w:val="008C1EDF"/>
    <w:pPr>
      <w:numPr>
        <w:ilvl w:val="7"/>
        <w:numId w:val="31"/>
      </w:numPr>
    </w:pPr>
    <w:rPr>
      <w:rFonts w:eastAsia="微软雅黑"/>
      <w:b/>
    </w:rPr>
  </w:style>
  <w:style w:type="character" w:customStyle="1" w:styleId="a9">
    <w:name w:val="页眉 字符"/>
    <w:basedOn w:val="a3"/>
    <w:link w:val="a8"/>
    <w:uiPriority w:val="99"/>
    <w:rsid w:val="007E70F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7E70F8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7E70F8"/>
  </w:style>
  <w:style w:type="character" w:customStyle="1" w:styleId="afa">
    <w:name w:val="批注文字 字符"/>
    <w:basedOn w:val="a3"/>
    <w:link w:val="af9"/>
    <w:semiHidden/>
    <w:rsid w:val="007E70F8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7E70F8"/>
    <w:rPr>
      <w:b/>
      <w:bCs/>
    </w:rPr>
  </w:style>
  <w:style w:type="character" w:customStyle="1" w:styleId="afc">
    <w:name w:val="批注主题 字符"/>
    <w:basedOn w:val="afa"/>
    <w:link w:val="afb"/>
    <w:semiHidden/>
    <w:rsid w:val="007E70F8"/>
    <w:rPr>
      <w:b/>
      <w:bCs/>
      <w:kern w:val="2"/>
      <w:sz w:val="24"/>
      <w:szCs w:val="22"/>
    </w:rPr>
  </w:style>
  <w:style w:type="character" w:customStyle="1" w:styleId="apple-converted-space">
    <w:name w:val="apple-converted-space"/>
    <w:basedOn w:val="a3"/>
    <w:rsid w:val="007E70F8"/>
  </w:style>
  <w:style w:type="character" w:customStyle="1" w:styleId="UnresolvedMention">
    <w:name w:val="Unresolved Mention"/>
    <w:basedOn w:val="a3"/>
    <w:uiPriority w:val="99"/>
    <w:semiHidden/>
    <w:unhideWhenUsed/>
    <w:rsid w:val="00260DA6"/>
    <w:rPr>
      <w:color w:val="605E5C"/>
      <w:shd w:val="clear" w:color="auto" w:fill="E1DFDD"/>
    </w:rPr>
  </w:style>
  <w:style w:type="character" w:customStyle="1" w:styleId="hljs-selector-tag">
    <w:name w:val="hljs-selector-tag"/>
    <w:basedOn w:val="a3"/>
    <w:rsid w:val="005730D2"/>
  </w:style>
  <w:style w:type="character" w:customStyle="1" w:styleId="hljs-selector-pseudo">
    <w:name w:val="hljs-selector-pseudo"/>
    <w:basedOn w:val="a3"/>
    <w:rsid w:val="00573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2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45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aoye319/article/details/102481093" TargetMode="External"/><Relationship Id="rId13" Type="http://schemas.openxmlformats.org/officeDocument/2006/relationships/hyperlink" Target="https://github.com/apache/rocketmq-externals/blob/master/rocketmq-console/doc/1_0_0/UserGuide_CN.md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blog.csdn.net/gwd1154978352/article/details/8082953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nblogs.com/immense/p/11406399.html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39.101.223.167:8181/" TargetMode="External"/><Relationship Id="rId20" Type="http://schemas.openxmlformats.org/officeDocument/2006/relationships/hyperlink" Target="https://www.cnblogs.com/zhyg/p/1013259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wintersoft/p/10881601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ache/rocketmq-externals.git" TargetMode="External"/><Relationship Id="rId23" Type="http://schemas.openxmlformats.org/officeDocument/2006/relationships/footer" Target="footer1.xml"/><Relationship Id="rId10" Type="http://schemas.openxmlformats.org/officeDocument/2006/relationships/hyperlink" Target="http://rocketmq.apache.org/dowloading/releases/" TargetMode="External"/><Relationship Id="rId19" Type="http://schemas.openxmlformats.org/officeDocument/2006/relationships/hyperlink" Target="https://www.jianshu.com/p/17fb50162d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16c34951a6c4" TargetMode="External"/><Relationship Id="rId14" Type="http://schemas.openxmlformats.org/officeDocument/2006/relationships/hyperlink" Target="https://archive.apache.org/dist/maven/maven-3/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wan\Desktop\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0ACB8-D2BB-4D1C-86C5-50ACDD6B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-word模板-v20</Template>
  <TotalTime>1</TotalTime>
  <Pages>40</Pages>
  <Words>5398</Words>
  <Characters>30774</Characters>
  <Application>Microsoft Office Word</Application>
  <DocSecurity>0</DocSecurity>
  <Lines>256</Lines>
  <Paragraphs>72</Paragraphs>
  <ScaleCrop>false</ScaleCrop>
  <Company>Microsoft</Company>
  <LinksUpToDate>false</LinksUpToDate>
  <CharactersWithSpaces>36100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subject/>
  <dc:creator>aawan</dc:creator>
  <cp:keywords/>
  <dc:description/>
  <cp:lastModifiedBy>YL</cp:lastModifiedBy>
  <cp:revision>2</cp:revision>
  <dcterms:created xsi:type="dcterms:W3CDTF">2020-03-12T07:03:00Z</dcterms:created>
  <dcterms:modified xsi:type="dcterms:W3CDTF">2020-03-12T07:03:00Z</dcterms:modified>
</cp:coreProperties>
</file>